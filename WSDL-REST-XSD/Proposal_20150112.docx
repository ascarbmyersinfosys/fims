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556AF7" w14:textId="77777777" w:rsidR="00B250F2" w:rsidRDefault="00284552" w:rsidP="00B250F2">
      <w:pPr>
        <w:spacing w:before="1440" w:after="1640"/>
        <w:jc w:val="center"/>
      </w:pPr>
      <w:r>
        <w:rPr>
          <w:noProof/>
          <w:lang w:val="en-US"/>
        </w:rPr>
        <w:drawing>
          <wp:inline distT="0" distB="0" distL="0" distR="0" wp14:anchorId="770D7406" wp14:editId="3F462038">
            <wp:extent cx="3606800" cy="1541907"/>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06800" cy="1541907"/>
                    </a:xfrm>
                    <a:prstGeom prst="rect">
                      <a:avLst/>
                    </a:prstGeom>
                    <a:noFill/>
                    <a:ln>
                      <a:noFill/>
                    </a:ln>
                  </pic:spPr>
                </pic:pic>
              </a:graphicData>
            </a:graphic>
          </wp:inline>
        </w:drawing>
      </w:r>
    </w:p>
    <w:p w14:paraId="67F523ED" w14:textId="77777777" w:rsidR="00B250F2" w:rsidRDefault="004A468F" w:rsidP="00B670B6">
      <w:pPr>
        <w:pStyle w:val="MainTitle"/>
      </w:pPr>
      <w:r>
        <w:fldChar w:fldCharType="begin"/>
      </w:r>
      <w:r>
        <w:instrText xml:space="preserve"> TITLE  \* MERGEFORMAT </w:instrText>
      </w:r>
      <w:r>
        <w:fldChar w:fldCharType="separate"/>
      </w:r>
      <w:r w:rsidR="00B670B6">
        <w:t>FIMS v1.2</w:t>
      </w:r>
      <w:r>
        <w:fldChar w:fldCharType="end"/>
      </w:r>
    </w:p>
    <w:p w14:paraId="42701CA8" w14:textId="77777777" w:rsidR="00B250F2" w:rsidRDefault="004A468F" w:rsidP="00B250F2">
      <w:pPr>
        <w:pStyle w:val="SecondTitle"/>
        <w:spacing w:after="2640"/>
      </w:pPr>
      <w:r>
        <w:fldChar w:fldCharType="begin"/>
      </w:r>
      <w:r>
        <w:instrText xml:space="preserve"> SUBJECT  \* MERGEFORMAT </w:instrText>
      </w:r>
      <w:r>
        <w:fldChar w:fldCharType="separate"/>
      </w:r>
      <w:r w:rsidR="00B670B6">
        <w:t>MDCF Capabilities in FIMS</w:t>
      </w:r>
      <w:r>
        <w:fldChar w:fldCharType="end"/>
      </w:r>
    </w:p>
    <w:p w14:paraId="62082DEC" w14:textId="77777777" w:rsidR="00B250F2" w:rsidRDefault="00B250F2" w:rsidP="00B250F2">
      <w:r>
        <w:t>Author(s):</w:t>
      </w:r>
      <w:r>
        <w:tab/>
      </w:r>
      <w:r w:rsidR="004A468F">
        <w:fldChar w:fldCharType="begin"/>
      </w:r>
      <w:r w:rsidR="004A468F">
        <w:instrText xml:space="preserve"> AUTHOR  \* MERGEFORMAT </w:instrText>
      </w:r>
      <w:r w:rsidR="004A468F">
        <w:fldChar w:fldCharType="separate"/>
      </w:r>
      <w:r w:rsidR="000E4790">
        <w:rPr>
          <w:noProof/>
        </w:rPr>
        <w:t>Richard Cartwright &amp; Steve Posick</w:t>
      </w:r>
      <w:r w:rsidR="004A468F">
        <w:rPr>
          <w:noProof/>
        </w:rPr>
        <w:fldChar w:fldCharType="end"/>
      </w:r>
    </w:p>
    <w:p w14:paraId="6ED6AF37" w14:textId="77777777" w:rsidR="00B250F2" w:rsidRDefault="00B250F2" w:rsidP="00B250F2">
      <w:r>
        <w:t>Client:</w:t>
      </w:r>
      <w:r>
        <w:tab/>
      </w:r>
      <w:r>
        <w:tab/>
      </w:r>
      <w:r w:rsidR="004A468F">
        <w:fldChar w:fldCharType="begin"/>
      </w:r>
      <w:r w:rsidR="004A468F">
        <w:instrText xml:space="preserve"> DOCPROPERTY "Client" \* MERGEFORMAT </w:instrText>
      </w:r>
      <w:r w:rsidR="004A468F">
        <w:fldChar w:fldCharType="separate"/>
      </w:r>
      <w:r w:rsidR="00B670B6">
        <w:t>FIMS Technical Board</w:t>
      </w:r>
      <w:r w:rsidR="004A468F">
        <w:fldChar w:fldCharType="end"/>
      </w:r>
    </w:p>
    <w:p w14:paraId="3D0CD42E" w14:textId="77777777" w:rsidR="00B250F2" w:rsidRDefault="00B250F2" w:rsidP="00B250F2">
      <w:r>
        <w:t>Version:</w:t>
      </w:r>
      <w:r>
        <w:tab/>
      </w:r>
      <w:r w:rsidR="004A468F">
        <w:fldChar w:fldCharType="begin"/>
      </w:r>
      <w:r w:rsidR="004A468F">
        <w:instrText xml:space="preserve"> DOCPROPERTY "Version" \* MERGEFORMAT </w:instrText>
      </w:r>
      <w:r w:rsidR="004A468F">
        <w:fldChar w:fldCharType="separate"/>
      </w:r>
      <w:r w:rsidR="00B670B6">
        <w:t>0.1 DRAFT</w:t>
      </w:r>
      <w:r w:rsidR="004A468F">
        <w:fldChar w:fldCharType="end"/>
      </w:r>
    </w:p>
    <w:p w14:paraId="3034C4A6" w14:textId="77777777" w:rsidR="00B250F2" w:rsidRDefault="00B250F2" w:rsidP="00B250F2">
      <w:pPr>
        <w:sectPr w:rsidR="00B250F2" w:rsidSect="00216EC8">
          <w:headerReference w:type="default" r:id="rId9"/>
          <w:footerReference w:type="default" r:id="rId10"/>
          <w:pgSz w:w="11900" w:h="16840"/>
          <w:pgMar w:top="1701" w:right="1835" w:bottom="1440" w:left="1797" w:header="709" w:footer="709" w:gutter="0"/>
          <w:cols w:space="708"/>
        </w:sectPr>
      </w:pPr>
    </w:p>
    <w:p w14:paraId="7368E945" w14:textId="77777777" w:rsidR="00B250F2" w:rsidRPr="00C836CD" w:rsidRDefault="00B250F2" w:rsidP="00B250F2">
      <w:pPr>
        <w:keepNext/>
        <w:spacing w:before="320"/>
        <w:rPr>
          <w:b/>
          <w:sz w:val="32"/>
        </w:rPr>
      </w:pPr>
      <w:r w:rsidRPr="00C836CD">
        <w:rPr>
          <w:b/>
          <w:sz w:val="32"/>
        </w:rPr>
        <w:lastRenderedPageBreak/>
        <w:t>Contents</w:t>
      </w:r>
    </w:p>
    <w:p w14:paraId="20E88DD4" w14:textId="77777777" w:rsidR="00030065" w:rsidRDefault="00B250F2">
      <w:pPr>
        <w:pStyle w:val="TOC1"/>
        <w:tabs>
          <w:tab w:val="left" w:pos="367"/>
          <w:tab w:val="right" w:leader="dot" w:pos="8296"/>
        </w:tabs>
        <w:rPr>
          <w:rFonts w:asciiTheme="minorHAnsi" w:eastAsiaTheme="minorEastAsia" w:hAnsiTheme="minorHAnsi" w:cstheme="minorBidi"/>
          <w:noProof/>
          <w:sz w:val="24"/>
          <w:lang w:eastAsia="ja-JP"/>
        </w:rPr>
      </w:pPr>
      <w:r>
        <w:fldChar w:fldCharType="begin"/>
      </w:r>
      <w:r>
        <w:instrText xml:space="preserve"> TOC \o "1-3" </w:instrText>
      </w:r>
      <w:r>
        <w:fldChar w:fldCharType="separate"/>
      </w:r>
      <w:r w:rsidR="00030065">
        <w:rPr>
          <w:noProof/>
        </w:rPr>
        <w:t>1</w:t>
      </w:r>
      <w:r w:rsidR="00030065">
        <w:rPr>
          <w:rFonts w:asciiTheme="minorHAnsi" w:eastAsiaTheme="minorEastAsia" w:hAnsiTheme="minorHAnsi" w:cstheme="minorBidi"/>
          <w:noProof/>
          <w:sz w:val="24"/>
          <w:lang w:eastAsia="ja-JP"/>
        </w:rPr>
        <w:tab/>
      </w:r>
      <w:r w:rsidR="00030065">
        <w:rPr>
          <w:noProof/>
        </w:rPr>
        <w:t>Introduction</w:t>
      </w:r>
      <w:r w:rsidR="00030065">
        <w:rPr>
          <w:noProof/>
        </w:rPr>
        <w:tab/>
      </w:r>
      <w:r w:rsidR="00030065">
        <w:rPr>
          <w:noProof/>
        </w:rPr>
        <w:fldChar w:fldCharType="begin"/>
      </w:r>
      <w:r w:rsidR="00030065">
        <w:rPr>
          <w:noProof/>
        </w:rPr>
        <w:instrText xml:space="preserve"> PAGEREF _Toc282778870 \h </w:instrText>
      </w:r>
      <w:r w:rsidR="00030065">
        <w:rPr>
          <w:noProof/>
        </w:rPr>
      </w:r>
      <w:r w:rsidR="00030065">
        <w:rPr>
          <w:noProof/>
        </w:rPr>
        <w:fldChar w:fldCharType="separate"/>
      </w:r>
      <w:r w:rsidR="00030065">
        <w:rPr>
          <w:noProof/>
        </w:rPr>
        <w:t>3</w:t>
      </w:r>
      <w:r w:rsidR="00030065">
        <w:rPr>
          <w:noProof/>
        </w:rPr>
        <w:fldChar w:fldCharType="end"/>
      </w:r>
    </w:p>
    <w:p w14:paraId="1495B5FD" w14:textId="77777777" w:rsidR="00030065" w:rsidRDefault="00030065">
      <w:pPr>
        <w:pStyle w:val="TOC1"/>
        <w:tabs>
          <w:tab w:val="left" w:pos="367"/>
          <w:tab w:val="right" w:leader="dot" w:pos="8296"/>
        </w:tabs>
        <w:rPr>
          <w:rFonts w:asciiTheme="minorHAnsi" w:eastAsiaTheme="minorEastAsia" w:hAnsiTheme="minorHAnsi" w:cstheme="minorBidi"/>
          <w:noProof/>
          <w:sz w:val="24"/>
          <w:lang w:eastAsia="ja-JP"/>
        </w:rPr>
      </w:pPr>
      <w:r>
        <w:rPr>
          <w:noProof/>
        </w:rPr>
        <w:t>2</w:t>
      </w:r>
      <w:r>
        <w:rPr>
          <w:rFonts w:asciiTheme="minorHAnsi" w:eastAsiaTheme="minorEastAsia" w:hAnsiTheme="minorHAnsi" w:cstheme="minorBidi"/>
          <w:noProof/>
          <w:sz w:val="24"/>
          <w:lang w:eastAsia="ja-JP"/>
        </w:rPr>
        <w:tab/>
      </w:r>
      <w:r>
        <w:rPr>
          <w:noProof/>
        </w:rPr>
        <w:t>Proposal</w:t>
      </w:r>
      <w:r>
        <w:rPr>
          <w:noProof/>
        </w:rPr>
        <w:tab/>
      </w:r>
      <w:r>
        <w:rPr>
          <w:noProof/>
        </w:rPr>
        <w:fldChar w:fldCharType="begin"/>
      </w:r>
      <w:r>
        <w:rPr>
          <w:noProof/>
        </w:rPr>
        <w:instrText xml:space="preserve"> PAGEREF _Toc282778871 \h </w:instrText>
      </w:r>
      <w:r>
        <w:rPr>
          <w:noProof/>
        </w:rPr>
      </w:r>
      <w:r>
        <w:rPr>
          <w:noProof/>
        </w:rPr>
        <w:fldChar w:fldCharType="separate"/>
      </w:r>
      <w:r>
        <w:rPr>
          <w:noProof/>
        </w:rPr>
        <w:t>3</w:t>
      </w:r>
      <w:r>
        <w:rPr>
          <w:noProof/>
        </w:rPr>
        <w:fldChar w:fldCharType="end"/>
      </w:r>
    </w:p>
    <w:p w14:paraId="4E7378AF" w14:textId="77777777" w:rsidR="00030065" w:rsidRDefault="00030065">
      <w:pPr>
        <w:pStyle w:val="TOC2"/>
        <w:tabs>
          <w:tab w:val="left" w:pos="787"/>
          <w:tab w:val="right" w:leader="dot" w:pos="8296"/>
        </w:tabs>
        <w:rPr>
          <w:rFonts w:asciiTheme="minorHAnsi" w:eastAsiaTheme="minorEastAsia" w:hAnsiTheme="minorHAnsi" w:cstheme="minorBidi"/>
          <w:noProof/>
          <w:sz w:val="24"/>
          <w:lang w:eastAsia="ja-JP"/>
        </w:rPr>
      </w:pPr>
      <w:r>
        <w:rPr>
          <w:noProof/>
        </w:rPr>
        <w:t>2.1</w:t>
      </w:r>
      <w:r>
        <w:rPr>
          <w:rFonts w:asciiTheme="minorHAnsi" w:eastAsiaTheme="minorEastAsia" w:hAnsiTheme="minorHAnsi" w:cstheme="minorBidi"/>
          <w:noProof/>
          <w:sz w:val="24"/>
          <w:lang w:eastAsia="ja-JP"/>
        </w:rPr>
        <w:tab/>
      </w:r>
      <w:r>
        <w:rPr>
          <w:noProof/>
        </w:rPr>
        <w:t>XSD definitions</w:t>
      </w:r>
      <w:r>
        <w:rPr>
          <w:noProof/>
        </w:rPr>
        <w:tab/>
      </w:r>
      <w:r>
        <w:rPr>
          <w:noProof/>
        </w:rPr>
        <w:fldChar w:fldCharType="begin"/>
      </w:r>
      <w:r>
        <w:rPr>
          <w:noProof/>
        </w:rPr>
        <w:instrText xml:space="preserve"> PAGEREF _Toc282778872 \h </w:instrText>
      </w:r>
      <w:r>
        <w:rPr>
          <w:noProof/>
        </w:rPr>
      </w:r>
      <w:r>
        <w:rPr>
          <w:noProof/>
        </w:rPr>
        <w:fldChar w:fldCharType="separate"/>
      </w:r>
      <w:r>
        <w:rPr>
          <w:noProof/>
        </w:rPr>
        <w:t>3</w:t>
      </w:r>
      <w:r>
        <w:rPr>
          <w:noProof/>
        </w:rPr>
        <w:fldChar w:fldCharType="end"/>
      </w:r>
    </w:p>
    <w:p w14:paraId="3EE9C03E" w14:textId="77777777" w:rsidR="00030065" w:rsidRDefault="00030065">
      <w:pPr>
        <w:pStyle w:val="TOC1"/>
        <w:tabs>
          <w:tab w:val="left" w:pos="367"/>
          <w:tab w:val="right" w:leader="dot" w:pos="8296"/>
        </w:tabs>
        <w:rPr>
          <w:rFonts w:asciiTheme="minorHAnsi" w:eastAsiaTheme="minorEastAsia" w:hAnsiTheme="minorHAnsi" w:cstheme="minorBidi"/>
          <w:noProof/>
          <w:sz w:val="24"/>
          <w:lang w:eastAsia="ja-JP"/>
        </w:rPr>
      </w:pPr>
      <w:r>
        <w:rPr>
          <w:noProof/>
        </w:rPr>
        <w:t>3</w:t>
      </w:r>
      <w:r>
        <w:rPr>
          <w:rFonts w:asciiTheme="minorHAnsi" w:eastAsiaTheme="minorEastAsia" w:hAnsiTheme="minorHAnsi" w:cstheme="minorBidi"/>
          <w:noProof/>
          <w:sz w:val="24"/>
          <w:lang w:eastAsia="ja-JP"/>
        </w:rPr>
        <w:tab/>
      </w:r>
      <w:r>
        <w:rPr>
          <w:noProof/>
        </w:rPr>
        <w:t>Next steps</w:t>
      </w:r>
      <w:r>
        <w:rPr>
          <w:noProof/>
        </w:rPr>
        <w:tab/>
      </w:r>
      <w:r>
        <w:rPr>
          <w:noProof/>
        </w:rPr>
        <w:fldChar w:fldCharType="begin"/>
      </w:r>
      <w:r>
        <w:rPr>
          <w:noProof/>
        </w:rPr>
        <w:instrText xml:space="preserve"> PAGEREF _Toc282778873 \h </w:instrText>
      </w:r>
      <w:r>
        <w:rPr>
          <w:noProof/>
        </w:rPr>
      </w:r>
      <w:r>
        <w:rPr>
          <w:noProof/>
        </w:rPr>
        <w:fldChar w:fldCharType="separate"/>
      </w:r>
      <w:r>
        <w:rPr>
          <w:noProof/>
        </w:rPr>
        <w:t>5</w:t>
      </w:r>
      <w:r>
        <w:rPr>
          <w:noProof/>
        </w:rPr>
        <w:fldChar w:fldCharType="end"/>
      </w:r>
    </w:p>
    <w:p w14:paraId="2880EF3B" w14:textId="77777777" w:rsidR="00030065" w:rsidRDefault="00030065">
      <w:pPr>
        <w:pStyle w:val="TOC2"/>
        <w:tabs>
          <w:tab w:val="left" w:pos="787"/>
          <w:tab w:val="right" w:leader="dot" w:pos="8296"/>
        </w:tabs>
        <w:rPr>
          <w:rFonts w:asciiTheme="minorHAnsi" w:eastAsiaTheme="minorEastAsia" w:hAnsiTheme="minorHAnsi" w:cstheme="minorBidi"/>
          <w:noProof/>
          <w:sz w:val="24"/>
          <w:lang w:eastAsia="ja-JP"/>
        </w:rPr>
      </w:pPr>
      <w:r>
        <w:rPr>
          <w:noProof/>
        </w:rPr>
        <w:t>3.1</w:t>
      </w:r>
      <w:r>
        <w:rPr>
          <w:rFonts w:asciiTheme="minorHAnsi" w:eastAsiaTheme="minorEastAsia" w:hAnsiTheme="minorHAnsi" w:cstheme="minorBidi"/>
          <w:noProof/>
          <w:sz w:val="24"/>
          <w:lang w:eastAsia="ja-JP"/>
        </w:rPr>
        <w:tab/>
      </w:r>
      <w:r>
        <w:rPr>
          <w:noProof/>
        </w:rPr>
        <w:t>Open Questions</w:t>
      </w:r>
      <w:r>
        <w:rPr>
          <w:noProof/>
        </w:rPr>
        <w:tab/>
      </w:r>
      <w:r>
        <w:rPr>
          <w:noProof/>
        </w:rPr>
        <w:fldChar w:fldCharType="begin"/>
      </w:r>
      <w:r>
        <w:rPr>
          <w:noProof/>
        </w:rPr>
        <w:instrText xml:space="preserve"> PAGEREF _Toc282778874 \h </w:instrText>
      </w:r>
      <w:r>
        <w:rPr>
          <w:noProof/>
        </w:rPr>
      </w:r>
      <w:r>
        <w:rPr>
          <w:noProof/>
        </w:rPr>
        <w:fldChar w:fldCharType="separate"/>
      </w:r>
      <w:r>
        <w:rPr>
          <w:noProof/>
        </w:rPr>
        <w:t>5</w:t>
      </w:r>
      <w:r>
        <w:rPr>
          <w:noProof/>
        </w:rPr>
        <w:fldChar w:fldCharType="end"/>
      </w:r>
    </w:p>
    <w:p w14:paraId="756662B4" w14:textId="77777777" w:rsidR="00030065" w:rsidRDefault="00030065">
      <w:pPr>
        <w:pStyle w:val="TOC2"/>
        <w:tabs>
          <w:tab w:val="left" w:pos="787"/>
          <w:tab w:val="right" w:leader="dot" w:pos="8296"/>
        </w:tabs>
        <w:rPr>
          <w:rFonts w:asciiTheme="minorHAnsi" w:eastAsiaTheme="minorEastAsia" w:hAnsiTheme="minorHAnsi" w:cstheme="minorBidi"/>
          <w:noProof/>
          <w:sz w:val="24"/>
          <w:lang w:eastAsia="ja-JP"/>
        </w:rPr>
      </w:pPr>
      <w:r>
        <w:rPr>
          <w:noProof/>
        </w:rPr>
        <w:t>3.2</w:t>
      </w:r>
      <w:r>
        <w:rPr>
          <w:rFonts w:asciiTheme="minorHAnsi" w:eastAsiaTheme="minorEastAsia" w:hAnsiTheme="minorHAnsi" w:cstheme="minorBidi"/>
          <w:noProof/>
          <w:sz w:val="24"/>
          <w:lang w:eastAsia="ja-JP"/>
        </w:rPr>
        <w:tab/>
      </w:r>
      <w:r>
        <w:rPr>
          <w:noProof/>
        </w:rPr>
        <w:t>Tasks</w:t>
      </w:r>
      <w:r>
        <w:rPr>
          <w:noProof/>
        </w:rPr>
        <w:tab/>
      </w:r>
      <w:r>
        <w:rPr>
          <w:noProof/>
        </w:rPr>
        <w:fldChar w:fldCharType="begin"/>
      </w:r>
      <w:r>
        <w:rPr>
          <w:noProof/>
        </w:rPr>
        <w:instrText xml:space="preserve"> PAGEREF _Toc282778875 \h </w:instrText>
      </w:r>
      <w:r>
        <w:rPr>
          <w:noProof/>
        </w:rPr>
      </w:r>
      <w:r>
        <w:rPr>
          <w:noProof/>
        </w:rPr>
        <w:fldChar w:fldCharType="separate"/>
      </w:r>
      <w:r>
        <w:rPr>
          <w:noProof/>
        </w:rPr>
        <w:t>6</w:t>
      </w:r>
      <w:r>
        <w:rPr>
          <w:noProof/>
        </w:rPr>
        <w:fldChar w:fldCharType="end"/>
      </w:r>
    </w:p>
    <w:p w14:paraId="73E57D09" w14:textId="77777777" w:rsidR="00030065" w:rsidRDefault="00030065">
      <w:pPr>
        <w:pStyle w:val="TOC1"/>
        <w:tabs>
          <w:tab w:val="left" w:pos="367"/>
          <w:tab w:val="right" w:leader="dot" w:pos="8296"/>
        </w:tabs>
        <w:rPr>
          <w:rFonts w:asciiTheme="minorHAnsi" w:eastAsiaTheme="minorEastAsia" w:hAnsiTheme="minorHAnsi" w:cstheme="minorBidi"/>
          <w:noProof/>
          <w:sz w:val="24"/>
          <w:lang w:eastAsia="ja-JP"/>
        </w:rPr>
      </w:pPr>
      <w:r>
        <w:rPr>
          <w:noProof/>
        </w:rPr>
        <w:t>4</w:t>
      </w:r>
      <w:r>
        <w:rPr>
          <w:rFonts w:asciiTheme="minorHAnsi" w:eastAsiaTheme="minorEastAsia" w:hAnsiTheme="minorHAnsi" w:cstheme="minorBidi"/>
          <w:noProof/>
          <w:sz w:val="24"/>
          <w:lang w:eastAsia="ja-JP"/>
        </w:rPr>
        <w:tab/>
      </w:r>
      <w:r>
        <w:rPr>
          <w:noProof/>
        </w:rPr>
        <w:t>Example</w:t>
      </w:r>
      <w:r>
        <w:rPr>
          <w:noProof/>
        </w:rPr>
        <w:tab/>
      </w:r>
      <w:r>
        <w:rPr>
          <w:noProof/>
        </w:rPr>
        <w:fldChar w:fldCharType="begin"/>
      </w:r>
      <w:r>
        <w:rPr>
          <w:noProof/>
        </w:rPr>
        <w:instrText xml:space="preserve"> PAGEREF _Toc282778876 \h </w:instrText>
      </w:r>
      <w:r>
        <w:rPr>
          <w:noProof/>
        </w:rPr>
      </w:r>
      <w:r>
        <w:rPr>
          <w:noProof/>
        </w:rPr>
        <w:fldChar w:fldCharType="separate"/>
      </w:r>
      <w:r>
        <w:rPr>
          <w:noProof/>
        </w:rPr>
        <w:t>6</w:t>
      </w:r>
      <w:r>
        <w:rPr>
          <w:noProof/>
        </w:rPr>
        <w:fldChar w:fldCharType="end"/>
      </w:r>
    </w:p>
    <w:p w14:paraId="1F5F58D0" w14:textId="77777777" w:rsidR="00B250F2" w:rsidRDefault="00B250F2" w:rsidP="00B250F2">
      <w:r>
        <w:fldChar w:fldCharType="end"/>
      </w:r>
    </w:p>
    <w:p w14:paraId="27DEEC8B" w14:textId="77777777" w:rsidR="00B250F2" w:rsidRPr="00C836CD" w:rsidRDefault="00B250F2" w:rsidP="00B250F2">
      <w:pPr>
        <w:keepNext/>
        <w:spacing w:before="180"/>
        <w:rPr>
          <w:b/>
          <w:sz w:val="32"/>
        </w:rPr>
      </w:pPr>
      <w:r w:rsidRPr="00C836CD">
        <w:rPr>
          <w:b/>
          <w:sz w:val="32"/>
        </w:rPr>
        <w:t>Document Control</w:t>
      </w:r>
    </w:p>
    <w:tbl>
      <w:tblPr>
        <w:tblW w:w="0" w:type="auto"/>
        <w:tblLook w:val="00A0" w:firstRow="1" w:lastRow="0" w:firstColumn="1" w:lastColumn="0" w:noHBand="0" w:noVBand="0"/>
      </w:tblPr>
      <w:tblGrid>
        <w:gridCol w:w="1255"/>
        <w:gridCol w:w="1558"/>
        <w:gridCol w:w="2547"/>
        <w:gridCol w:w="3162"/>
      </w:tblGrid>
      <w:tr w:rsidR="00B250F2" w14:paraId="4A084348" w14:textId="77777777">
        <w:trPr>
          <w:cantSplit/>
          <w:tblHeader/>
        </w:trPr>
        <w:tc>
          <w:tcPr>
            <w:tcW w:w="1255" w:type="dxa"/>
          </w:tcPr>
          <w:p w14:paraId="2E256731" w14:textId="77777777" w:rsidR="00B250F2" w:rsidRPr="00024B5A" w:rsidRDefault="00B250F2" w:rsidP="00B250F2">
            <w:pPr>
              <w:rPr>
                <w:b/>
                <w:lang w:bidi="x-none"/>
              </w:rPr>
            </w:pPr>
            <w:r w:rsidRPr="00024B5A">
              <w:rPr>
                <w:b/>
                <w:lang w:bidi="x-none"/>
              </w:rPr>
              <w:t>Date</w:t>
            </w:r>
          </w:p>
        </w:tc>
        <w:tc>
          <w:tcPr>
            <w:tcW w:w="1558" w:type="dxa"/>
          </w:tcPr>
          <w:p w14:paraId="6BF47C58" w14:textId="77777777" w:rsidR="00B250F2" w:rsidRPr="00024B5A" w:rsidRDefault="00B250F2" w:rsidP="00B250F2">
            <w:pPr>
              <w:rPr>
                <w:b/>
                <w:lang w:bidi="x-none"/>
              </w:rPr>
            </w:pPr>
            <w:r w:rsidRPr="00024B5A">
              <w:rPr>
                <w:b/>
                <w:lang w:bidi="x-none"/>
              </w:rPr>
              <w:t>Version</w:t>
            </w:r>
          </w:p>
        </w:tc>
        <w:tc>
          <w:tcPr>
            <w:tcW w:w="2547" w:type="dxa"/>
          </w:tcPr>
          <w:p w14:paraId="1D5328FE" w14:textId="77777777" w:rsidR="00B250F2" w:rsidRPr="00024B5A" w:rsidRDefault="00B250F2" w:rsidP="00B250F2">
            <w:pPr>
              <w:rPr>
                <w:b/>
                <w:lang w:bidi="x-none"/>
              </w:rPr>
            </w:pPr>
            <w:r w:rsidRPr="00024B5A">
              <w:rPr>
                <w:b/>
                <w:lang w:bidi="x-none"/>
              </w:rPr>
              <w:t>Author</w:t>
            </w:r>
          </w:p>
        </w:tc>
        <w:tc>
          <w:tcPr>
            <w:tcW w:w="3162" w:type="dxa"/>
          </w:tcPr>
          <w:p w14:paraId="1A5856D7" w14:textId="77777777" w:rsidR="00B250F2" w:rsidRPr="00024B5A" w:rsidRDefault="00B250F2" w:rsidP="00B250F2">
            <w:pPr>
              <w:rPr>
                <w:b/>
                <w:lang w:bidi="x-none"/>
              </w:rPr>
            </w:pPr>
            <w:r w:rsidRPr="00024B5A">
              <w:rPr>
                <w:b/>
                <w:lang w:bidi="x-none"/>
              </w:rPr>
              <w:t>Released to</w:t>
            </w:r>
          </w:p>
        </w:tc>
      </w:tr>
      <w:tr w:rsidR="00B250F2" w14:paraId="7EBD84DA" w14:textId="77777777">
        <w:trPr>
          <w:cantSplit/>
        </w:trPr>
        <w:tc>
          <w:tcPr>
            <w:tcW w:w="1255" w:type="dxa"/>
          </w:tcPr>
          <w:p w14:paraId="3A09FE71" w14:textId="1AEA8CD4" w:rsidR="00B250F2" w:rsidRDefault="00030065" w:rsidP="00030065">
            <w:pPr>
              <w:rPr>
                <w:lang w:bidi="x-none"/>
              </w:rPr>
            </w:pPr>
            <w:r>
              <w:rPr>
                <w:lang w:bidi="x-none"/>
              </w:rPr>
              <w:t>13</w:t>
            </w:r>
            <w:r w:rsidR="00B250F2">
              <w:rPr>
                <w:lang w:bidi="x-none"/>
              </w:rPr>
              <w:t>/01/</w:t>
            </w:r>
            <w:r>
              <w:rPr>
                <w:lang w:bidi="x-none"/>
              </w:rPr>
              <w:t>15</w:t>
            </w:r>
          </w:p>
        </w:tc>
        <w:tc>
          <w:tcPr>
            <w:tcW w:w="1558" w:type="dxa"/>
          </w:tcPr>
          <w:p w14:paraId="2C73145C" w14:textId="77777777" w:rsidR="00B250F2" w:rsidRDefault="00B250F2" w:rsidP="00B250F2">
            <w:pPr>
              <w:rPr>
                <w:lang w:bidi="x-none"/>
              </w:rPr>
            </w:pPr>
            <w:r>
              <w:rPr>
                <w:lang w:bidi="x-none"/>
              </w:rPr>
              <w:t>0.1 DRAFT</w:t>
            </w:r>
          </w:p>
        </w:tc>
        <w:tc>
          <w:tcPr>
            <w:tcW w:w="2547" w:type="dxa"/>
          </w:tcPr>
          <w:p w14:paraId="55E0E90F" w14:textId="45FAC6F8" w:rsidR="00B250F2" w:rsidRDefault="00B250F2" w:rsidP="00B250F2">
            <w:pPr>
              <w:rPr>
                <w:lang w:bidi="x-none"/>
              </w:rPr>
            </w:pPr>
            <w:r>
              <w:rPr>
                <w:lang w:bidi="x-none"/>
              </w:rPr>
              <w:t>Richard Cartwright</w:t>
            </w:r>
            <w:r w:rsidR="00030065">
              <w:rPr>
                <w:lang w:bidi="x-none"/>
              </w:rPr>
              <w:t>, Steve Posick</w:t>
            </w:r>
          </w:p>
        </w:tc>
        <w:tc>
          <w:tcPr>
            <w:tcW w:w="3162" w:type="dxa"/>
          </w:tcPr>
          <w:p w14:paraId="3059C3E9" w14:textId="63DAF414" w:rsidR="00B250F2" w:rsidRDefault="00030065" w:rsidP="00030065">
            <w:pPr>
              <w:rPr>
                <w:lang w:bidi="x-none"/>
              </w:rPr>
            </w:pPr>
            <w:r>
              <w:rPr>
                <w:lang w:bidi="x-none"/>
              </w:rPr>
              <w:t>FIMS architecture council</w:t>
            </w:r>
          </w:p>
        </w:tc>
      </w:tr>
      <w:tr w:rsidR="00B250F2" w14:paraId="32B9090F" w14:textId="77777777">
        <w:trPr>
          <w:cantSplit/>
        </w:trPr>
        <w:tc>
          <w:tcPr>
            <w:tcW w:w="1255" w:type="dxa"/>
          </w:tcPr>
          <w:p w14:paraId="479E9CC6" w14:textId="77777777" w:rsidR="00B250F2" w:rsidRDefault="00B250F2" w:rsidP="00B250F2">
            <w:pPr>
              <w:rPr>
                <w:lang w:bidi="x-none"/>
              </w:rPr>
            </w:pPr>
          </w:p>
        </w:tc>
        <w:tc>
          <w:tcPr>
            <w:tcW w:w="1558" w:type="dxa"/>
          </w:tcPr>
          <w:p w14:paraId="2AF14241" w14:textId="77777777" w:rsidR="00B250F2" w:rsidRDefault="00B250F2" w:rsidP="00B250F2">
            <w:pPr>
              <w:rPr>
                <w:lang w:bidi="x-none"/>
              </w:rPr>
            </w:pPr>
          </w:p>
        </w:tc>
        <w:tc>
          <w:tcPr>
            <w:tcW w:w="2547" w:type="dxa"/>
          </w:tcPr>
          <w:p w14:paraId="048787CA" w14:textId="77777777" w:rsidR="00B250F2" w:rsidRDefault="00B250F2" w:rsidP="00B250F2">
            <w:pPr>
              <w:rPr>
                <w:lang w:bidi="x-none"/>
              </w:rPr>
            </w:pPr>
          </w:p>
        </w:tc>
        <w:tc>
          <w:tcPr>
            <w:tcW w:w="3162" w:type="dxa"/>
          </w:tcPr>
          <w:p w14:paraId="5E71117E" w14:textId="77777777" w:rsidR="00B250F2" w:rsidRDefault="00B250F2" w:rsidP="00B250F2">
            <w:pPr>
              <w:rPr>
                <w:lang w:bidi="x-none"/>
              </w:rPr>
            </w:pPr>
          </w:p>
        </w:tc>
      </w:tr>
    </w:tbl>
    <w:p w14:paraId="7F9D48B5" w14:textId="77777777" w:rsidR="00B250F2" w:rsidRDefault="00B250F2" w:rsidP="00B250F2">
      <w:pPr>
        <w:sectPr w:rsidR="00B250F2" w:rsidSect="00B250F2">
          <w:pgSz w:w="11900" w:h="16840"/>
          <w:pgMar w:top="1701" w:right="1797" w:bottom="1440" w:left="1797" w:header="709" w:footer="709" w:gutter="0"/>
          <w:cols w:space="708"/>
        </w:sectPr>
      </w:pPr>
    </w:p>
    <w:p w14:paraId="4FFB33CD" w14:textId="77777777" w:rsidR="00B250F2" w:rsidRDefault="00B670B6" w:rsidP="00B250F2">
      <w:pPr>
        <w:pStyle w:val="Heading1"/>
      </w:pPr>
      <w:bookmarkStart w:id="0" w:name="_Toc282778870"/>
      <w:r>
        <w:t>Introduction</w:t>
      </w:r>
      <w:bookmarkEnd w:id="0"/>
    </w:p>
    <w:p w14:paraId="72FF169D" w14:textId="2ACF7E5E" w:rsidR="00B250F2" w:rsidRDefault="00B670B6" w:rsidP="00B250F2">
      <w:r>
        <w:t xml:space="preserve">This document proposes the introduction the capability description aspects of the SMPTE ST 2071 Media Device Control Framework to FIMS as the basis for a service information interface. Inspired by developments in non-media specific standards associated to the "Internet of Things", the Media Device Control Framework </w:t>
      </w:r>
      <w:r w:rsidR="001E625B">
        <w:t xml:space="preserve">(MDCF) </w:t>
      </w:r>
      <w:r w:rsidR="00803773">
        <w:t>defines interfaces</w:t>
      </w:r>
      <w:r>
        <w:t xml:space="preserve"> that assist with service discovery and description. The ability for a FIMS client to be able to determine if a service offers sufficient capabilities, where those capabilities may be changing </w:t>
      </w:r>
      <w:r w:rsidR="00803773">
        <w:t xml:space="preserve">at runtime </w:t>
      </w:r>
      <w:r>
        <w:t>depending on context, is an aspect that wa</w:t>
      </w:r>
      <w:r w:rsidR="00803773">
        <w:t>s left incomplete in FIMS v1.07. However, this facet is</w:t>
      </w:r>
      <w:r>
        <w:t xml:space="preserve"> considered </w:t>
      </w:r>
      <w:r w:rsidR="00803773">
        <w:t xml:space="preserve">as an </w:t>
      </w:r>
      <w:r>
        <w:t xml:space="preserve">important aspect of future media platforms </w:t>
      </w:r>
      <w:r w:rsidR="00803773">
        <w:t>in</w:t>
      </w:r>
      <w:r>
        <w:t xml:space="preserve"> activities such as </w:t>
      </w:r>
      <w:r w:rsidR="001E625B">
        <w:t xml:space="preserve">the Joint Taskforce </w:t>
      </w:r>
      <w:r w:rsidR="000E4790">
        <w:t>for</w:t>
      </w:r>
      <w:r w:rsidR="001E625B">
        <w:t xml:space="preserve"> Network</w:t>
      </w:r>
      <w:r w:rsidR="000E4790">
        <w:t>ed</w:t>
      </w:r>
      <w:r w:rsidR="001E625B">
        <w:t xml:space="preserve"> Media. </w:t>
      </w:r>
    </w:p>
    <w:p w14:paraId="3F136864" w14:textId="77777777" w:rsidR="001E625B" w:rsidRDefault="001E625B" w:rsidP="00B250F2">
      <w:r>
        <w:t>This document consists of:</w:t>
      </w:r>
    </w:p>
    <w:p w14:paraId="669898C5" w14:textId="6643C1E1" w:rsidR="001E625B" w:rsidRDefault="001E625B" w:rsidP="001E625B">
      <w:pPr>
        <w:pStyle w:val="ListParagraph"/>
        <w:numPr>
          <w:ilvl w:val="0"/>
          <w:numId w:val="18"/>
        </w:numPr>
      </w:pPr>
      <w:r>
        <w:t>A proposal for providing service information via the MDCF</w:t>
      </w:r>
      <w:r w:rsidR="00030065">
        <w:t>, to include capability description</w:t>
      </w:r>
      <w:r>
        <w:t>;</w:t>
      </w:r>
    </w:p>
    <w:p w14:paraId="0729B29C" w14:textId="77777777" w:rsidR="001E625B" w:rsidRDefault="001E625B" w:rsidP="001E625B">
      <w:pPr>
        <w:pStyle w:val="ListParagraph"/>
        <w:numPr>
          <w:ilvl w:val="0"/>
          <w:numId w:val="18"/>
        </w:numPr>
      </w:pPr>
      <w:r>
        <w:t>An initial list of open questions that need to be considered by the FIMS technical team;</w:t>
      </w:r>
    </w:p>
    <w:p w14:paraId="65B5B381" w14:textId="77777777" w:rsidR="001E625B" w:rsidRDefault="001E625B" w:rsidP="001E625B">
      <w:pPr>
        <w:pStyle w:val="ListParagraph"/>
        <w:numPr>
          <w:ilvl w:val="0"/>
          <w:numId w:val="18"/>
        </w:numPr>
      </w:pPr>
      <w:r>
        <w:t>An example, kindly provided by Steve Posick from ESPN.</w:t>
      </w:r>
    </w:p>
    <w:p w14:paraId="06B45BD8" w14:textId="0D8D2772" w:rsidR="001E625B" w:rsidRDefault="00795D22" w:rsidP="001E625B">
      <w:r>
        <w:t xml:space="preserve">The </w:t>
      </w:r>
      <w:r w:rsidRPr="00795D22">
        <w:rPr>
          <w:i/>
        </w:rPr>
        <w:t>general capability</w:t>
      </w:r>
      <w:r>
        <w:t xml:space="preserve"> relation elements and operations of the RCR part of FIMS repository service </w:t>
      </w:r>
      <w:r w:rsidR="00030065">
        <w:t>provide some of this information already</w:t>
      </w:r>
      <w:r>
        <w:t>.</w:t>
      </w:r>
      <w:r w:rsidR="000E4790">
        <w:t xml:space="preserve"> </w:t>
      </w:r>
    </w:p>
    <w:p w14:paraId="50342A3C" w14:textId="01CD7975" w:rsidR="00975252" w:rsidRDefault="00975252" w:rsidP="001E625B">
      <w:r>
        <w:t xml:space="preserve">Note that other aspects of MDCF are currently out of scope of this proposal, including </w:t>
      </w:r>
      <w:r w:rsidR="00C01B5A">
        <w:t xml:space="preserve">MDCF-defined </w:t>
      </w:r>
      <w:r>
        <w:t>devices, registries, direc</w:t>
      </w:r>
      <w:r w:rsidR="00C01B5A">
        <w:t xml:space="preserve">tories, factories, media and query interfaces. </w:t>
      </w:r>
      <w:r w:rsidR="00030065">
        <w:t xml:space="preserve">Careful adoption of this proposal should not limit </w:t>
      </w:r>
      <w:r w:rsidR="00803773">
        <w:t xml:space="preserve">- </w:t>
      </w:r>
      <w:r w:rsidR="00030065">
        <w:t xml:space="preserve">and </w:t>
      </w:r>
      <w:r w:rsidR="00803773">
        <w:t>will hopefully</w:t>
      </w:r>
      <w:r w:rsidR="00030065">
        <w:t xml:space="preserve"> be beneficial</w:t>
      </w:r>
      <w:r w:rsidR="00803773">
        <w:t xml:space="preserve"> to - </w:t>
      </w:r>
      <w:r w:rsidR="00030065">
        <w:t>future</w:t>
      </w:r>
      <w:r w:rsidR="00803773">
        <w:t xml:space="preserve"> integration of these aspects</w:t>
      </w:r>
      <w:r w:rsidR="00030065">
        <w:t>.</w:t>
      </w:r>
    </w:p>
    <w:p w14:paraId="7C45258C" w14:textId="77777777" w:rsidR="00795D22" w:rsidRDefault="00795D22" w:rsidP="00795D22">
      <w:pPr>
        <w:pStyle w:val="Heading1"/>
      </w:pPr>
      <w:bookmarkStart w:id="1" w:name="_Toc282778871"/>
      <w:r>
        <w:t>Proposal</w:t>
      </w:r>
      <w:bookmarkEnd w:id="1"/>
    </w:p>
    <w:p w14:paraId="03BE5F54" w14:textId="5463C533" w:rsidR="00795D22" w:rsidRDefault="00C01B5A" w:rsidP="00795D22">
      <w:r>
        <w:t xml:space="preserve">Using </w:t>
      </w:r>
      <w:r w:rsidR="00795D22">
        <w:t xml:space="preserve">the </w:t>
      </w:r>
      <w:r w:rsidR="00407DE8">
        <w:t>ServiceInformation</w:t>
      </w:r>
      <w:r w:rsidR="00795D22">
        <w:t xml:space="preserve"> </w:t>
      </w:r>
      <w:r w:rsidR="00407DE8">
        <w:t>interface</w:t>
      </w:r>
      <w:r w:rsidR="00795D22">
        <w:t xml:space="preserve"> of SMPTE ST 2071-1 </w:t>
      </w:r>
      <w:r w:rsidR="00407DE8">
        <w:t xml:space="preserve">to </w:t>
      </w:r>
      <w:r>
        <w:t xml:space="preserve">provide </w:t>
      </w:r>
      <w:r w:rsidR="000E4790">
        <w:t xml:space="preserve">at </w:t>
      </w:r>
      <w:r>
        <w:t>runtime description of a FIMS service. A MDCF Capability will describe each separate capability that a service offers</w:t>
      </w:r>
      <w:r w:rsidR="00975252">
        <w:t xml:space="preserve">. </w:t>
      </w:r>
      <w:commentRangeStart w:id="2"/>
      <w:r w:rsidR="00975252">
        <w:t>The proposal is that the service information can be exchanged as the body of a FIMS Service resource</w:t>
      </w:r>
      <w:r w:rsidR="005735F4">
        <w:t xml:space="preserve"> that can be included as part of</w:t>
      </w:r>
      <w:r w:rsidR="00975252">
        <w:t xml:space="preserve"> a FIMS Profile</w:t>
      </w:r>
      <w:commentRangeEnd w:id="2"/>
      <w:r>
        <w:rPr>
          <w:rStyle w:val="CommentReference"/>
        </w:rPr>
        <w:commentReference w:id="2"/>
      </w:r>
      <w:r w:rsidR="00975252">
        <w:t>.</w:t>
      </w:r>
    </w:p>
    <w:p w14:paraId="395BC98C" w14:textId="77777777" w:rsidR="00C01B5A" w:rsidRDefault="00C01B5A" w:rsidP="00795D22">
      <w:r>
        <w:t>The XML schema of SMPTE ST 2071-2 provides an XML serialization of MDCF interfaces. These schemas can either be referenced from FIMS schemas or the relevant p</w:t>
      </w:r>
      <w:r w:rsidR="00051BE1">
        <w:t>arts included in FIMS schemas.</w:t>
      </w:r>
    </w:p>
    <w:p w14:paraId="7B2EEDBE" w14:textId="5E70144B" w:rsidR="000E4790" w:rsidRDefault="000E4790" w:rsidP="00795D22">
      <w:r>
        <w:t>Note that MDCF allows a service to offer a number of uniquely identified capabilities where each capability describes a unit of functionality. For the repository service, rather than offering a single capability of the combined function of a repository, the repository service may offer one of a number of capabilities</w:t>
      </w:r>
      <w:r w:rsidR="0031152F">
        <w:t xml:space="preserve"> based around its operations</w:t>
      </w:r>
      <w:r>
        <w:t>, such as:</w:t>
      </w:r>
    </w:p>
    <w:p w14:paraId="315DCCB7" w14:textId="7FE4637B" w:rsidR="000E4790" w:rsidRDefault="000E4790" w:rsidP="000E4790">
      <w:pPr>
        <w:pStyle w:val="ListParagraph"/>
        <w:numPr>
          <w:ilvl w:val="0"/>
          <w:numId w:val="21"/>
        </w:numPr>
      </w:pPr>
      <w:r>
        <w:t>Add content;</w:t>
      </w:r>
    </w:p>
    <w:p w14:paraId="5EBFD1E7" w14:textId="029BDB22" w:rsidR="000E4790" w:rsidRDefault="000E4790" w:rsidP="000E4790">
      <w:pPr>
        <w:pStyle w:val="ListParagraph"/>
        <w:numPr>
          <w:ilvl w:val="0"/>
          <w:numId w:val="21"/>
        </w:numPr>
      </w:pPr>
      <w:r>
        <w:t>Cancel add content;</w:t>
      </w:r>
    </w:p>
    <w:p w14:paraId="77C95A58" w14:textId="5731EA56" w:rsidR="000E4790" w:rsidRDefault="0031152F" w:rsidP="000E4790">
      <w:pPr>
        <w:pStyle w:val="ListParagraph"/>
        <w:numPr>
          <w:ilvl w:val="0"/>
          <w:numId w:val="21"/>
        </w:numPr>
      </w:pPr>
      <w:r>
        <w:t>Unremove content;</w:t>
      </w:r>
    </w:p>
    <w:p w14:paraId="0CC75C70" w14:textId="2BBAD6AE" w:rsidR="0031152F" w:rsidRDefault="0031152F" w:rsidP="000E4790">
      <w:pPr>
        <w:pStyle w:val="ListParagraph"/>
        <w:numPr>
          <w:ilvl w:val="0"/>
          <w:numId w:val="21"/>
        </w:numPr>
      </w:pPr>
      <w:r>
        <w:t>Generate unqiue ID;</w:t>
      </w:r>
    </w:p>
    <w:p w14:paraId="30F7C12E" w14:textId="39CAAA4D" w:rsidR="0031152F" w:rsidRDefault="0031152F" w:rsidP="000E4790">
      <w:pPr>
        <w:pStyle w:val="ListParagraph"/>
        <w:numPr>
          <w:ilvl w:val="0"/>
          <w:numId w:val="21"/>
        </w:numPr>
      </w:pPr>
      <w:r>
        <w:t>Purge Content; etc.</w:t>
      </w:r>
    </w:p>
    <w:p w14:paraId="114FC3E6" w14:textId="77777777" w:rsidR="00051BE1" w:rsidRDefault="00051BE1" w:rsidP="00051BE1">
      <w:pPr>
        <w:pStyle w:val="Heading2"/>
      </w:pPr>
      <w:bookmarkStart w:id="3" w:name="_Toc282778872"/>
      <w:r>
        <w:t>XSD definitions</w:t>
      </w:r>
      <w:bookmarkEnd w:id="3"/>
    </w:p>
    <w:p w14:paraId="3C1AFF55" w14:textId="77777777" w:rsidR="00051BE1" w:rsidRDefault="00051BE1" w:rsidP="00051BE1">
      <w:r>
        <w:t>The following XSD definitions from the MDCF XSDs are relevant to this proposal</w:t>
      </w:r>
      <w:r w:rsidR="00D821E6">
        <w:t>.</w:t>
      </w:r>
    </w:p>
    <w:p w14:paraId="72C2433B" w14:textId="77777777" w:rsidR="00D821E6" w:rsidRDefault="00284552" w:rsidP="00051BE1">
      <w:r w:rsidRPr="00284552">
        <w:rPr>
          <w:i/>
        </w:rPr>
        <w:t>s</w:t>
      </w:r>
      <w:r w:rsidR="00D821E6" w:rsidRPr="00284552">
        <w:rPr>
          <w:i/>
        </w:rPr>
        <w:t>ervice</w:t>
      </w:r>
      <w:r w:rsidR="00D821E6">
        <w:t xml:space="preserve"> namespace (st2071-2q):</w:t>
      </w:r>
    </w:p>
    <w:p w14:paraId="219A2918" w14:textId="77777777" w:rsidR="00D821E6" w:rsidRPr="00D821E6" w:rsidRDefault="00D821E6" w:rsidP="00D821E6">
      <w:pPr>
        <w:pStyle w:val="Fixedwidth"/>
        <w:rPr>
          <w:lang w:val="en-US"/>
        </w:rPr>
      </w:pPr>
      <w:r w:rsidRPr="00D821E6">
        <w:rPr>
          <w:lang w:val="en-US"/>
        </w:rPr>
        <w:t xml:space="preserve">    &lt;xs:complexType name="ServiceInformation"&gt;</w:t>
      </w:r>
    </w:p>
    <w:p w14:paraId="32273E88" w14:textId="77777777" w:rsidR="00D821E6" w:rsidRPr="00D821E6" w:rsidRDefault="00D821E6" w:rsidP="00D821E6">
      <w:pPr>
        <w:pStyle w:val="Fixedwidth"/>
        <w:rPr>
          <w:lang w:val="en-US"/>
        </w:rPr>
      </w:pPr>
      <w:r w:rsidRPr="00D821E6">
        <w:rPr>
          <w:lang w:val="en-US"/>
        </w:rPr>
        <w:t xml:space="preserve">        &lt;xs:sequence&gt;</w:t>
      </w:r>
    </w:p>
    <w:p w14:paraId="2696C5D1" w14:textId="77777777" w:rsidR="00D821E6" w:rsidRPr="00D821E6" w:rsidRDefault="00D821E6" w:rsidP="00D821E6">
      <w:pPr>
        <w:pStyle w:val="Fixedwidth"/>
        <w:rPr>
          <w:lang w:val="en-US"/>
        </w:rPr>
      </w:pPr>
      <w:r w:rsidRPr="00D821E6">
        <w:rPr>
          <w:lang w:val="en-US"/>
        </w:rPr>
        <w:t xml:space="preserve">            &lt;xs:element ref="identity:USN" minOccurs="1" maxOccurs="1" /&gt;</w:t>
      </w:r>
    </w:p>
    <w:p w14:paraId="012FB7AD" w14:textId="77777777" w:rsidR="00D821E6" w:rsidRPr="00D821E6" w:rsidRDefault="00D821E6" w:rsidP="00D821E6">
      <w:pPr>
        <w:pStyle w:val="Fixedwidth"/>
        <w:rPr>
          <w:lang w:val="en-US"/>
        </w:rPr>
      </w:pPr>
      <w:r w:rsidRPr="00D821E6">
        <w:rPr>
          <w:lang w:val="en-US"/>
        </w:rPr>
        <w:t xml:space="preserve">            &lt;xs:element ref="tns:Type" minOccurs="1" maxOccurs="1" /&gt;</w:t>
      </w:r>
    </w:p>
    <w:p w14:paraId="1EA605AC" w14:textId="77777777" w:rsidR="00D821E6" w:rsidRPr="00D821E6" w:rsidRDefault="00D821E6" w:rsidP="00D821E6">
      <w:pPr>
        <w:pStyle w:val="Fixedwidth"/>
        <w:rPr>
          <w:lang w:val="en-US"/>
        </w:rPr>
      </w:pPr>
      <w:r w:rsidRPr="00D821E6">
        <w:rPr>
          <w:lang w:val="en-US"/>
        </w:rPr>
        <w:t xml:space="preserve">            &lt;xs:element ref="tns:State" minOccurs="1" maxOccurs="1" /&gt;</w:t>
      </w:r>
    </w:p>
    <w:p w14:paraId="62345633" w14:textId="77777777" w:rsidR="00D821E6" w:rsidRPr="00D821E6" w:rsidRDefault="00D821E6" w:rsidP="00D821E6">
      <w:pPr>
        <w:pStyle w:val="Fixedwidth"/>
        <w:rPr>
          <w:lang w:val="en-US"/>
        </w:rPr>
      </w:pPr>
      <w:r w:rsidRPr="00D821E6">
        <w:rPr>
          <w:lang w:val="en-US"/>
        </w:rPr>
        <w:t xml:space="preserve">            &lt;xs:element ref="identity:URLs" minOccurs="1" maxOccurs="1" /&gt;</w:t>
      </w:r>
    </w:p>
    <w:p w14:paraId="0CDBC925" w14:textId="77777777" w:rsidR="00D821E6" w:rsidRPr="00D821E6" w:rsidRDefault="00D821E6" w:rsidP="00D821E6">
      <w:pPr>
        <w:pStyle w:val="Fixedwidth"/>
        <w:rPr>
          <w:lang w:val="en-US"/>
        </w:rPr>
      </w:pPr>
      <w:r w:rsidRPr="00D821E6">
        <w:rPr>
          <w:lang w:val="en-US"/>
        </w:rPr>
        <w:t xml:space="preserve">            &lt;xs:element ref="tns:Attributes" minOccurs="1" maxOccurs="1" /&gt;</w:t>
      </w:r>
    </w:p>
    <w:p w14:paraId="66C04DBB" w14:textId="77777777" w:rsidR="00D821E6" w:rsidRPr="00D821E6" w:rsidRDefault="00D821E6" w:rsidP="00D821E6">
      <w:pPr>
        <w:pStyle w:val="Fixedwidth"/>
        <w:rPr>
          <w:lang w:val="en-US"/>
        </w:rPr>
      </w:pPr>
      <w:r w:rsidRPr="00D821E6">
        <w:rPr>
          <w:lang w:val="en-US"/>
        </w:rPr>
        <w:t xml:space="preserve">            &lt;xs:element ref="types:Capabilities" minOccurs="1" maxOccurs="1" /&gt;</w:t>
      </w:r>
    </w:p>
    <w:p w14:paraId="7A72EF19" w14:textId="77777777" w:rsidR="00D821E6" w:rsidRPr="00D821E6" w:rsidRDefault="00D821E6" w:rsidP="00D821E6">
      <w:pPr>
        <w:pStyle w:val="Fixedwidth"/>
        <w:rPr>
          <w:lang w:val="en-US"/>
        </w:rPr>
      </w:pPr>
      <w:r w:rsidRPr="00D821E6">
        <w:rPr>
          <w:lang w:val="en-US"/>
        </w:rPr>
        <w:t xml:space="preserve">            &lt;xs:element ref="tns:ValidTill" minOccurs="1" maxOccurs="1" /&gt;</w:t>
      </w:r>
    </w:p>
    <w:p w14:paraId="264B8F10" w14:textId="77777777" w:rsidR="00D821E6" w:rsidRPr="00D821E6" w:rsidRDefault="00D821E6" w:rsidP="00D821E6">
      <w:pPr>
        <w:pStyle w:val="Fixedwidth"/>
        <w:rPr>
          <w:lang w:val="en-US"/>
        </w:rPr>
      </w:pPr>
      <w:r w:rsidRPr="00D821E6">
        <w:rPr>
          <w:lang w:val="en-US"/>
        </w:rPr>
        <w:t xml:space="preserve">            &lt;xs:element ref="tns:Created" minOccurs="1" maxOccurs="1" /&gt;</w:t>
      </w:r>
    </w:p>
    <w:p w14:paraId="3BBC31C1" w14:textId="77777777" w:rsidR="00D821E6" w:rsidRPr="00D821E6" w:rsidRDefault="00D821E6" w:rsidP="00D821E6">
      <w:pPr>
        <w:pStyle w:val="Fixedwidth"/>
        <w:rPr>
          <w:lang w:val="en-US"/>
        </w:rPr>
      </w:pPr>
      <w:r w:rsidRPr="00D821E6">
        <w:rPr>
          <w:lang w:val="en-US"/>
        </w:rPr>
        <w:t xml:space="preserve">            &lt;xs:element ref="tns:CreatedBy" minOccurs="1" maxOccurs="1" /&gt;</w:t>
      </w:r>
    </w:p>
    <w:p w14:paraId="3DCD83E4" w14:textId="77777777" w:rsidR="00D821E6" w:rsidRPr="00D821E6" w:rsidRDefault="00D821E6" w:rsidP="00D821E6">
      <w:pPr>
        <w:pStyle w:val="Fixedwidth"/>
        <w:rPr>
          <w:lang w:val="en-US"/>
        </w:rPr>
      </w:pPr>
      <w:r w:rsidRPr="00D821E6">
        <w:rPr>
          <w:lang w:val="en-US"/>
        </w:rPr>
        <w:t xml:space="preserve">        &lt;/xs:sequence&gt;</w:t>
      </w:r>
    </w:p>
    <w:p w14:paraId="1049A64F" w14:textId="77777777" w:rsidR="00D821E6" w:rsidRPr="00D821E6" w:rsidRDefault="00D821E6" w:rsidP="00D821E6">
      <w:pPr>
        <w:pStyle w:val="Fixedwidth"/>
        <w:rPr>
          <w:lang w:val="en-US"/>
        </w:rPr>
      </w:pPr>
      <w:r w:rsidRPr="00D821E6">
        <w:rPr>
          <w:lang w:val="en-US"/>
        </w:rPr>
        <w:t xml:space="preserve">    &lt;/xs:complexType&gt;</w:t>
      </w:r>
    </w:p>
    <w:p w14:paraId="747DEE6D" w14:textId="77777777" w:rsidR="00D821E6" w:rsidRPr="00D821E6" w:rsidRDefault="00D821E6" w:rsidP="00D821E6">
      <w:pPr>
        <w:pStyle w:val="Fixedwidth"/>
        <w:rPr>
          <w:lang w:val="en-US"/>
        </w:rPr>
      </w:pPr>
      <w:r w:rsidRPr="00D821E6">
        <w:rPr>
          <w:lang w:val="en-US"/>
        </w:rPr>
        <w:t xml:space="preserve">    </w:t>
      </w:r>
    </w:p>
    <w:p w14:paraId="1E30C19D" w14:textId="77777777" w:rsidR="00D821E6" w:rsidRDefault="00D821E6" w:rsidP="00D821E6">
      <w:pPr>
        <w:pStyle w:val="Fixedwidth"/>
        <w:rPr>
          <w:lang w:val="en-US"/>
        </w:rPr>
      </w:pPr>
      <w:r w:rsidRPr="00D821E6">
        <w:rPr>
          <w:lang w:val="en-US"/>
        </w:rPr>
        <w:t xml:space="preserve">    &lt;xs:element name="ServiceInformation" type="tns:ServiceInformation" /&gt;</w:t>
      </w:r>
    </w:p>
    <w:p w14:paraId="4F805ACF" w14:textId="77777777" w:rsidR="00284552" w:rsidRDefault="00284552" w:rsidP="00D821E6">
      <w:pPr>
        <w:pStyle w:val="Fixedwidth"/>
        <w:rPr>
          <w:lang w:val="en-US"/>
        </w:rPr>
      </w:pPr>
    </w:p>
    <w:p w14:paraId="0A288893" w14:textId="77777777" w:rsidR="00284552" w:rsidRDefault="00284552" w:rsidP="00284552">
      <w:pPr>
        <w:pStyle w:val="Fixedwidth"/>
        <w:rPr>
          <w:lang w:val="en-US"/>
        </w:rPr>
      </w:pPr>
      <w:r w:rsidRPr="00284552">
        <w:rPr>
          <w:lang w:val="en-US"/>
        </w:rPr>
        <w:t xml:space="preserve">   &lt;xs:element name="State" type="tns:SERVICE_STATE" /&gt;</w:t>
      </w:r>
    </w:p>
    <w:p w14:paraId="500C2CEB" w14:textId="77777777" w:rsidR="00284552" w:rsidRPr="00284552" w:rsidRDefault="00284552" w:rsidP="00284552">
      <w:pPr>
        <w:pStyle w:val="Fixedwidth"/>
        <w:rPr>
          <w:lang w:val="en-US"/>
        </w:rPr>
      </w:pPr>
      <w:r>
        <w:rPr>
          <w:lang w:val="en-US"/>
        </w:rPr>
        <w:t xml:space="preserve">   </w:t>
      </w:r>
      <w:r w:rsidRPr="00284552">
        <w:rPr>
          <w:lang w:val="en-US"/>
        </w:rPr>
        <w:t>&lt;xs:simpleType name="SERVICE_STATE"&gt;</w:t>
      </w:r>
    </w:p>
    <w:p w14:paraId="7E241214" w14:textId="77777777" w:rsidR="00284552" w:rsidRPr="00284552" w:rsidRDefault="00284552" w:rsidP="00284552">
      <w:pPr>
        <w:pStyle w:val="Fixedwidth"/>
        <w:rPr>
          <w:lang w:val="en-US"/>
        </w:rPr>
      </w:pPr>
      <w:r w:rsidRPr="00284552">
        <w:rPr>
          <w:lang w:val="en-US"/>
        </w:rPr>
        <w:t xml:space="preserve">        &lt;xs:restriction base="xs:string"&gt;</w:t>
      </w:r>
    </w:p>
    <w:p w14:paraId="48D679E2" w14:textId="77777777" w:rsidR="00284552" w:rsidRPr="00284552" w:rsidRDefault="00284552" w:rsidP="00284552">
      <w:pPr>
        <w:pStyle w:val="Fixedwidth"/>
        <w:rPr>
          <w:lang w:val="en-US"/>
        </w:rPr>
      </w:pPr>
      <w:r w:rsidRPr="00284552">
        <w:rPr>
          <w:lang w:val="en-US"/>
        </w:rPr>
        <w:t xml:space="preserve">            &lt;xs:enumeration value="STARTING" /&gt;</w:t>
      </w:r>
    </w:p>
    <w:p w14:paraId="670EAD3D" w14:textId="77777777" w:rsidR="00284552" w:rsidRPr="00284552" w:rsidRDefault="00284552" w:rsidP="00284552">
      <w:pPr>
        <w:pStyle w:val="Fixedwidth"/>
        <w:rPr>
          <w:lang w:val="en-US"/>
        </w:rPr>
      </w:pPr>
      <w:r w:rsidRPr="00284552">
        <w:rPr>
          <w:lang w:val="en-US"/>
        </w:rPr>
        <w:t xml:space="preserve">            &lt;xs:enumeration value="STARTED" /&gt; </w:t>
      </w:r>
    </w:p>
    <w:p w14:paraId="3918EAB5" w14:textId="77777777" w:rsidR="00284552" w:rsidRPr="00284552" w:rsidRDefault="00284552" w:rsidP="00284552">
      <w:pPr>
        <w:pStyle w:val="Fixedwidth"/>
        <w:rPr>
          <w:lang w:val="en-US"/>
        </w:rPr>
      </w:pPr>
      <w:r w:rsidRPr="00284552">
        <w:rPr>
          <w:lang w:val="en-US"/>
        </w:rPr>
        <w:t xml:space="preserve">            &lt;xs:enumeration value="STOPPING" /&gt;</w:t>
      </w:r>
    </w:p>
    <w:p w14:paraId="0BF0EAAA" w14:textId="77777777" w:rsidR="00284552" w:rsidRPr="00284552" w:rsidRDefault="00284552" w:rsidP="00284552">
      <w:pPr>
        <w:pStyle w:val="Fixedwidth"/>
        <w:rPr>
          <w:lang w:val="en-US"/>
        </w:rPr>
      </w:pPr>
      <w:r w:rsidRPr="00284552">
        <w:rPr>
          <w:lang w:val="en-US"/>
        </w:rPr>
        <w:t xml:space="preserve">            &lt;xs:enumeration value="STOPPED" /&gt;</w:t>
      </w:r>
    </w:p>
    <w:p w14:paraId="3467251F" w14:textId="77777777" w:rsidR="00284552" w:rsidRPr="00284552" w:rsidRDefault="00284552" w:rsidP="00284552">
      <w:pPr>
        <w:pStyle w:val="Fixedwidth"/>
        <w:rPr>
          <w:lang w:val="en-US"/>
        </w:rPr>
      </w:pPr>
      <w:r w:rsidRPr="00284552">
        <w:rPr>
          <w:lang w:val="en-US"/>
        </w:rPr>
        <w:t xml:space="preserve">        &lt;/xs:restriction&gt;</w:t>
      </w:r>
    </w:p>
    <w:p w14:paraId="7407D3ED" w14:textId="77777777" w:rsidR="00284552" w:rsidRPr="00284552" w:rsidRDefault="00284552" w:rsidP="00284552">
      <w:pPr>
        <w:pStyle w:val="Fixedwidth"/>
        <w:rPr>
          <w:lang w:val="en-US"/>
        </w:rPr>
      </w:pPr>
      <w:r w:rsidRPr="00284552">
        <w:rPr>
          <w:lang w:val="en-US"/>
        </w:rPr>
        <w:t xml:space="preserve">    &lt;/xs:simpleType&gt;</w:t>
      </w:r>
    </w:p>
    <w:p w14:paraId="6B5A17BE" w14:textId="77777777" w:rsidR="00284552" w:rsidRPr="00ED11B9" w:rsidRDefault="00284552" w:rsidP="00D821E6">
      <w:pPr>
        <w:pStyle w:val="Fixedwidth"/>
        <w:rPr>
          <w:lang w:val="en-US"/>
        </w:rPr>
      </w:pPr>
    </w:p>
    <w:p w14:paraId="7A4DBC8C" w14:textId="77777777" w:rsidR="00ED11B9" w:rsidRDefault="00284552" w:rsidP="00D821E6">
      <w:r w:rsidRPr="00284552">
        <w:rPr>
          <w:i/>
        </w:rPr>
        <w:t>types</w:t>
      </w:r>
      <w:r w:rsidR="00ED11B9">
        <w:t xml:space="preserve"> name space – which includes capabilities (st2071-2a):</w:t>
      </w:r>
    </w:p>
    <w:p w14:paraId="13472FB0" w14:textId="77777777" w:rsidR="00284552" w:rsidRPr="00284552" w:rsidRDefault="00284552" w:rsidP="00284552">
      <w:pPr>
        <w:pStyle w:val="Fixedwidth"/>
        <w:rPr>
          <w:lang w:val="en-US"/>
        </w:rPr>
      </w:pPr>
      <w:r>
        <w:t xml:space="preserve">    </w:t>
      </w:r>
      <w:r w:rsidRPr="00284552">
        <w:rPr>
          <w:lang w:val="en-US"/>
        </w:rPr>
        <w:t>&lt;xs:complexType name="Capabilities"&gt;</w:t>
      </w:r>
    </w:p>
    <w:p w14:paraId="2CFD2AE9" w14:textId="77777777" w:rsidR="00284552" w:rsidRPr="00284552" w:rsidRDefault="00284552" w:rsidP="00284552">
      <w:pPr>
        <w:pStyle w:val="Fixedwidth"/>
        <w:rPr>
          <w:lang w:val="en-US"/>
        </w:rPr>
      </w:pPr>
      <w:r w:rsidRPr="00284552">
        <w:rPr>
          <w:lang w:val="en-US"/>
        </w:rPr>
        <w:t xml:space="preserve">        &lt;xs:sequence&gt;</w:t>
      </w:r>
    </w:p>
    <w:p w14:paraId="0763FA6D" w14:textId="77777777" w:rsidR="00284552" w:rsidRPr="00284552" w:rsidRDefault="00284552" w:rsidP="00284552">
      <w:pPr>
        <w:pStyle w:val="Fixedwidth"/>
        <w:rPr>
          <w:lang w:val="en-US"/>
        </w:rPr>
      </w:pPr>
      <w:r w:rsidRPr="00284552">
        <w:rPr>
          <w:lang w:val="en-US"/>
        </w:rPr>
        <w:t xml:space="preserve">            &lt;xs:element ref="tns:Capability" minOccurs="1" maxOccurs="unbounded" /&gt;</w:t>
      </w:r>
    </w:p>
    <w:p w14:paraId="218AC98B" w14:textId="77777777" w:rsidR="00284552" w:rsidRPr="00284552" w:rsidRDefault="00284552" w:rsidP="00284552">
      <w:pPr>
        <w:pStyle w:val="Fixedwidth"/>
        <w:rPr>
          <w:lang w:val="en-US"/>
        </w:rPr>
      </w:pPr>
      <w:r w:rsidRPr="00284552">
        <w:rPr>
          <w:lang w:val="en-US"/>
        </w:rPr>
        <w:t xml:space="preserve">        &lt;/xs:sequence&gt;</w:t>
      </w:r>
    </w:p>
    <w:p w14:paraId="646297D6" w14:textId="77777777" w:rsidR="00284552" w:rsidRPr="00284552" w:rsidRDefault="00284552" w:rsidP="00284552">
      <w:pPr>
        <w:pStyle w:val="Fixedwidth"/>
        <w:rPr>
          <w:lang w:val="en-US"/>
        </w:rPr>
      </w:pPr>
      <w:r w:rsidRPr="00284552">
        <w:rPr>
          <w:lang w:val="en-US"/>
        </w:rPr>
        <w:t xml:space="preserve">    &lt;/xs:complexType&gt;</w:t>
      </w:r>
    </w:p>
    <w:p w14:paraId="3567CB61" w14:textId="77777777" w:rsidR="00284552" w:rsidRDefault="00284552" w:rsidP="00284552">
      <w:pPr>
        <w:pStyle w:val="Fixedwidth"/>
      </w:pPr>
    </w:p>
    <w:p w14:paraId="69F20B86" w14:textId="77777777" w:rsidR="00284552" w:rsidRPr="00284552" w:rsidRDefault="00284552" w:rsidP="00284552">
      <w:pPr>
        <w:pStyle w:val="Fixedwidth"/>
        <w:rPr>
          <w:lang w:val="en-US"/>
        </w:rPr>
      </w:pPr>
      <w:r w:rsidRPr="00284552">
        <w:rPr>
          <w:lang w:val="en-US"/>
        </w:rPr>
        <w:t xml:space="preserve">    &lt;xs:complexType name="Capability"&gt;</w:t>
      </w:r>
    </w:p>
    <w:p w14:paraId="05B0F1DE" w14:textId="77777777" w:rsidR="00284552" w:rsidRPr="00284552" w:rsidRDefault="00284552" w:rsidP="00284552">
      <w:pPr>
        <w:pStyle w:val="Fixedwidth"/>
        <w:rPr>
          <w:lang w:val="en-US"/>
        </w:rPr>
      </w:pPr>
      <w:r w:rsidRPr="00284552">
        <w:rPr>
          <w:lang w:val="en-US"/>
        </w:rPr>
        <w:t xml:space="preserve">        &lt;xs:sequence&gt;</w:t>
      </w:r>
    </w:p>
    <w:p w14:paraId="703B917C" w14:textId="77777777" w:rsidR="00284552" w:rsidRPr="00284552" w:rsidRDefault="00284552" w:rsidP="00284552">
      <w:pPr>
        <w:pStyle w:val="Fixedwidth"/>
        <w:rPr>
          <w:lang w:val="en-US"/>
        </w:rPr>
      </w:pPr>
      <w:r w:rsidRPr="00284552">
        <w:rPr>
          <w:lang w:val="en-US"/>
        </w:rPr>
        <w:t xml:space="preserve">            &lt;xs:element ref="identity:UCN" minOccurs="1" maxOccurs="1" /&gt;</w:t>
      </w:r>
    </w:p>
    <w:p w14:paraId="384938F5" w14:textId="77777777" w:rsidR="00284552" w:rsidRPr="00284552" w:rsidRDefault="00284552" w:rsidP="00284552">
      <w:pPr>
        <w:pStyle w:val="Fixedwidth"/>
        <w:rPr>
          <w:lang w:val="en-US"/>
        </w:rPr>
      </w:pPr>
      <w:r w:rsidRPr="00284552">
        <w:rPr>
          <w:lang w:val="en-US"/>
        </w:rPr>
        <w:t xml:space="preserve">            &lt;xs:element ref="tns:Attributes" minOccurs="1" maxOccurs="1" /&gt;</w:t>
      </w:r>
    </w:p>
    <w:p w14:paraId="6C1AF308" w14:textId="77777777" w:rsidR="00284552" w:rsidRPr="00284552" w:rsidRDefault="00284552" w:rsidP="00284552">
      <w:pPr>
        <w:pStyle w:val="Fixedwidth"/>
        <w:rPr>
          <w:lang w:val="en-US"/>
        </w:rPr>
      </w:pPr>
      <w:r w:rsidRPr="00284552">
        <w:rPr>
          <w:lang w:val="en-US"/>
        </w:rPr>
        <w:t xml:space="preserve">            &lt;xs:element ref="identity:URLs" minOccurs="1" maxOccurs="1" /&gt;</w:t>
      </w:r>
    </w:p>
    <w:p w14:paraId="60EA668D" w14:textId="77777777" w:rsidR="00284552" w:rsidRPr="00284552" w:rsidRDefault="00284552" w:rsidP="00284552">
      <w:pPr>
        <w:pStyle w:val="Fixedwidth"/>
        <w:rPr>
          <w:lang w:val="en-US"/>
        </w:rPr>
      </w:pPr>
      <w:r w:rsidRPr="00284552">
        <w:rPr>
          <w:lang w:val="en-US"/>
        </w:rPr>
        <w:t xml:space="preserve">        &lt;/xs:sequence&gt;</w:t>
      </w:r>
    </w:p>
    <w:p w14:paraId="1B6D17C0" w14:textId="77777777" w:rsidR="00284552" w:rsidRPr="00284552" w:rsidRDefault="00284552" w:rsidP="00284552">
      <w:pPr>
        <w:pStyle w:val="Fixedwidth"/>
        <w:rPr>
          <w:lang w:val="en-US"/>
        </w:rPr>
      </w:pPr>
      <w:r w:rsidRPr="00284552">
        <w:rPr>
          <w:lang w:val="en-US"/>
        </w:rPr>
        <w:t xml:space="preserve">    &lt;/xs:complexType&gt;</w:t>
      </w:r>
    </w:p>
    <w:p w14:paraId="4334E323" w14:textId="77777777" w:rsidR="00284552" w:rsidRDefault="00284552" w:rsidP="00284552">
      <w:pPr>
        <w:pStyle w:val="Fixedwidth"/>
      </w:pPr>
    </w:p>
    <w:p w14:paraId="5EFA8D01" w14:textId="77777777" w:rsidR="00284552" w:rsidRDefault="00284552" w:rsidP="00284552">
      <w:pPr>
        <w:pStyle w:val="Fixedwidth"/>
        <w:rPr>
          <w:lang w:val="en-US"/>
        </w:rPr>
      </w:pPr>
      <w:r w:rsidRPr="00284552">
        <w:rPr>
          <w:lang w:val="en-US"/>
        </w:rPr>
        <w:t xml:space="preserve">    &lt;xs:element name="Attributes" type="tns:Map" /&gt;</w:t>
      </w:r>
    </w:p>
    <w:p w14:paraId="4D0050A8" w14:textId="77777777" w:rsidR="00284552" w:rsidRDefault="00284552" w:rsidP="00284552">
      <w:pPr>
        <w:pStyle w:val="Fixedwidth"/>
        <w:rPr>
          <w:lang w:val="en-US"/>
        </w:rPr>
      </w:pPr>
    </w:p>
    <w:p w14:paraId="20230916" w14:textId="77777777" w:rsidR="00284552" w:rsidRPr="00284552" w:rsidRDefault="00284552" w:rsidP="00284552">
      <w:pPr>
        <w:pStyle w:val="Fixedwidth"/>
        <w:rPr>
          <w:lang w:val="en-US"/>
        </w:rPr>
      </w:pPr>
      <w:r w:rsidRPr="00284552">
        <w:rPr>
          <w:lang w:val="en-US"/>
        </w:rPr>
        <w:t xml:space="preserve">    &lt;xs:complexType name="Map"&gt;</w:t>
      </w:r>
    </w:p>
    <w:p w14:paraId="7B20527A" w14:textId="77777777" w:rsidR="00284552" w:rsidRPr="00284552" w:rsidRDefault="00284552" w:rsidP="00284552">
      <w:pPr>
        <w:pStyle w:val="Fixedwidth"/>
        <w:rPr>
          <w:lang w:val="en-US"/>
        </w:rPr>
      </w:pPr>
      <w:r w:rsidRPr="00284552">
        <w:rPr>
          <w:lang w:val="en-US"/>
        </w:rPr>
        <w:t xml:space="preserve">    </w:t>
      </w:r>
      <w:r w:rsidRPr="00284552">
        <w:rPr>
          <w:lang w:val="en-US"/>
        </w:rPr>
        <w:tab/>
        <w:t>&lt;xs:sequence&gt;</w:t>
      </w:r>
    </w:p>
    <w:p w14:paraId="22090915" w14:textId="77777777" w:rsidR="00284552" w:rsidRPr="00284552" w:rsidRDefault="00284552" w:rsidP="00284552">
      <w:pPr>
        <w:pStyle w:val="Fixedwidth"/>
        <w:rPr>
          <w:lang w:val="en-US"/>
        </w:rPr>
      </w:pPr>
      <w:r w:rsidRPr="00284552">
        <w:rPr>
          <w:lang w:val="en-US"/>
        </w:rPr>
        <w:t xml:space="preserve">    </w:t>
      </w:r>
      <w:r w:rsidRPr="00284552">
        <w:rPr>
          <w:lang w:val="en-US"/>
        </w:rPr>
        <w:tab/>
        <w:t xml:space="preserve">    &lt;xs:element ref="tns:Entries" minOccurs="1" maxOccurs="1" /&gt;</w:t>
      </w:r>
    </w:p>
    <w:p w14:paraId="4FAE40B9" w14:textId="77777777" w:rsidR="00284552" w:rsidRPr="00284552" w:rsidRDefault="00284552" w:rsidP="00284552">
      <w:pPr>
        <w:pStyle w:val="Fixedwidth"/>
        <w:rPr>
          <w:lang w:val="en-US"/>
        </w:rPr>
      </w:pPr>
      <w:r w:rsidRPr="00284552">
        <w:rPr>
          <w:lang w:val="en-US"/>
        </w:rPr>
        <w:t xml:space="preserve">    </w:t>
      </w:r>
      <w:r w:rsidRPr="00284552">
        <w:rPr>
          <w:lang w:val="en-US"/>
        </w:rPr>
        <w:tab/>
        <w:t>&lt;/xs:sequence&gt;</w:t>
      </w:r>
    </w:p>
    <w:p w14:paraId="6AF5C7BB" w14:textId="77777777" w:rsidR="00284552" w:rsidRPr="00284552" w:rsidRDefault="00284552" w:rsidP="00284552">
      <w:pPr>
        <w:pStyle w:val="Fixedwidth"/>
        <w:rPr>
          <w:lang w:val="en-US"/>
        </w:rPr>
      </w:pPr>
      <w:r w:rsidRPr="00284552">
        <w:rPr>
          <w:lang w:val="en-US"/>
        </w:rPr>
        <w:t xml:space="preserve">    &lt;/xs:complexType&gt;</w:t>
      </w:r>
    </w:p>
    <w:p w14:paraId="71FC388F" w14:textId="77777777" w:rsidR="00284552" w:rsidRDefault="00284552" w:rsidP="00284552">
      <w:pPr>
        <w:pStyle w:val="Fixedwidth"/>
        <w:rPr>
          <w:lang w:val="en-US"/>
        </w:rPr>
      </w:pPr>
    </w:p>
    <w:p w14:paraId="7412A7E1" w14:textId="77777777" w:rsidR="00284552" w:rsidRPr="00284552" w:rsidRDefault="00284552" w:rsidP="00284552">
      <w:pPr>
        <w:pStyle w:val="Fixedwidth"/>
        <w:rPr>
          <w:lang w:val="en-US"/>
        </w:rPr>
      </w:pPr>
      <w:r w:rsidRPr="00284552">
        <w:rPr>
          <w:lang w:val="en-US"/>
        </w:rPr>
        <w:t xml:space="preserve">    &lt;xs:complexType name="Entries"&gt;</w:t>
      </w:r>
    </w:p>
    <w:p w14:paraId="0ABF4C2A" w14:textId="77777777" w:rsidR="00284552" w:rsidRPr="00284552" w:rsidRDefault="00284552" w:rsidP="00284552">
      <w:pPr>
        <w:pStyle w:val="Fixedwidth"/>
        <w:rPr>
          <w:lang w:val="en-US"/>
        </w:rPr>
      </w:pPr>
      <w:r w:rsidRPr="00284552">
        <w:rPr>
          <w:lang w:val="en-US"/>
        </w:rPr>
        <w:t xml:space="preserve">        &lt;xs:sequence&gt;</w:t>
      </w:r>
    </w:p>
    <w:p w14:paraId="67D9B09C" w14:textId="77777777" w:rsidR="00284552" w:rsidRPr="00284552" w:rsidRDefault="00284552" w:rsidP="00284552">
      <w:pPr>
        <w:pStyle w:val="Fixedwidth"/>
        <w:rPr>
          <w:lang w:val="en-US"/>
        </w:rPr>
      </w:pPr>
      <w:r w:rsidRPr="00284552">
        <w:rPr>
          <w:lang w:val="en-US"/>
        </w:rPr>
        <w:t xml:space="preserve">            &lt;xs:element ref="tns:MapEntry" minOccurs="0" maxOccurs="unbounded" /&gt;</w:t>
      </w:r>
    </w:p>
    <w:p w14:paraId="25594A35" w14:textId="77777777" w:rsidR="00284552" w:rsidRPr="00284552" w:rsidRDefault="00284552" w:rsidP="00284552">
      <w:pPr>
        <w:pStyle w:val="Fixedwidth"/>
        <w:rPr>
          <w:lang w:val="en-US"/>
        </w:rPr>
      </w:pPr>
      <w:r w:rsidRPr="00284552">
        <w:rPr>
          <w:lang w:val="en-US"/>
        </w:rPr>
        <w:t xml:space="preserve">        &lt;/xs:sequence&gt;</w:t>
      </w:r>
    </w:p>
    <w:p w14:paraId="6D809E8E" w14:textId="77777777" w:rsidR="00284552" w:rsidRPr="00284552" w:rsidRDefault="00284552" w:rsidP="00284552">
      <w:pPr>
        <w:pStyle w:val="Fixedwidth"/>
        <w:rPr>
          <w:lang w:val="en-US"/>
        </w:rPr>
      </w:pPr>
      <w:r w:rsidRPr="00284552">
        <w:rPr>
          <w:lang w:val="en-US"/>
        </w:rPr>
        <w:t xml:space="preserve">    &lt;/xs:complexType&gt;</w:t>
      </w:r>
    </w:p>
    <w:p w14:paraId="7A4F9C7A" w14:textId="77777777" w:rsidR="00284552" w:rsidRPr="00284552" w:rsidRDefault="00284552" w:rsidP="00284552">
      <w:pPr>
        <w:pStyle w:val="Fixedwidth"/>
        <w:rPr>
          <w:lang w:val="en-US"/>
        </w:rPr>
      </w:pPr>
      <w:r w:rsidRPr="00284552">
        <w:rPr>
          <w:lang w:val="en-US"/>
        </w:rPr>
        <w:t xml:space="preserve">    &lt;xs:element name="Entries" type="tns:Entries" /&gt;</w:t>
      </w:r>
    </w:p>
    <w:p w14:paraId="5B32EDED" w14:textId="77777777" w:rsidR="00284552" w:rsidRDefault="00284552" w:rsidP="00284552">
      <w:pPr>
        <w:pStyle w:val="Fixedwidth"/>
      </w:pPr>
    </w:p>
    <w:p w14:paraId="4BDE95CF" w14:textId="77777777" w:rsidR="00284552" w:rsidRDefault="00284552" w:rsidP="00284552">
      <w:pPr>
        <w:pStyle w:val="Fixedwidth"/>
      </w:pPr>
      <w:bookmarkStart w:id="4" w:name="_GoBack"/>
      <w:r>
        <w:t xml:space="preserve">    &lt;xs:complexType name="MapEntry"&gt; &lt;!-- Updated to fix issue as published. --&gt;</w:t>
      </w:r>
    </w:p>
    <w:p w14:paraId="3525F194" w14:textId="77777777" w:rsidR="00284552" w:rsidRDefault="00284552" w:rsidP="00284552">
      <w:pPr>
        <w:pStyle w:val="Fixedwidth"/>
      </w:pPr>
      <w:r>
        <w:t xml:space="preserve">        &lt;xs:choice minOccurs="0" maxOccurs="1"&gt;</w:t>
      </w:r>
    </w:p>
    <w:p w14:paraId="0BB18A45" w14:textId="77777777" w:rsidR="00284552" w:rsidRDefault="00284552" w:rsidP="00284552">
      <w:pPr>
        <w:pStyle w:val="Fixedwidth"/>
      </w:pPr>
      <w:r>
        <w:t xml:space="preserve">            &lt;xs:element ref="tns:Boolean"/&gt;</w:t>
      </w:r>
    </w:p>
    <w:p w14:paraId="351221D4" w14:textId="77777777" w:rsidR="00284552" w:rsidRDefault="00284552" w:rsidP="00284552">
      <w:pPr>
        <w:pStyle w:val="Fixedwidth"/>
      </w:pPr>
      <w:r>
        <w:t xml:space="preserve">            &lt;xs:element ref="tns:String"/&gt;</w:t>
      </w:r>
    </w:p>
    <w:p w14:paraId="13A894AA" w14:textId="77777777" w:rsidR="00284552" w:rsidRDefault="00284552" w:rsidP="00284552">
      <w:pPr>
        <w:pStyle w:val="Fixedwidth"/>
      </w:pPr>
      <w:r>
        <w:t xml:space="preserve">            &lt;xs:element ref="tns:Integer"/&gt;</w:t>
      </w:r>
    </w:p>
    <w:p w14:paraId="455BFEA5" w14:textId="77777777" w:rsidR="00284552" w:rsidRDefault="00284552" w:rsidP="00284552">
      <w:pPr>
        <w:pStyle w:val="Fixedwidth"/>
      </w:pPr>
      <w:r>
        <w:t xml:space="preserve">            &lt;xs:element ref="tns:Float"/&gt;</w:t>
      </w:r>
    </w:p>
    <w:p w14:paraId="7544E551" w14:textId="77777777" w:rsidR="00284552" w:rsidRDefault="00284552" w:rsidP="00284552">
      <w:pPr>
        <w:pStyle w:val="Fixedwidth"/>
      </w:pPr>
      <w:r>
        <w:t xml:space="preserve">            &lt;xs:element ref="tns:DateTime"/&gt;</w:t>
      </w:r>
    </w:p>
    <w:p w14:paraId="6F1E4B69" w14:textId="77777777" w:rsidR="00284552" w:rsidRDefault="00284552" w:rsidP="00284552">
      <w:pPr>
        <w:pStyle w:val="Fixedwidth"/>
      </w:pPr>
      <w:r>
        <w:t xml:space="preserve">            &lt;xs:element ref="identity:URI"/&gt;</w:t>
      </w:r>
    </w:p>
    <w:p w14:paraId="783FE610" w14:textId="77777777" w:rsidR="00284552" w:rsidRDefault="00284552" w:rsidP="00284552">
      <w:pPr>
        <w:pStyle w:val="Fixedwidth"/>
      </w:pPr>
      <w:r>
        <w:t xml:space="preserve">            &lt;xs:element ref="tns:Map"/&gt;</w:t>
      </w:r>
    </w:p>
    <w:p w14:paraId="4669FBCF" w14:textId="77777777" w:rsidR="00284552" w:rsidRDefault="00284552" w:rsidP="00284552">
      <w:pPr>
        <w:pStyle w:val="Fixedwidth"/>
      </w:pPr>
      <w:r>
        <w:t xml:space="preserve">            &lt;xs:element ref="</w:t>
      </w:r>
      <w:commentRangeStart w:id="5"/>
      <w:r>
        <w:t>tns:Blob</w:t>
      </w:r>
      <w:commentRangeEnd w:id="5"/>
      <w:r>
        <w:rPr>
          <w:rStyle w:val="CommentReference"/>
          <w:rFonts w:ascii="Verdana" w:hAnsi="Verdana"/>
        </w:rPr>
        <w:commentReference w:id="5"/>
      </w:r>
      <w:r>
        <w:t>"/&gt;</w:t>
      </w:r>
    </w:p>
    <w:p w14:paraId="6AEE01BF" w14:textId="77777777" w:rsidR="00284552" w:rsidRDefault="00284552" w:rsidP="00284552">
      <w:pPr>
        <w:pStyle w:val="Fixedwidth"/>
      </w:pPr>
      <w:r>
        <w:t xml:space="preserve">            &lt;xs:any namespace="##other" processContents="lax"/&gt;</w:t>
      </w:r>
    </w:p>
    <w:p w14:paraId="47C5FC84" w14:textId="77777777" w:rsidR="00284552" w:rsidRDefault="00284552" w:rsidP="00284552">
      <w:pPr>
        <w:pStyle w:val="Fixedwidth"/>
      </w:pPr>
      <w:r>
        <w:t xml:space="preserve">        &lt;/xs:choice&gt;</w:t>
      </w:r>
    </w:p>
    <w:p w14:paraId="11751ECF" w14:textId="77777777" w:rsidR="00284552" w:rsidRDefault="00284552" w:rsidP="00284552">
      <w:pPr>
        <w:pStyle w:val="Fixedwidth"/>
      </w:pPr>
      <w:r>
        <w:t xml:space="preserve">        &lt;xs:attribute name="key" type="xs:string" use="required"/&gt;</w:t>
      </w:r>
    </w:p>
    <w:p w14:paraId="552BB048" w14:textId="77777777" w:rsidR="00284552" w:rsidRDefault="00284552" w:rsidP="00284552">
      <w:pPr>
        <w:pStyle w:val="Fixedwidth"/>
      </w:pPr>
      <w:r>
        <w:t xml:space="preserve">        &lt;xs:anyAttribute namespace="##other" processContents="lax"/&gt;</w:t>
      </w:r>
    </w:p>
    <w:p w14:paraId="0816A622" w14:textId="77777777" w:rsidR="00ED11B9" w:rsidRDefault="00284552" w:rsidP="00284552">
      <w:pPr>
        <w:pStyle w:val="Fixedwidth"/>
      </w:pPr>
      <w:r>
        <w:t xml:space="preserve">    &lt;/xs:complexType&gt;</w:t>
      </w:r>
      <w:bookmarkEnd w:id="4"/>
    </w:p>
    <w:p w14:paraId="67F01002" w14:textId="77777777" w:rsidR="00D821E6" w:rsidRDefault="00284552" w:rsidP="00D821E6">
      <w:r w:rsidRPr="00284552">
        <w:rPr>
          <w:i/>
        </w:rPr>
        <w:t>i</w:t>
      </w:r>
      <w:r w:rsidR="00D821E6" w:rsidRPr="00284552">
        <w:rPr>
          <w:i/>
        </w:rPr>
        <w:t>dentity</w:t>
      </w:r>
      <w:r w:rsidR="00D821E6">
        <w:t xml:space="preserve"> namespace (st2071-2b):</w:t>
      </w:r>
    </w:p>
    <w:p w14:paraId="7FA31CA0" w14:textId="77777777" w:rsidR="00D821E6" w:rsidRPr="00D821E6" w:rsidRDefault="00D821E6" w:rsidP="00D821E6">
      <w:pPr>
        <w:pStyle w:val="Fixedwidth"/>
        <w:rPr>
          <w:lang w:val="en-US"/>
        </w:rPr>
      </w:pPr>
      <w:r>
        <w:t xml:space="preserve">    </w:t>
      </w:r>
      <w:r w:rsidRPr="00D821E6">
        <w:rPr>
          <w:lang w:val="en-US"/>
        </w:rPr>
        <w:t>&lt;xs:complexType name="URLs"&gt;</w:t>
      </w:r>
    </w:p>
    <w:p w14:paraId="2F8E28A7" w14:textId="77777777" w:rsidR="00D821E6" w:rsidRPr="00D821E6" w:rsidRDefault="00D821E6" w:rsidP="00D821E6">
      <w:pPr>
        <w:pStyle w:val="Fixedwidth"/>
        <w:rPr>
          <w:lang w:val="en-US"/>
        </w:rPr>
      </w:pPr>
      <w:r>
        <w:rPr>
          <w:lang w:val="en-US"/>
        </w:rPr>
        <w:t xml:space="preserve">        </w:t>
      </w:r>
      <w:r w:rsidRPr="00D821E6">
        <w:rPr>
          <w:lang w:val="en-US"/>
        </w:rPr>
        <w:t>&lt;xs:sequence&gt;</w:t>
      </w:r>
    </w:p>
    <w:p w14:paraId="7BBA5253" w14:textId="77777777" w:rsidR="00D821E6" w:rsidRPr="00D821E6" w:rsidRDefault="00D821E6" w:rsidP="00D821E6">
      <w:pPr>
        <w:pStyle w:val="Fixedwidth"/>
        <w:rPr>
          <w:lang w:val="en-US"/>
        </w:rPr>
      </w:pPr>
      <w:r>
        <w:rPr>
          <w:lang w:val="en-US"/>
        </w:rPr>
        <w:t xml:space="preserve">            </w:t>
      </w:r>
      <w:r w:rsidRPr="00D821E6">
        <w:rPr>
          <w:lang w:val="en-US"/>
        </w:rPr>
        <w:t>&lt;xs:element ref="tns:URL" minOccurs="0" maxOccurs="unbounded" /&gt;</w:t>
      </w:r>
    </w:p>
    <w:p w14:paraId="35F53B2E" w14:textId="77777777" w:rsidR="00D821E6" w:rsidRDefault="00D821E6" w:rsidP="00D821E6">
      <w:pPr>
        <w:pStyle w:val="Fixedwidth"/>
        <w:rPr>
          <w:lang w:val="en-US"/>
        </w:rPr>
      </w:pPr>
      <w:r>
        <w:rPr>
          <w:lang w:val="en-US"/>
        </w:rPr>
        <w:t xml:space="preserve">        </w:t>
      </w:r>
      <w:r w:rsidRPr="00D821E6">
        <w:rPr>
          <w:lang w:val="en-US"/>
        </w:rPr>
        <w:t>&lt;/xs:sequence&gt;</w:t>
      </w:r>
      <w:r>
        <w:rPr>
          <w:lang w:val="en-US"/>
        </w:rPr>
        <w:t xml:space="preserve"> </w:t>
      </w:r>
    </w:p>
    <w:p w14:paraId="1BEC2576" w14:textId="77777777" w:rsidR="00D821E6" w:rsidRDefault="00D821E6" w:rsidP="00D821E6">
      <w:pPr>
        <w:pStyle w:val="Fixedwidth"/>
        <w:rPr>
          <w:lang w:val="en-US"/>
        </w:rPr>
      </w:pPr>
      <w:r>
        <w:rPr>
          <w:lang w:val="en-US"/>
        </w:rPr>
        <w:t xml:space="preserve">    </w:t>
      </w:r>
      <w:r w:rsidRPr="00D821E6">
        <w:rPr>
          <w:lang w:val="en-US"/>
        </w:rPr>
        <w:t>&lt;/xs:complexType&gt;</w:t>
      </w:r>
    </w:p>
    <w:p w14:paraId="4D65D9DC" w14:textId="77777777" w:rsidR="00284552" w:rsidRPr="00D821E6" w:rsidRDefault="00284552" w:rsidP="00D821E6">
      <w:pPr>
        <w:pStyle w:val="Fixedwidth"/>
        <w:rPr>
          <w:lang w:val="en-US"/>
        </w:rPr>
      </w:pPr>
    </w:p>
    <w:p w14:paraId="5763BD63" w14:textId="77777777" w:rsidR="00D821E6" w:rsidRPr="00D821E6" w:rsidRDefault="00D821E6" w:rsidP="00D821E6">
      <w:pPr>
        <w:pStyle w:val="Fixedwidth"/>
        <w:rPr>
          <w:lang w:val="en-US"/>
        </w:rPr>
      </w:pPr>
      <w:r w:rsidRPr="00D821E6">
        <w:rPr>
          <w:lang w:val="en-US"/>
        </w:rPr>
        <w:t xml:space="preserve">    &lt;xs:simpleType name="URL"&gt;</w:t>
      </w:r>
    </w:p>
    <w:p w14:paraId="28657175" w14:textId="77777777" w:rsidR="00D821E6" w:rsidRPr="00D821E6" w:rsidRDefault="00D821E6" w:rsidP="00D821E6">
      <w:pPr>
        <w:pStyle w:val="Fixedwidth"/>
        <w:rPr>
          <w:lang w:val="en-US"/>
        </w:rPr>
      </w:pPr>
      <w:r w:rsidRPr="00D821E6">
        <w:rPr>
          <w:lang w:val="en-US"/>
        </w:rPr>
        <w:t xml:space="preserve">    </w:t>
      </w:r>
      <w:r w:rsidR="002906B9">
        <w:rPr>
          <w:lang w:val="en-US"/>
        </w:rPr>
        <w:tab/>
        <w:t>&lt;xs:restriction base="tns:URI"</w:t>
      </w:r>
    </w:p>
    <w:p w14:paraId="56BE5DF5" w14:textId="77777777" w:rsidR="00D821E6" w:rsidRPr="00D821E6" w:rsidRDefault="00D821E6" w:rsidP="00D821E6">
      <w:pPr>
        <w:pStyle w:val="Fixedwidth"/>
        <w:rPr>
          <w:lang w:val="en-US"/>
        </w:rPr>
      </w:pPr>
      <w:r w:rsidRPr="00D821E6">
        <w:rPr>
          <w:lang w:val="en-US"/>
        </w:rPr>
        <w:t xml:space="preserve">            &lt;xs:pattern value="\c+:.*"&gt;&lt;/xs:pattern&gt;</w:t>
      </w:r>
    </w:p>
    <w:p w14:paraId="602772A4" w14:textId="77777777" w:rsidR="00D821E6" w:rsidRPr="00D821E6" w:rsidRDefault="00D821E6" w:rsidP="00D821E6">
      <w:pPr>
        <w:pStyle w:val="Fixedwidth"/>
        <w:rPr>
          <w:lang w:val="en-US"/>
        </w:rPr>
      </w:pPr>
      <w:r w:rsidRPr="00D821E6">
        <w:rPr>
          <w:lang w:val="en-US"/>
        </w:rPr>
        <w:t xml:space="preserve">        &lt;/xs:restriction&gt;</w:t>
      </w:r>
    </w:p>
    <w:p w14:paraId="6465FA55" w14:textId="77777777" w:rsidR="00D821E6" w:rsidRPr="00D821E6" w:rsidRDefault="00D821E6" w:rsidP="00D821E6">
      <w:pPr>
        <w:pStyle w:val="Fixedwidth"/>
        <w:rPr>
          <w:lang w:val="en-US"/>
        </w:rPr>
      </w:pPr>
      <w:r w:rsidRPr="00D821E6">
        <w:rPr>
          <w:lang w:val="en-US"/>
        </w:rPr>
        <w:t xml:space="preserve">    &lt;/xs:simpleType&gt;</w:t>
      </w:r>
    </w:p>
    <w:p w14:paraId="37417947" w14:textId="77777777" w:rsidR="002906B9" w:rsidRDefault="002906B9" w:rsidP="00D821E6">
      <w:pPr>
        <w:pStyle w:val="Fixedwidth"/>
        <w:rPr>
          <w:lang w:val="en-US"/>
        </w:rPr>
      </w:pPr>
    </w:p>
    <w:p w14:paraId="65D66FEF" w14:textId="77777777" w:rsidR="002906B9" w:rsidRPr="002906B9" w:rsidRDefault="002906B9" w:rsidP="002906B9">
      <w:pPr>
        <w:pStyle w:val="Fixedwidth"/>
        <w:rPr>
          <w:lang w:val="en-US"/>
        </w:rPr>
      </w:pPr>
      <w:r>
        <w:rPr>
          <w:lang w:val="en-US"/>
        </w:rPr>
        <w:t xml:space="preserve">    </w:t>
      </w:r>
      <w:r w:rsidRPr="002906B9">
        <w:rPr>
          <w:lang w:val="en-US"/>
        </w:rPr>
        <w:t>&lt;xs:simpleType name="USN"&gt;</w:t>
      </w:r>
    </w:p>
    <w:p w14:paraId="6E91072D" w14:textId="77777777" w:rsidR="002906B9" w:rsidRDefault="002906B9" w:rsidP="002906B9">
      <w:pPr>
        <w:pStyle w:val="Fixedwidth"/>
        <w:rPr>
          <w:lang w:val="en-US"/>
        </w:rPr>
      </w:pPr>
      <w:r>
        <w:rPr>
          <w:lang w:val="en-US"/>
        </w:rPr>
        <w:t xml:space="preserve">        </w:t>
      </w:r>
      <w:r w:rsidRPr="002906B9">
        <w:rPr>
          <w:lang w:val="en-US"/>
        </w:rPr>
        <w:t>&lt;xs:restriction base="tns:RNWithAttributes"&gt;</w:t>
      </w:r>
    </w:p>
    <w:p w14:paraId="4CCD4401" w14:textId="77777777" w:rsidR="002906B9" w:rsidRDefault="002906B9" w:rsidP="002906B9">
      <w:pPr>
        <w:pStyle w:val="Fixedwidth"/>
        <w:rPr>
          <w:lang w:val="en-US"/>
        </w:rPr>
      </w:pPr>
      <w:r>
        <w:rPr>
          <w:lang w:val="en-US"/>
        </w:rPr>
        <w:t xml:space="preserve">            </w:t>
      </w:r>
      <w:r w:rsidRPr="002906B9">
        <w:rPr>
          <w:lang w:val="en-US"/>
        </w:rPr>
        <w:t>&lt;xs:pattern</w:t>
      </w:r>
      <w:r>
        <w:rPr>
          <w:lang w:val="en-US"/>
        </w:rPr>
        <w:t xml:space="preserve"> </w:t>
      </w:r>
      <w:r w:rsidRPr="002906B9">
        <w:rPr>
          <w:lang w:val="en-US"/>
        </w:rPr>
        <w:t>value="urn:smpte:usn:.*:type=&amp;quot;?.+&amp;quot;?([;,].*)?"</w:t>
      </w:r>
      <w:r>
        <w:rPr>
          <w:lang w:val="en-US"/>
        </w:rPr>
        <w:t>/</w:t>
      </w:r>
      <w:r w:rsidRPr="002906B9">
        <w:rPr>
          <w:lang w:val="en-US"/>
        </w:rPr>
        <w:t>&gt;</w:t>
      </w:r>
    </w:p>
    <w:p w14:paraId="79B6C189" w14:textId="77777777" w:rsidR="002906B9" w:rsidRPr="002906B9" w:rsidRDefault="002906B9" w:rsidP="002906B9">
      <w:pPr>
        <w:pStyle w:val="Fixedwidth"/>
        <w:rPr>
          <w:lang w:val="en-US"/>
        </w:rPr>
      </w:pPr>
      <w:r>
        <w:rPr>
          <w:lang w:val="en-US"/>
        </w:rPr>
        <w:t xml:space="preserve">        </w:t>
      </w:r>
      <w:r w:rsidRPr="002906B9">
        <w:rPr>
          <w:lang w:val="en-US"/>
        </w:rPr>
        <w:t>&lt;/xs:restriction&gt;</w:t>
      </w:r>
    </w:p>
    <w:p w14:paraId="732BA98A" w14:textId="77777777" w:rsidR="002906B9" w:rsidRPr="002906B9" w:rsidRDefault="002906B9" w:rsidP="002906B9">
      <w:pPr>
        <w:pStyle w:val="Fixedwidth"/>
        <w:rPr>
          <w:lang w:val="en-US"/>
        </w:rPr>
      </w:pPr>
      <w:r>
        <w:rPr>
          <w:lang w:val="en-US"/>
        </w:rPr>
        <w:t xml:space="preserve">    </w:t>
      </w:r>
      <w:r w:rsidRPr="002906B9">
        <w:rPr>
          <w:lang w:val="en-US"/>
        </w:rPr>
        <w:t>&lt;/xs:simpleType&gt;</w:t>
      </w:r>
    </w:p>
    <w:p w14:paraId="6D140E3D" w14:textId="77777777" w:rsidR="00D821E6" w:rsidRDefault="00D821E6" w:rsidP="00051BE1">
      <w:pPr>
        <w:pStyle w:val="Fixedwidth"/>
      </w:pPr>
    </w:p>
    <w:p w14:paraId="357324C9" w14:textId="77777777" w:rsidR="002906B9" w:rsidRPr="002906B9" w:rsidRDefault="002906B9" w:rsidP="002906B9">
      <w:pPr>
        <w:pStyle w:val="Fixedwidth"/>
        <w:rPr>
          <w:lang w:val="en-US"/>
        </w:rPr>
      </w:pPr>
      <w:r w:rsidRPr="002906B9">
        <w:rPr>
          <w:lang w:val="en-US"/>
        </w:rPr>
        <w:t xml:space="preserve">    &lt;xs:simpleType name="UCN"&gt;</w:t>
      </w:r>
    </w:p>
    <w:p w14:paraId="1D56F8C8" w14:textId="77777777" w:rsidR="002906B9" w:rsidRPr="002906B9" w:rsidRDefault="002906B9" w:rsidP="002906B9">
      <w:pPr>
        <w:pStyle w:val="Fixedwidth"/>
        <w:rPr>
          <w:lang w:val="en-US"/>
        </w:rPr>
      </w:pPr>
      <w:r w:rsidRPr="002906B9">
        <w:rPr>
          <w:lang w:val="en-US"/>
        </w:rPr>
        <w:t xml:space="preserve">    </w:t>
      </w:r>
      <w:r w:rsidRPr="002906B9">
        <w:rPr>
          <w:lang w:val="en-US"/>
        </w:rPr>
        <w:tab/>
        <w:t>&lt;xs:restriction base="tns:RN"&gt;</w:t>
      </w:r>
    </w:p>
    <w:p w14:paraId="2C92C841" w14:textId="77777777" w:rsidR="002906B9" w:rsidRPr="002906B9" w:rsidRDefault="002906B9" w:rsidP="002906B9">
      <w:pPr>
        <w:pStyle w:val="Fixedwidth"/>
        <w:rPr>
          <w:lang w:val="en-US"/>
        </w:rPr>
      </w:pPr>
      <w:r w:rsidRPr="002906B9">
        <w:rPr>
          <w:lang w:val="en-US"/>
        </w:rPr>
        <w:t xml:space="preserve">    </w:t>
      </w:r>
      <w:r w:rsidRPr="002906B9">
        <w:rPr>
          <w:lang w:val="en-US"/>
        </w:rPr>
        <w:tab/>
      </w:r>
      <w:r w:rsidRPr="002906B9">
        <w:rPr>
          <w:lang w:val="en-US"/>
        </w:rPr>
        <w:tab/>
        <w:t>&lt;xs:pattern value="urn:smpte:ucn:.*:([\d\w\+\-_\p{Zs}]+_v[0-9]+(\.[0-9]+)*)?"&gt;&lt;/xs:pattern&gt;</w:t>
      </w:r>
    </w:p>
    <w:p w14:paraId="161936EA" w14:textId="77777777" w:rsidR="002906B9" w:rsidRPr="002906B9" w:rsidRDefault="002906B9" w:rsidP="002906B9">
      <w:pPr>
        <w:pStyle w:val="Fixedwidth"/>
        <w:rPr>
          <w:lang w:val="en-US"/>
        </w:rPr>
      </w:pPr>
      <w:r w:rsidRPr="002906B9">
        <w:rPr>
          <w:lang w:val="en-US"/>
        </w:rPr>
        <w:t xml:space="preserve">    </w:t>
      </w:r>
      <w:r w:rsidRPr="002906B9">
        <w:rPr>
          <w:lang w:val="en-US"/>
        </w:rPr>
        <w:tab/>
        <w:t>&lt;/xs:restriction&gt;</w:t>
      </w:r>
    </w:p>
    <w:p w14:paraId="605C658E" w14:textId="77777777" w:rsidR="002906B9" w:rsidRPr="002906B9" w:rsidRDefault="002906B9" w:rsidP="002906B9">
      <w:pPr>
        <w:pStyle w:val="Fixedwidth"/>
        <w:rPr>
          <w:lang w:val="en-US"/>
        </w:rPr>
      </w:pPr>
      <w:r w:rsidRPr="002906B9">
        <w:rPr>
          <w:lang w:val="en-US"/>
        </w:rPr>
        <w:t xml:space="preserve">    &lt;/xs:simpleType&gt;</w:t>
      </w:r>
    </w:p>
    <w:p w14:paraId="53B0DB6A" w14:textId="77777777" w:rsidR="002906B9" w:rsidRPr="00051BE1" w:rsidRDefault="002906B9" w:rsidP="00051BE1">
      <w:pPr>
        <w:pStyle w:val="Fixedwidth"/>
      </w:pPr>
    </w:p>
    <w:p w14:paraId="42DE61C0" w14:textId="77777777" w:rsidR="00795D22" w:rsidRDefault="00051BE1" w:rsidP="00795D22">
      <w:pPr>
        <w:pStyle w:val="Heading1"/>
      </w:pPr>
      <w:bookmarkStart w:id="6" w:name="_Toc282778873"/>
      <w:r>
        <w:t>Next steps</w:t>
      </w:r>
      <w:bookmarkEnd w:id="6"/>
    </w:p>
    <w:p w14:paraId="6858E055" w14:textId="77777777" w:rsidR="00051BE1" w:rsidRPr="00051BE1" w:rsidRDefault="00051BE1" w:rsidP="00051BE1">
      <w:pPr>
        <w:pStyle w:val="Heading2"/>
      </w:pPr>
      <w:bookmarkStart w:id="7" w:name="_Toc282778874"/>
      <w:r>
        <w:t>Open Questions</w:t>
      </w:r>
      <w:bookmarkEnd w:id="7"/>
    </w:p>
    <w:p w14:paraId="34A31810" w14:textId="77777777" w:rsidR="00975252" w:rsidRDefault="00975252" w:rsidP="00975252">
      <w:r>
        <w:t>The following is a list of questions that need to be considered as part of including MDCF service information in FIMS. This is not an exhaustive list and you are encouraged to add to it or suggest modifications:</w:t>
      </w:r>
    </w:p>
    <w:p w14:paraId="6FDEE8F7" w14:textId="77777777" w:rsidR="005735F4" w:rsidRDefault="005735F4" w:rsidP="005735F4">
      <w:pPr>
        <w:pStyle w:val="ListParagraph"/>
        <w:numPr>
          <w:ilvl w:val="0"/>
          <w:numId w:val="19"/>
        </w:numPr>
      </w:pPr>
      <w:r>
        <w:t>Is embedding the MDCF service information inside the FIMS service resource the correct approach?</w:t>
      </w:r>
    </w:p>
    <w:p w14:paraId="559C2CB0" w14:textId="77777777" w:rsidR="00975252" w:rsidRDefault="005735F4" w:rsidP="005735F4">
      <w:pPr>
        <w:pStyle w:val="ListParagraph"/>
        <w:numPr>
          <w:ilvl w:val="0"/>
          <w:numId w:val="19"/>
        </w:numPr>
      </w:pPr>
      <w:r>
        <w:t>How does the addition of MDCF service information change the existing RCR interfaces and, in particular, GetGeneralCapbilityRequest/Response?</w:t>
      </w:r>
    </w:p>
    <w:p w14:paraId="636B3793" w14:textId="77777777" w:rsidR="005735F4" w:rsidRDefault="005735F4" w:rsidP="005735F4">
      <w:pPr>
        <w:pStyle w:val="ListParagraph"/>
        <w:numPr>
          <w:ilvl w:val="0"/>
          <w:numId w:val="19"/>
        </w:numPr>
      </w:pPr>
      <w:r>
        <w:t>Do we need to add new operations based around the FIMS Service resource to allow service information to be retrieved?</w:t>
      </w:r>
    </w:p>
    <w:p w14:paraId="233FE1DD" w14:textId="77777777" w:rsidR="005735F4" w:rsidRDefault="00C01B5A" w:rsidP="005735F4">
      <w:pPr>
        <w:pStyle w:val="ListParagraph"/>
        <w:numPr>
          <w:ilvl w:val="0"/>
          <w:numId w:val="19"/>
        </w:numPr>
      </w:pPr>
      <w:r>
        <w:t>MDCF defines its own identity mechanism for entities, including USNs for service instances and UCNs for capabilities. How do these identity schemes fit with current identities in FIMS?</w:t>
      </w:r>
      <w:r w:rsidR="002906B9">
        <w:t xml:space="preserve"> Does the FIMS TC want to register operation names with the SMPTE?</w:t>
      </w:r>
    </w:p>
    <w:p w14:paraId="64C89E7E" w14:textId="51FE9B98" w:rsidR="00C01B5A" w:rsidRDefault="00C01B5A" w:rsidP="005735F4">
      <w:pPr>
        <w:pStyle w:val="ListParagraph"/>
        <w:numPr>
          <w:ilvl w:val="0"/>
          <w:numId w:val="19"/>
        </w:numPr>
      </w:pPr>
      <w:r>
        <w:t xml:space="preserve">FIMS specifications are openly accessible whereas MDCF specification and schemas are SMPTE specifications for which access requires a fee. Can we copy the relevant sections of MDCF into FIMS </w:t>
      </w:r>
      <w:r w:rsidR="00030065">
        <w:t>and still</w:t>
      </w:r>
      <w:r>
        <w:t xml:space="preserve"> maintain open access?</w:t>
      </w:r>
    </w:p>
    <w:p w14:paraId="657E900B" w14:textId="3C34E5E1" w:rsidR="000E4790" w:rsidRDefault="000E4790" w:rsidP="005735F4">
      <w:pPr>
        <w:pStyle w:val="ListParagraph"/>
        <w:numPr>
          <w:ilvl w:val="0"/>
          <w:numId w:val="19"/>
        </w:numPr>
      </w:pPr>
      <w:r>
        <w:t>Is the portioning of operations into capabilities shown in the example the correct approach?</w:t>
      </w:r>
    </w:p>
    <w:p w14:paraId="7F75455A" w14:textId="77777777" w:rsidR="00051BE1" w:rsidRDefault="00051BE1" w:rsidP="00051BE1">
      <w:pPr>
        <w:pStyle w:val="Heading2"/>
      </w:pPr>
      <w:bookmarkStart w:id="8" w:name="_Toc282778875"/>
      <w:r>
        <w:t>Tasks</w:t>
      </w:r>
      <w:bookmarkEnd w:id="8"/>
    </w:p>
    <w:p w14:paraId="50F27805" w14:textId="77777777" w:rsidR="00051BE1" w:rsidRDefault="00051BE1" w:rsidP="00051BE1">
      <w:r>
        <w:t>The following tasks need to take place before or as part of including MDCF service information into FIMS:</w:t>
      </w:r>
    </w:p>
    <w:p w14:paraId="00F32812" w14:textId="2FA3EEDC" w:rsidR="00051BE1" w:rsidRDefault="00051BE1" w:rsidP="00051BE1">
      <w:pPr>
        <w:pStyle w:val="ListParagraph"/>
        <w:numPr>
          <w:ilvl w:val="0"/>
          <w:numId w:val="20"/>
        </w:numPr>
        <w:jc w:val="both"/>
      </w:pPr>
      <w:r>
        <w:t>Choosing how the XSDs elements of ST 2071-2 are to be included into FIMS, maintaining namespace equivalence wherever possible. Is this as additions to baseMediaSerivce_v1_2_0.xsd or separate XSD file(s)?</w:t>
      </w:r>
      <w:r w:rsidR="00030065">
        <w:t xml:space="preserve"> </w:t>
      </w:r>
    </w:p>
    <w:p w14:paraId="0B54DC43" w14:textId="77777777" w:rsidR="00051BE1" w:rsidRDefault="00051BE1" w:rsidP="00051BE1">
      <w:pPr>
        <w:pStyle w:val="ListParagraph"/>
        <w:numPr>
          <w:ilvl w:val="0"/>
          <w:numId w:val="20"/>
        </w:numPr>
        <w:jc w:val="both"/>
      </w:pPr>
      <w:r>
        <w:t xml:space="preserve">Adding documentation to the definitions so that they are self-describing as per other FIMS documentation. </w:t>
      </w:r>
      <w:r w:rsidR="002906B9">
        <w:t>Good</w:t>
      </w:r>
      <w:r>
        <w:t xml:space="preserve"> descriptions are provided i</w:t>
      </w:r>
      <w:r w:rsidR="002906B9">
        <w:t>n the SMPTE ST 2071-1 documents – can these be copied over?</w:t>
      </w:r>
    </w:p>
    <w:p w14:paraId="51929FC7" w14:textId="77777777" w:rsidR="00ED11B9" w:rsidRDefault="00ED11B9" w:rsidP="00ED11B9">
      <w:pPr>
        <w:pStyle w:val="Heading1"/>
      </w:pPr>
      <w:bookmarkStart w:id="9" w:name="_Toc282778876"/>
      <w:r>
        <w:t>Example</w:t>
      </w:r>
      <w:bookmarkEnd w:id="9"/>
    </w:p>
    <w:p w14:paraId="0108656F" w14:textId="77777777" w:rsidR="00ED11B9" w:rsidRDefault="00ED11B9" w:rsidP="00ED11B9">
      <w:r>
        <w:t>Thanks to Steve Posick from ESPN for putting together this example:</w:t>
      </w:r>
    </w:p>
    <w:p w14:paraId="3A27FDBC" w14:textId="77777777" w:rsidR="00ED11B9" w:rsidRPr="00ED11B9" w:rsidRDefault="00ED11B9" w:rsidP="00ED11B9">
      <w:pPr>
        <w:pStyle w:val="Fixedwidth"/>
        <w:rPr>
          <w:sz w:val="14"/>
          <w:szCs w:val="14"/>
        </w:rPr>
      </w:pPr>
      <w:r w:rsidRPr="00ED11B9">
        <w:rPr>
          <w:sz w:val="14"/>
          <w:szCs w:val="14"/>
        </w:rPr>
        <w:t>&lt;ServiceInformation xmlns="http://www.smpte-ra.org/schemas/st2071/2014/service"</w:t>
      </w:r>
    </w:p>
    <w:p w14:paraId="2B3DE7CC"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xmlns:identity="http://www.smpte-ra.org/schemas/st2071/2014/identity"</w:t>
      </w:r>
    </w:p>
    <w:p w14:paraId="00F23B87"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xmlns:types="http://www.smpte-ra.org/schemas/st2071/2014/types"</w:t>
      </w:r>
    </w:p>
    <w:p w14:paraId="67E26948"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xmlns:xsi="http://www.w3.org/2001/XMLSchema-instance"</w:t>
      </w:r>
    </w:p>
    <w:p w14:paraId="73EDD4AF" w14:textId="77777777" w:rsidR="00284552" w:rsidRDefault="00284552" w:rsidP="00ED11B9">
      <w:pPr>
        <w:pStyle w:val="Fixedwidth"/>
        <w:rPr>
          <w:sz w:val="14"/>
          <w:szCs w:val="14"/>
        </w:rPr>
      </w:pPr>
      <w:r>
        <w:rPr>
          <w:sz w:val="14"/>
          <w:szCs w:val="14"/>
        </w:rPr>
        <w:t xml:space="preserve">          </w:t>
      </w:r>
      <w:r w:rsidR="00ED11B9" w:rsidRPr="00ED11B9">
        <w:rPr>
          <w:sz w:val="14"/>
          <w:szCs w:val="14"/>
        </w:rPr>
        <w:t>xsi:schemaLocation="http://www.smpte-ra.</w:t>
      </w:r>
      <w:r>
        <w:rPr>
          <w:sz w:val="14"/>
          <w:szCs w:val="14"/>
        </w:rPr>
        <w:t>org/schemas/st2071/2014/service</w:t>
      </w:r>
    </w:p>
    <w:p w14:paraId="0605279A"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file:/Users/posicks/work/workspaces/standards/MDCP/src/xml/st2071-2q.xsd"&gt;</w:t>
      </w:r>
    </w:p>
    <w:p w14:paraId="0ECCF353"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&lt;identity:USN&gt;urn:smpte:usn:com.bloomberg.ny:type="instance";repository=1&lt;/identity:USN&gt;</w:t>
      </w:r>
    </w:p>
    <w:p w14:paraId="679F695A"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&lt;Type&gt;</w:t>
      </w:r>
    </w:p>
    <w:p w14:paraId="6999965B"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&lt;identity:USN&gt;urn:smpte:usn:org.fims:type="template";Repository&lt;/identity:USN&gt;</w:t>
      </w:r>
    </w:p>
    <w:p w14:paraId="442A1A25"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&lt;Attributes&gt;</w:t>
      </w:r>
    </w:p>
    <w:p w14:paraId="1E39C54D"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&lt;types:Entries&gt;</w:t>
      </w:r>
    </w:p>
    <w:p w14:paraId="2952D5DE"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&lt;types:MapEntry key="version"&gt;&lt;types:Float&gt;1.1&lt;/types:Float&gt;&lt;/types:MapEntry&gt;</w:t>
      </w:r>
    </w:p>
    <w:p w14:paraId="69E376A5"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&lt;/types:Entries&gt;</w:t>
      </w:r>
    </w:p>
    <w:p w14:paraId="564B7F57"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&lt;/Attributes&gt;</w:t>
      </w:r>
    </w:p>
    <w:p w14:paraId="29611FEC"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&lt;types:Capabilities&gt;</w:t>
      </w:r>
    </w:p>
    <w:p w14:paraId="0E12691E"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w:t>
      </w:r>
      <w:r>
        <w:rPr>
          <w:sz w:val="14"/>
          <w:szCs w:val="14"/>
        </w:rPr>
        <w:t xml:space="preserve">      </w:t>
      </w:r>
      <w:r w:rsidR="00ED11B9" w:rsidRPr="00ED11B9">
        <w:rPr>
          <w:sz w:val="14"/>
          <w:szCs w:val="14"/>
        </w:rPr>
        <w:t xml:space="preserve"> </w:t>
      </w:r>
    </w:p>
    <w:p w14:paraId="73576934"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urn:smpte:ucn:org.fims:Repository_v1.1</w:t>
      </w:r>
    </w:p>
    <w:p w14:paraId="0F465F9F" w14:textId="77777777" w:rsidR="000E4790" w:rsidRDefault="00284552" w:rsidP="00ED11B9">
      <w:pPr>
        <w:pStyle w:val="Fixedwidth"/>
        <w:rPr>
          <w:sz w:val="14"/>
          <w:szCs w:val="14"/>
        </w:rPr>
      </w:pPr>
      <w:r>
        <w:rPr>
          <w:sz w:val="14"/>
          <w:szCs w:val="14"/>
        </w:rPr>
        <w:t xml:space="preserve">        </w:t>
      </w:r>
      <w:r w:rsidR="00ED11B9" w:rsidRPr="00ED11B9">
        <w:rPr>
          <w:sz w:val="14"/>
          <w:szCs w:val="14"/>
        </w:rPr>
        <w:t xml:space="preserve">formatProfileMetadataProcessingType - String enum (mustBeProvided, autoGenerated, </w:t>
      </w:r>
    </w:p>
    <w:p w14:paraId="7B6BF0C4" w14:textId="3A77846B" w:rsidR="00ED11B9" w:rsidRPr="00ED11B9" w:rsidRDefault="000E4790" w:rsidP="00ED11B9">
      <w:pPr>
        <w:pStyle w:val="Fixedwidth"/>
        <w:rPr>
          <w:sz w:val="14"/>
          <w:szCs w:val="14"/>
        </w:rPr>
      </w:pPr>
      <w:r>
        <w:rPr>
          <w:sz w:val="14"/>
          <w:szCs w:val="14"/>
        </w:rPr>
        <w:t xml:space="preserve">            </w:t>
      </w:r>
      <w:r w:rsidR="00ED11B9" w:rsidRPr="00ED11B9">
        <w:rPr>
          <w:sz w:val="14"/>
          <w:szCs w:val="14"/>
        </w:rPr>
        <w:t>autoGeneratedWhenNotProvided)</w:t>
      </w:r>
    </w:p>
    <w:p w14:paraId="77007939"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supportedSourceLocations - Map(index - integer, Map(name - string, path - URI))</w:t>
      </w:r>
    </w:p>
    <w:p w14:paraId="683780CE"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supportedDestinationLocations - Map(index - integer, Map(name - string, path - URI))</w:t>
      </w:r>
    </w:p>
    <w:p w14:paraId="161FC435" w14:textId="77777777" w:rsidR="000E4790" w:rsidRDefault="00284552" w:rsidP="00ED11B9">
      <w:pPr>
        <w:pStyle w:val="Fixedwidth"/>
        <w:rPr>
          <w:sz w:val="14"/>
          <w:szCs w:val="14"/>
        </w:rPr>
      </w:pPr>
      <w:r>
        <w:rPr>
          <w:sz w:val="14"/>
          <w:szCs w:val="14"/>
        </w:rPr>
        <w:t xml:space="preserve">        </w:t>
      </w:r>
      <w:r w:rsidR="00ED11B9" w:rsidRPr="00ED11B9">
        <w:rPr>
          <w:sz w:val="14"/>
          <w:szCs w:val="14"/>
        </w:rPr>
        <w:t xml:space="preserve">supportedCustomEventTemplates - Map(event_type - string, Map(parameter_name - Map(type, </w:t>
      </w:r>
    </w:p>
    <w:p w14:paraId="34555DD7" w14:textId="103254C8" w:rsidR="00ED11B9" w:rsidRPr="00ED11B9" w:rsidRDefault="000E4790" w:rsidP="00ED11B9">
      <w:pPr>
        <w:pStyle w:val="Fixedwidth"/>
        <w:rPr>
          <w:sz w:val="14"/>
          <w:szCs w:val="14"/>
        </w:rPr>
      </w:pPr>
      <w:r>
        <w:rPr>
          <w:sz w:val="14"/>
          <w:szCs w:val="14"/>
        </w:rPr>
        <w:t xml:space="preserve">            </w:t>
      </w:r>
      <w:r w:rsidR="00ED11B9" w:rsidRPr="00ED11B9">
        <w:rPr>
          <w:sz w:val="14"/>
          <w:szCs w:val="14"/>
        </w:rPr>
        <w:t>minOccurs, maxOccurs, default)))</w:t>
      </w:r>
    </w:p>
    <w:p w14:paraId="49FDD660"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AutoPurge - boolean</w:t>
      </w:r>
    </w:p>
    <w:p w14:paraId="2A15EF7A"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--&gt;</w:t>
      </w:r>
    </w:p>
    <w:p w14:paraId="2690E38E"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&lt;types:Capability&gt;</w:t>
      </w:r>
    </w:p>
    <w:p w14:paraId="1F7675F6"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&lt;identity:UCN&gt;urn:smpte:ucn:org.fims:Repository_v1.1&lt;/identity:UCN&gt;</w:t>
      </w:r>
    </w:p>
    <w:p w14:paraId="1E981AC3"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&lt;types:Attributes&gt;</w:t>
      </w:r>
    </w:p>
    <w:p w14:paraId="4C476DC0"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&lt;types:Entries&gt;</w:t>
      </w:r>
    </w:p>
    <w:p w14:paraId="6B4A4074"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&lt;types:MapEntry key="formatProfileMetadataProcessingType"&gt;</w:t>
      </w:r>
    </w:p>
    <w:p w14:paraId="1A979CF3"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&lt;types:String&gt;mustBeProvided&lt;/types:String&gt;</w:t>
      </w:r>
    </w:p>
    <w:p w14:paraId="456CE507"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&lt;/types:MapEntry&gt;</w:t>
      </w:r>
    </w:p>
    <w:p w14:paraId="7D9B13B5"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&lt;types:MapEntry key="supportedSourceLocations"&gt;</w:t>
      </w:r>
    </w:p>
    <w:p w14:paraId="4150029C"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&lt;types:Map&gt;</w:t>
      </w:r>
    </w:p>
    <w:p w14:paraId="3580FE41"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&lt;types:Entries&gt;</w:t>
      </w:r>
    </w:p>
    <w:p w14:paraId="30A6C673"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&lt;types:MapEntry key="1"&gt;</w:t>
      </w:r>
    </w:p>
    <w:p w14:paraId="09180485"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&lt;types:Map&gt;</w:t>
      </w:r>
    </w:p>
    <w:p w14:paraId="79721484"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&lt;types:Entries&gt;</w:t>
      </w:r>
    </w:p>
    <w:p w14:paraId="288A009E"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&lt;types:MapEntry key="name"&gt;</w:t>
      </w:r>
    </w:p>
    <w:p w14:paraId="51468032"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&lt;types:String&gt;Source&lt;/types:String&gt;</w:t>
      </w:r>
    </w:p>
    <w:p w14:paraId="18B0CCFE"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&lt;/types:MapEntry&gt;</w:t>
      </w:r>
    </w:p>
    <w:p w14:paraId="51B4E30C"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&lt;types:MapEntry key="path"&gt;</w:t>
      </w:r>
    </w:p>
    <w:p w14:paraId="237714BC"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&lt;identity:URI&gt;http://bloomberg.com/&lt;/identity:URI&gt;</w:t>
      </w:r>
    </w:p>
    <w:p w14:paraId="2A632DD1"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&lt;/types:MapEntry&gt;</w:t>
      </w:r>
    </w:p>
    <w:p w14:paraId="39E16346"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&lt;/types:Entries&gt;</w:t>
      </w:r>
    </w:p>
    <w:p w14:paraId="16AA3EB0"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&lt;/types:Map&gt;</w:t>
      </w:r>
    </w:p>
    <w:p w14:paraId="1C3399A4"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&lt;/types:MapEntry&gt;</w:t>
      </w:r>
    </w:p>
    <w:p w14:paraId="0299E8CC"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&lt;/types:Entries&gt;</w:t>
      </w:r>
    </w:p>
    <w:p w14:paraId="658480C5"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&lt;/types:Map&gt;</w:t>
      </w:r>
    </w:p>
    <w:p w14:paraId="274CFB48"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&lt;/types:MapEntry&gt;</w:t>
      </w:r>
    </w:p>
    <w:p w14:paraId="4F50D159"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&lt;types:MapEntry key="supportedDestinationLocations"&gt;</w:t>
      </w:r>
    </w:p>
    <w:p w14:paraId="6A7C1527"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&lt;types:Map&gt;</w:t>
      </w:r>
    </w:p>
    <w:p w14:paraId="3544607F"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&lt;types:Entries&gt;</w:t>
      </w:r>
    </w:p>
    <w:p w14:paraId="1B36AE1F"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&lt;types:MapEntry key="1"&gt;</w:t>
      </w:r>
    </w:p>
    <w:p w14:paraId="1BC2A7C4"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&lt;types:Map&gt;</w:t>
      </w:r>
    </w:p>
    <w:p w14:paraId="15AACF24"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&lt;types:Entries&gt;</w:t>
      </w:r>
    </w:p>
    <w:p w14:paraId="54D94FC0"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&lt;types:MapEntry key="name"&gt;</w:t>
      </w:r>
    </w:p>
    <w:p w14:paraId="2FD55104"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&lt;types:String&gt;Destination&lt;/types:String&gt;</w:t>
      </w:r>
    </w:p>
    <w:p w14:paraId="2591DF3F"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&lt;/types:MapEntry&gt;</w:t>
      </w:r>
    </w:p>
    <w:p w14:paraId="682E30BA"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&lt;types:MapEntry key="path"&gt;</w:t>
      </w:r>
    </w:p>
    <w:p w14:paraId="4F103C4A"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&lt;identity:URI&gt;http://bloomberg.com/&lt;/identity:URI&gt;</w:t>
      </w:r>
    </w:p>
    <w:p w14:paraId="3CE5D23A"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&lt;/types:MapEntry&gt;</w:t>
      </w:r>
    </w:p>
    <w:p w14:paraId="57BED1C3"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&lt;/types:Entries&gt;</w:t>
      </w:r>
    </w:p>
    <w:p w14:paraId="4E8205BF"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&lt;/types:Map&gt;</w:t>
      </w:r>
    </w:p>
    <w:p w14:paraId="6D235D68"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&lt;/types:MapEntry&gt;</w:t>
      </w:r>
    </w:p>
    <w:p w14:paraId="00C343A4"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&lt;/types:Entries&gt;</w:t>
      </w:r>
    </w:p>
    <w:p w14:paraId="5E068A92"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&lt;/types:Map&gt;</w:t>
      </w:r>
    </w:p>
    <w:p w14:paraId="3BFEF262"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&lt;/types:MapEntry&gt;</w:t>
      </w:r>
    </w:p>
    <w:p w14:paraId="3EA57BC2"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&lt;types:MapEntry key="supportedCustomEventTemplates"&gt;</w:t>
      </w:r>
    </w:p>
    <w:p w14:paraId="6D89995D"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&lt;types:Map&gt;</w:t>
      </w:r>
    </w:p>
    <w:p w14:paraId="52CD8776"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&lt;types:Entries&gt;</w:t>
      </w:r>
    </w:p>
    <w:p w14:paraId="31D28B51"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&lt;types:MapEntry key="event_type"&gt;</w:t>
      </w:r>
    </w:p>
    <w:p w14:paraId="753766E8"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&lt;types:String&gt;SomeEvent&lt;/types:String&gt;</w:t>
      </w:r>
    </w:p>
    <w:p w14:paraId="6973D33B"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&lt;/types:MapEntry&gt;</w:t>
      </w:r>
    </w:p>
    <w:p w14:paraId="1B7B6F81"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&lt;types:MapEntry key="Parameters"&gt;</w:t>
      </w:r>
    </w:p>
    <w:p w14:paraId="69715F02"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&lt;types:Map&gt;</w:t>
      </w:r>
    </w:p>
    <w:p w14:paraId="3D56C3F1"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&lt;types:Entries&gt;</w:t>
      </w:r>
    </w:p>
    <w:p w14:paraId="44A7C3D3"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&lt;types:MapEntry key="Parameter"&gt;</w:t>
      </w:r>
    </w:p>
    <w:p w14:paraId="7310563B"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&lt;types:Map&gt;</w:t>
      </w:r>
    </w:p>
    <w:p w14:paraId="54C91ACE"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&lt;types:Entries&gt;</w:t>
      </w:r>
    </w:p>
    <w:p w14:paraId="421636F7"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&lt;types:MapEntry key="type"&gt;</w:t>
      </w:r>
    </w:p>
    <w:p w14:paraId="69476B4F"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&lt;types:String&gt;String&lt;/types:String&gt;</w:t>
      </w:r>
    </w:p>
    <w:p w14:paraId="73EC9DC6"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&lt;/types:MapEntry&gt;</w:t>
      </w:r>
    </w:p>
    <w:p w14:paraId="576D9A3B"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&lt;types:MapEntry key="minOccurs"&gt;</w:t>
      </w:r>
    </w:p>
    <w:p w14:paraId="22C2B974"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&lt;types:Integer&gt;1&lt;/types:Integer&gt;</w:t>
      </w:r>
    </w:p>
    <w:p w14:paraId="23515FD3"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&lt;/types:MapEntry&gt;</w:t>
      </w:r>
    </w:p>
    <w:p w14:paraId="03D5DC7A"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&lt;types:MapEntry key="maxOccurs"&gt;</w:t>
      </w:r>
    </w:p>
    <w:p w14:paraId="3E77D7FD"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&lt;types:Integer&gt;1&lt;/types:Integer&gt;</w:t>
      </w:r>
    </w:p>
    <w:p w14:paraId="16A5CA12"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&lt;/types:MapEntry&gt;</w:t>
      </w:r>
    </w:p>
    <w:p w14:paraId="7145E11D"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&lt;types:MapEntry key="default"&gt;</w:t>
      </w:r>
    </w:p>
    <w:p w14:paraId="20DA07CE"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&lt;types:String&gt;Default&lt;/types:String&gt;</w:t>
      </w:r>
    </w:p>
    <w:p w14:paraId="676A1D76"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&lt;/types:MapEntry&gt;</w:t>
      </w:r>
    </w:p>
    <w:p w14:paraId="6CF91779"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&lt;/types:Entries&gt;</w:t>
      </w:r>
    </w:p>
    <w:p w14:paraId="2B067478"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&lt;/types:Map&gt;</w:t>
      </w:r>
    </w:p>
    <w:p w14:paraId="31AEEEA5"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&lt;/types:MapEntry&gt;</w:t>
      </w:r>
    </w:p>
    <w:p w14:paraId="1F05FB9F"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&lt;/types:Entries&gt;</w:t>
      </w:r>
    </w:p>
    <w:p w14:paraId="4392C7C5"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&lt;/types:Map&gt;</w:t>
      </w:r>
    </w:p>
    <w:p w14:paraId="7106B591"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&lt;/types:MapEntry&gt;</w:t>
      </w:r>
    </w:p>
    <w:p w14:paraId="2970762F"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&lt;/types:Entries&gt;</w:t>
      </w:r>
    </w:p>
    <w:p w14:paraId="5A72C250"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&lt;/types:Map&gt;</w:t>
      </w:r>
    </w:p>
    <w:p w14:paraId="7F955DB6"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&lt;/types:MapEntry&gt;</w:t>
      </w:r>
    </w:p>
    <w:p w14:paraId="2039097A"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&lt;types:MapEntry key="AutoPurge"&gt;</w:t>
      </w:r>
    </w:p>
    <w:p w14:paraId="472D58A0"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&lt;types:Boolean&gt;true&lt;/types:Boolean&gt;</w:t>
      </w:r>
    </w:p>
    <w:p w14:paraId="31ADBAA8"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&lt;/types:MapEntry&gt;</w:t>
      </w:r>
    </w:p>
    <w:p w14:paraId="70DE9246"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&lt;/types:Entries&gt;</w:t>
      </w:r>
    </w:p>
    <w:p w14:paraId="259E8011"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&lt;/types:Attributes&gt;</w:t>
      </w:r>
    </w:p>
    <w:p w14:paraId="4CA3D0BC"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&lt;identity:URLs/&gt;</w:t>
      </w:r>
    </w:p>
    <w:p w14:paraId="438B9DDB"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&lt;/types:Capability&gt;</w:t>
      </w:r>
    </w:p>
    <w:p w14:paraId="5E33A111"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 xml:space="preserve">&lt;!-- </w:t>
      </w:r>
    </w:p>
    <w:p w14:paraId="7DB6E017"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urn:smpte:ucn:org.fims:Repository_v1.1#GenerateUniqueID</w:t>
      </w:r>
    </w:p>
    <w:p w14:paraId="6BBFC72B"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--&gt;</w:t>
      </w:r>
    </w:p>
    <w:p w14:paraId="37489D5B"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&lt;types:Capability&gt;</w:t>
      </w:r>
    </w:p>
    <w:p w14:paraId="77C972B7"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&lt;identity:UCN&gt;urn:smpte:ucn:org.fims:Repository_v1.1#GenerateUniqueID&lt;/identity:UCN&gt;</w:t>
      </w:r>
    </w:p>
    <w:p w14:paraId="0642BB56"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&lt;types:Attributes&gt;</w:t>
      </w:r>
    </w:p>
    <w:p w14:paraId="4919989A"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&lt;types:Entries/&gt;</w:t>
      </w:r>
    </w:p>
    <w:p w14:paraId="760014EC"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&lt;/types:Attributes&gt;</w:t>
      </w:r>
    </w:p>
    <w:p w14:paraId="7C2F9EC9"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&lt;identity:URLs/&gt;</w:t>
      </w:r>
    </w:p>
    <w:p w14:paraId="49EB8B5E"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&lt;/types:Capability&gt;</w:t>
      </w:r>
    </w:p>
    <w:p w14:paraId="6C4E62D9"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 xml:space="preserve">&lt;!-- </w:t>
      </w:r>
    </w:p>
    <w:p w14:paraId="16330689"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urn:smpte:ucn:org.fims:Repository_v1.1#AddContent</w:t>
      </w:r>
    </w:p>
    <w:p w14:paraId="3E8E783B"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ContentVersioning - boolean</w:t>
      </w:r>
    </w:p>
    <w:p w14:paraId="7AA74DB1"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--&gt;</w:t>
      </w:r>
    </w:p>
    <w:p w14:paraId="7F5C6C78"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&lt;types:Capability&gt;</w:t>
      </w:r>
    </w:p>
    <w:p w14:paraId="17BA2A76"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&lt;identity:UCN&gt;urn:smpte:ucn:org.fims:Repository_v1.1#AddContent&lt;/identity:UCN&gt;</w:t>
      </w:r>
    </w:p>
    <w:p w14:paraId="5BFBB5E0"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&lt;types:Attributes&gt;</w:t>
      </w:r>
    </w:p>
    <w:p w14:paraId="627D3760"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&lt;types:Entries&gt;</w:t>
      </w:r>
    </w:p>
    <w:p w14:paraId="7B3F0EFC" w14:textId="77777777" w:rsidR="000E4790" w:rsidRDefault="00284552" w:rsidP="00ED11B9">
      <w:pPr>
        <w:pStyle w:val="Fixedwidth"/>
        <w:rPr>
          <w:sz w:val="14"/>
          <w:szCs w:val="14"/>
        </w:rPr>
      </w:pPr>
      <w:r>
        <w:rPr>
          <w:sz w:val="14"/>
          <w:szCs w:val="14"/>
        </w:rPr>
        <w:t xml:space="preserve">            </w:t>
      </w:r>
      <w:r w:rsidR="00ED11B9" w:rsidRPr="00ED11B9">
        <w:rPr>
          <w:sz w:val="14"/>
          <w:szCs w:val="14"/>
        </w:rPr>
        <w:t>&lt;types:MapEntry key="ContentVersioning"&gt;</w:t>
      </w:r>
    </w:p>
    <w:p w14:paraId="78C25861" w14:textId="46B84B47" w:rsidR="00ED11B9" w:rsidRPr="00ED11B9" w:rsidRDefault="000E4790" w:rsidP="00ED11B9">
      <w:pPr>
        <w:pStyle w:val="Fixedwidth"/>
        <w:rPr>
          <w:sz w:val="14"/>
          <w:szCs w:val="14"/>
        </w:rPr>
      </w:pPr>
      <w:r>
        <w:rPr>
          <w:sz w:val="14"/>
          <w:szCs w:val="14"/>
        </w:rPr>
        <w:t xml:space="preserve">              </w:t>
      </w:r>
      <w:r w:rsidR="00ED11B9" w:rsidRPr="00ED11B9">
        <w:rPr>
          <w:sz w:val="14"/>
          <w:szCs w:val="14"/>
        </w:rPr>
        <w:t>&lt;types:Boolean&gt;true&lt;/types:Boolean&gt;&lt;/types:MapEntry&gt;</w:t>
      </w:r>
    </w:p>
    <w:p w14:paraId="52C580C4"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&lt;/types:Entries&gt;</w:t>
      </w:r>
    </w:p>
    <w:p w14:paraId="7DE9BF08"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&lt;/types:Attributes&gt;</w:t>
      </w:r>
    </w:p>
    <w:p w14:paraId="0B52A253"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&lt;identity:URLs/&gt;</w:t>
      </w:r>
    </w:p>
    <w:p w14:paraId="7C2A0CE9"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&lt;/types:Capability&gt;</w:t>
      </w:r>
    </w:p>
    <w:p w14:paraId="743E40C6"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w:t>
      </w:r>
    </w:p>
    <w:p w14:paraId="1347EF22"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urn:smpte:ucn:org.fims:Repository_v1.1#CancelAddContent</w:t>
      </w:r>
    </w:p>
    <w:p w14:paraId="49ADA0ED"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--&gt;</w:t>
      </w:r>
    </w:p>
    <w:p w14:paraId="25037911"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&lt;types:Capability&gt;</w:t>
      </w:r>
    </w:p>
    <w:p w14:paraId="11485A45"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&lt;identity:UCN&gt;urn:smpte:ucn:org.fims:Repository_v1.1#CancelAddContent&lt;/identity:UCN&gt;</w:t>
      </w:r>
    </w:p>
    <w:p w14:paraId="1FBBBB6C"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&lt;types:Attributes&gt;</w:t>
      </w:r>
    </w:p>
    <w:p w14:paraId="0011D41D"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&lt;types:Entries/&gt;</w:t>
      </w:r>
    </w:p>
    <w:p w14:paraId="470300A7"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&lt;/types:Attributes&gt;</w:t>
      </w:r>
    </w:p>
    <w:p w14:paraId="593CCF46"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&lt;identity:URLs/&gt;</w:t>
      </w:r>
    </w:p>
    <w:p w14:paraId="0CE89849"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&lt;/types:Capability&gt;</w:t>
      </w:r>
    </w:p>
    <w:p w14:paraId="5226D28E"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w:t>
      </w:r>
      <w:r>
        <w:rPr>
          <w:sz w:val="14"/>
          <w:szCs w:val="14"/>
        </w:rPr>
        <w:t xml:space="preserve"> </w:t>
      </w:r>
    </w:p>
    <w:p w14:paraId="3668679B"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urn:smpte:ucn:org.fims:Repository_v1.1#PurgeContent</w:t>
      </w:r>
    </w:p>
    <w:p w14:paraId="5E5B6CDD"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maxConcurrentPurgeContentProcessing - integer</w:t>
      </w:r>
    </w:p>
    <w:p w14:paraId="746C4607"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maxConcurrentPurgeContentQueued - integer</w:t>
      </w:r>
    </w:p>
    <w:p w14:paraId="78C78263"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ContentVersioning - boolean</w:t>
      </w:r>
    </w:p>
    <w:p w14:paraId="18E1F5F2"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AutoPurge - boolean</w:t>
      </w:r>
    </w:p>
    <w:p w14:paraId="2FA500A2"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--&gt;</w:t>
      </w:r>
    </w:p>
    <w:p w14:paraId="681617C6"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&lt;types:Capability&gt;</w:t>
      </w:r>
    </w:p>
    <w:p w14:paraId="329AE75D"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&lt;identity:UCN&gt;urn:smpte:ucn:org.fims:Repository_v1.1#PurgeContent&lt;/identity:UCN&gt;</w:t>
      </w:r>
    </w:p>
    <w:p w14:paraId="7BAAABDB"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&lt;types:Attributes&gt;</w:t>
      </w:r>
    </w:p>
    <w:p w14:paraId="5D8FDEED"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&lt;types:Entries&gt;</w:t>
      </w:r>
    </w:p>
    <w:p w14:paraId="08CBB2D4" w14:textId="77777777" w:rsidR="000E4790" w:rsidRDefault="00284552" w:rsidP="00ED11B9">
      <w:pPr>
        <w:pStyle w:val="Fixedwidth"/>
        <w:rPr>
          <w:sz w:val="14"/>
          <w:szCs w:val="14"/>
        </w:rPr>
      </w:pPr>
      <w:r>
        <w:rPr>
          <w:sz w:val="14"/>
          <w:szCs w:val="14"/>
        </w:rPr>
        <w:t xml:space="preserve">            </w:t>
      </w:r>
      <w:r w:rsidR="00ED11B9" w:rsidRPr="00ED11B9">
        <w:rPr>
          <w:sz w:val="14"/>
          <w:szCs w:val="14"/>
        </w:rPr>
        <w:t>&lt;types:MapEntry key="maxConcurrentPurgeContentProcessing"&gt;</w:t>
      </w:r>
    </w:p>
    <w:p w14:paraId="7368195D" w14:textId="2B1FBC94" w:rsidR="00ED11B9" w:rsidRPr="00ED11B9" w:rsidRDefault="000E4790" w:rsidP="00ED11B9">
      <w:pPr>
        <w:pStyle w:val="Fixedwidth"/>
        <w:rPr>
          <w:sz w:val="14"/>
          <w:szCs w:val="14"/>
        </w:rPr>
      </w:pPr>
      <w:r>
        <w:rPr>
          <w:sz w:val="14"/>
          <w:szCs w:val="14"/>
        </w:rPr>
        <w:t xml:space="preserve">              </w:t>
      </w:r>
      <w:r w:rsidR="00ED11B9" w:rsidRPr="00ED11B9">
        <w:rPr>
          <w:sz w:val="14"/>
          <w:szCs w:val="14"/>
        </w:rPr>
        <w:t>&lt;types:Integer&gt;10&lt;/types:Integer&gt;&lt;/types:MapEntry&gt;</w:t>
      </w:r>
    </w:p>
    <w:p w14:paraId="7B924298" w14:textId="77777777" w:rsidR="000E4790" w:rsidRDefault="00284552" w:rsidP="00ED11B9">
      <w:pPr>
        <w:pStyle w:val="Fixedwidth"/>
        <w:rPr>
          <w:sz w:val="14"/>
          <w:szCs w:val="14"/>
        </w:rPr>
      </w:pPr>
      <w:r>
        <w:rPr>
          <w:sz w:val="14"/>
          <w:szCs w:val="14"/>
        </w:rPr>
        <w:t xml:space="preserve">            </w:t>
      </w:r>
      <w:r w:rsidR="00ED11B9" w:rsidRPr="00ED11B9">
        <w:rPr>
          <w:sz w:val="14"/>
          <w:szCs w:val="14"/>
        </w:rPr>
        <w:t>&lt;types:MapEntry key="maxConcurrentPurgeContentQueued"&gt;</w:t>
      </w:r>
    </w:p>
    <w:p w14:paraId="7BA1FADE" w14:textId="02A6BB79" w:rsidR="00ED11B9" w:rsidRPr="00ED11B9" w:rsidRDefault="000E4790" w:rsidP="00ED11B9">
      <w:pPr>
        <w:pStyle w:val="Fixedwidth"/>
        <w:rPr>
          <w:sz w:val="14"/>
          <w:szCs w:val="14"/>
        </w:rPr>
      </w:pPr>
      <w:r>
        <w:rPr>
          <w:sz w:val="14"/>
          <w:szCs w:val="14"/>
        </w:rPr>
        <w:t xml:space="preserve">              </w:t>
      </w:r>
      <w:r w:rsidR="00ED11B9" w:rsidRPr="00ED11B9">
        <w:rPr>
          <w:sz w:val="14"/>
          <w:szCs w:val="14"/>
        </w:rPr>
        <w:t>&lt;types:Integer&gt;10&lt;/types:Integer&gt;&lt;/types:MapEntry&gt;</w:t>
      </w:r>
    </w:p>
    <w:p w14:paraId="5172B778" w14:textId="77777777" w:rsidR="000E4790" w:rsidRDefault="00284552" w:rsidP="00ED11B9">
      <w:pPr>
        <w:pStyle w:val="Fixedwidth"/>
        <w:rPr>
          <w:sz w:val="14"/>
          <w:szCs w:val="14"/>
        </w:rPr>
      </w:pPr>
      <w:r>
        <w:rPr>
          <w:sz w:val="14"/>
          <w:szCs w:val="14"/>
        </w:rPr>
        <w:t xml:space="preserve">            </w:t>
      </w:r>
      <w:r w:rsidR="00ED11B9" w:rsidRPr="00ED11B9">
        <w:rPr>
          <w:sz w:val="14"/>
          <w:szCs w:val="14"/>
        </w:rPr>
        <w:t>&lt;types:MapEntry key="ContentVersioning"&gt;</w:t>
      </w:r>
    </w:p>
    <w:p w14:paraId="1022210B" w14:textId="383242F2" w:rsidR="00ED11B9" w:rsidRPr="00ED11B9" w:rsidRDefault="000E4790" w:rsidP="00ED11B9">
      <w:pPr>
        <w:pStyle w:val="Fixedwidth"/>
        <w:rPr>
          <w:sz w:val="14"/>
          <w:szCs w:val="14"/>
        </w:rPr>
      </w:pPr>
      <w:r>
        <w:rPr>
          <w:sz w:val="14"/>
          <w:szCs w:val="14"/>
        </w:rPr>
        <w:t xml:space="preserve">              </w:t>
      </w:r>
      <w:r w:rsidR="00ED11B9" w:rsidRPr="00ED11B9">
        <w:rPr>
          <w:sz w:val="14"/>
          <w:szCs w:val="14"/>
        </w:rPr>
        <w:t>&lt;types:Boolean&gt;true&lt;/types:Boolean&gt;&lt;/types:MapEntry&gt;</w:t>
      </w:r>
    </w:p>
    <w:p w14:paraId="085A695C"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&lt;types:MapEntry key="AutoPurge"&gt;&lt;types:Boolean&gt;true&lt;/types:Boolean&gt;&lt;/types:MapEntry&gt;</w:t>
      </w:r>
    </w:p>
    <w:p w14:paraId="0F88910B"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&lt;/types:Entries&gt;</w:t>
      </w:r>
    </w:p>
    <w:p w14:paraId="05310354"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&lt;/types:Attributes&gt;</w:t>
      </w:r>
    </w:p>
    <w:p w14:paraId="44596710"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&lt;identity:URLs/&gt;</w:t>
      </w:r>
    </w:p>
    <w:p w14:paraId="34D39779"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&lt;/types:Capability&gt;</w:t>
      </w:r>
    </w:p>
    <w:p w14:paraId="3466BB73"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w:t>
      </w:r>
    </w:p>
    <w:p w14:paraId="6431F0FC"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urn:smpte:ucn:org.fims:Repository_v1.1#CancelPurgeContent</w:t>
      </w:r>
    </w:p>
    <w:p w14:paraId="6AF6D4F4"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--&gt;</w:t>
      </w:r>
    </w:p>
    <w:p w14:paraId="1A547394"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&lt;types:Capability&gt;</w:t>
      </w:r>
    </w:p>
    <w:p w14:paraId="34E2ADA3"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&lt;identity:UCN&gt;urn:smpte:ucn:org.fims:Repository_v1.1#CancelPurgeContent&lt;/identity:UCN&gt;</w:t>
      </w:r>
    </w:p>
    <w:p w14:paraId="772C1AE1"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&lt;types:Attributes&gt;</w:t>
      </w:r>
    </w:p>
    <w:p w14:paraId="721033AE"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&lt;types:Entries/&gt;</w:t>
      </w:r>
    </w:p>
    <w:p w14:paraId="729B837C"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&lt;/types:Attributes&gt;</w:t>
      </w:r>
    </w:p>
    <w:p w14:paraId="53100DD4"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&lt;identity:URLs/&gt;</w:t>
      </w:r>
    </w:p>
    <w:p w14:paraId="29EF5981"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&lt;/types:Capability&gt;</w:t>
      </w:r>
    </w:p>
    <w:p w14:paraId="5E497B62"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w:t>
      </w:r>
    </w:p>
    <w:p w14:paraId="440F506B"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urn:smpte:ucn:org.fims:Repository_v1.1#RemoveContent</w:t>
      </w:r>
    </w:p>
    <w:p w14:paraId="1A8CEF57"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--&gt;</w:t>
      </w:r>
    </w:p>
    <w:p w14:paraId="2BC6A79C"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&lt;types:Capability&gt;</w:t>
      </w:r>
    </w:p>
    <w:p w14:paraId="7F18DEB0"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&lt;identity:UCN&gt;urn:smpte:ucn:org.fims:Repository_v1.1#RemoveContent&lt;/identity:UCN&gt;</w:t>
      </w:r>
    </w:p>
    <w:p w14:paraId="78241007"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&lt;types:Attributes&gt;</w:t>
      </w:r>
    </w:p>
    <w:p w14:paraId="1A87D3C2"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&lt;types:Entries/&gt;</w:t>
      </w:r>
    </w:p>
    <w:p w14:paraId="67D36CA7"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&lt;/types:Attributes&gt;</w:t>
      </w:r>
    </w:p>
    <w:p w14:paraId="34FC1ED5"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&lt;identity:URLs/&gt;</w:t>
      </w:r>
    </w:p>
    <w:p w14:paraId="473794E4"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&lt;/types:Capability&gt;</w:t>
      </w:r>
    </w:p>
    <w:p w14:paraId="3A57BB8E"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w:t>
      </w:r>
    </w:p>
    <w:p w14:paraId="52C3106D"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urn:smpte:ucn:org.fims:Repository_v1.1#UnRemoveContent</w:t>
      </w:r>
    </w:p>
    <w:p w14:paraId="2059F746"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--&gt;</w:t>
      </w:r>
    </w:p>
    <w:p w14:paraId="366FEB75"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&lt;types:Capability&gt;</w:t>
      </w:r>
    </w:p>
    <w:p w14:paraId="7EA8B5BA"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&lt;identity:UCN&gt;urn:smpte:ucn:org.fims:Repository_v1.1#UnRemoveContent&lt;/identity:UCN&gt;</w:t>
      </w:r>
    </w:p>
    <w:p w14:paraId="295092B0"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&lt;types:Attributes&gt;</w:t>
      </w:r>
    </w:p>
    <w:p w14:paraId="131835FE"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&lt;types:Entries/&gt;</w:t>
      </w:r>
    </w:p>
    <w:p w14:paraId="22DC12C3"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&lt;/types:Attributes&gt;</w:t>
      </w:r>
    </w:p>
    <w:p w14:paraId="6FC8933C"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&lt;identity:URLs/&gt;</w:t>
      </w:r>
    </w:p>
    <w:p w14:paraId="7CC5612D"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&lt;/types:Capability&gt;</w:t>
      </w:r>
    </w:p>
    <w:p w14:paraId="3B2DE945"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w:t>
      </w:r>
    </w:p>
    <w:p w14:paraId="6B5AC186"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urn:smpte:ucn:org.fims:Repository_v1.1#ReplaceContent</w:t>
      </w:r>
    </w:p>
    <w:p w14:paraId="13BF1A22"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--&gt;</w:t>
      </w:r>
    </w:p>
    <w:p w14:paraId="255A45EC"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&lt;types:Capability&gt;</w:t>
      </w:r>
    </w:p>
    <w:p w14:paraId="133931B9"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&lt;identity:UCN&gt;urn:smpte:ucn:org.fims:Repository_v1.1#ReplaceContent&lt;/identity:UCN&gt;</w:t>
      </w:r>
    </w:p>
    <w:p w14:paraId="14354886"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&lt;types:Attributes&gt;</w:t>
      </w:r>
    </w:p>
    <w:p w14:paraId="5B2BE6A3"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&lt;types:Entries/&gt;</w:t>
      </w:r>
    </w:p>
    <w:p w14:paraId="3E3BF0A1"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&lt;/types:Attributes&gt;</w:t>
      </w:r>
    </w:p>
    <w:p w14:paraId="1C8B1C2B"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&lt;identity:URLs/&gt;</w:t>
      </w:r>
    </w:p>
    <w:p w14:paraId="1FC462A2"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&lt;/types:Capability&gt;</w:t>
      </w:r>
    </w:p>
    <w:p w14:paraId="4C089F7E"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w:t>
      </w:r>
    </w:p>
    <w:p w14:paraId="01DB78EC"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urn:smpte:ucn:org.fims:Repository_v1.1#CancelReplaceContent</w:t>
      </w:r>
    </w:p>
    <w:p w14:paraId="5BBAA889"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--&gt;</w:t>
      </w:r>
    </w:p>
    <w:p w14:paraId="22E06F75"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&lt;types:Capability&gt;</w:t>
      </w:r>
    </w:p>
    <w:p w14:paraId="1720A443"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&lt;identity:UCN&gt;urn:smpte:ucn:org.fims:Repository_v1.1#CancelReplaceContent&lt;/identity:UCN&gt;</w:t>
      </w:r>
    </w:p>
    <w:p w14:paraId="5A4A6020"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&lt;types:Attributes&gt;</w:t>
      </w:r>
    </w:p>
    <w:p w14:paraId="725697E5"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&lt;types:Entries/&gt;</w:t>
      </w:r>
    </w:p>
    <w:p w14:paraId="7F0E1816"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&lt;/types:Attributes&gt;</w:t>
      </w:r>
    </w:p>
    <w:p w14:paraId="5ABEF369"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&lt;identity:URLs/&gt;</w:t>
      </w:r>
    </w:p>
    <w:p w14:paraId="6A8CE0E1"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&lt;/types:Capability&gt;</w:t>
      </w:r>
    </w:p>
    <w:p w14:paraId="399BFA7F"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w:t>
      </w:r>
      <w:r>
        <w:rPr>
          <w:sz w:val="14"/>
          <w:szCs w:val="14"/>
        </w:rPr>
        <w:t xml:space="preserve"> </w:t>
      </w:r>
    </w:p>
    <w:p w14:paraId="2FE59D0D"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urn:smpte:ucn:org.fims:Repository_v1.1#GetContent</w:t>
      </w:r>
    </w:p>
    <w:p w14:paraId="16C6B712"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DirtyRead - boolean</w:t>
      </w:r>
    </w:p>
    <w:p w14:paraId="6069DB9E"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--&gt;</w:t>
      </w:r>
    </w:p>
    <w:p w14:paraId="581B316F"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&lt;types:Capability&gt;</w:t>
      </w:r>
    </w:p>
    <w:p w14:paraId="264464E3"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&lt;identity:UCN&gt;urn:smpte:ucn:org.fims:Repository_v1.1#GetContent&lt;/identity:UCN&gt;</w:t>
      </w:r>
    </w:p>
    <w:p w14:paraId="28DF3215"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&lt;types:Attributes&gt;</w:t>
      </w:r>
    </w:p>
    <w:p w14:paraId="15910C66"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&lt;types:Entries&gt;</w:t>
      </w:r>
    </w:p>
    <w:p w14:paraId="78956471"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&lt;types:MapEntry key="DirtyRead"&gt;&lt;types:Boolean&gt;true&lt;/types:Boolean&gt;&lt;/types:MapEntry&gt;</w:t>
      </w:r>
    </w:p>
    <w:p w14:paraId="163B3685"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&lt;/types:Entries&gt;</w:t>
      </w:r>
    </w:p>
    <w:p w14:paraId="78A73C58"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&lt;/types:Attributes&gt;</w:t>
      </w:r>
    </w:p>
    <w:p w14:paraId="42C2E65E"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&lt;identity:URLs/&gt;</w:t>
      </w:r>
    </w:p>
    <w:p w14:paraId="4A0C7B4A"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&lt;/types:Capability&gt;</w:t>
      </w:r>
    </w:p>
    <w:p w14:paraId="5BE2A93D"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w:t>
      </w:r>
    </w:p>
    <w:p w14:paraId="21835D75"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urn:smpte:ucn:org.fims:Repository_v1.1#ContentQuery</w:t>
      </w:r>
    </w:p>
    <w:p w14:paraId="47A5123E"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QueryResultPaging - boolean</w:t>
      </w:r>
    </w:p>
    <w:p w14:paraId="22B9ABF8"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DirtyRead - boolean</w:t>
      </w:r>
    </w:p>
    <w:p w14:paraId="4806FB98"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CaseSensitiveQuery - boolean</w:t>
      </w:r>
    </w:p>
    <w:p w14:paraId="4EEEE064"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maxQueryResults - integer</w:t>
      </w:r>
    </w:p>
    <w:p w14:paraId="3D2344EE"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maxQueryResultsPerPage - integer</w:t>
      </w:r>
    </w:p>
    <w:p w14:paraId="0D1827D2"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maxQueryOperators - integer</w:t>
      </w:r>
    </w:p>
    <w:p w14:paraId="72BC5018"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maxQueryParameters - integer</w:t>
      </w:r>
    </w:p>
    <w:p w14:paraId="3D599A63"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queryTimeout - integer</w:t>
      </w:r>
    </w:p>
    <w:p w14:paraId="31849092"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supportedSystemQueries - string</w:t>
      </w:r>
    </w:p>
    <w:p w14:paraId="45AB0B41"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--&gt;</w:t>
      </w:r>
    </w:p>
    <w:p w14:paraId="4DDB8AC3"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&lt;types:Capability&gt;</w:t>
      </w:r>
    </w:p>
    <w:p w14:paraId="7A6745FC"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&lt;identity:UCN&gt;urn:smpte:ucn:org.fims:Repository_v1.1#ContentQuery&lt;/identity:UCN&gt;</w:t>
      </w:r>
    </w:p>
    <w:p w14:paraId="66F4CB02"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&lt;types:Attributes&gt;</w:t>
      </w:r>
    </w:p>
    <w:p w14:paraId="581CEC4F"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&lt;types:Entries&gt;</w:t>
      </w:r>
    </w:p>
    <w:p w14:paraId="68A271B5" w14:textId="77777777" w:rsidR="00284552" w:rsidRDefault="00284552" w:rsidP="00ED11B9">
      <w:pPr>
        <w:pStyle w:val="Fixedwidth"/>
        <w:rPr>
          <w:sz w:val="14"/>
          <w:szCs w:val="14"/>
        </w:rPr>
      </w:pPr>
      <w:r>
        <w:rPr>
          <w:sz w:val="14"/>
          <w:szCs w:val="14"/>
        </w:rPr>
        <w:t xml:space="preserve">            </w:t>
      </w:r>
      <w:r w:rsidR="00ED11B9" w:rsidRPr="00ED11B9">
        <w:rPr>
          <w:sz w:val="14"/>
          <w:szCs w:val="14"/>
        </w:rPr>
        <w:t>&lt;types:MapEntry</w:t>
      </w:r>
    </w:p>
    <w:p w14:paraId="3AF112E2"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key="QueryResultPaging"&gt;&lt;types:Boolean&gt;true&lt;/types:Boolean&gt;&lt;/types:MapEntry&gt;</w:t>
      </w:r>
    </w:p>
    <w:p w14:paraId="4D6E31AE"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&lt;types:MapEntry key="DirtyRead"&gt;&lt;types:Boolean&gt;true&lt;/types:Boolean&gt;&lt;/types:MapEntry&gt;</w:t>
      </w:r>
    </w:p>
    <w:p w14:paraId="1774C84A" w14:textId="77777777" w:rsidR="00284552" w:rsidRDefault="00284552" w:rsidP="00ED11B9">
      <w:pPr>
        <w:pStyle w:val="Fixedwidth"/>
        <w:rPr>
          <w:sz w:val="14"/>
          <w:szCs w:val="14"/>
        </w:rPr>
      </w:pPr>
      <w:r>
        <w:rPr>
          <w:sz w:val="14"/>
          <w:szCs w:val="14"/>
        </w:rPr>
        <w:t xml:space="preserve">            </w:t>
      </w:r>
      <w:r w:rsidR="00ED11B9" w:rsidRPr="00ED11B9">
        <w:rPr>
          <w:sz w:val="14"/>
          <w:szCs w:val="14"/>
        </w:rPr>
        <w:t xml:space="preserve">&lt;types:MapEntry </w:t>
      </w:r>
    </w:p>
    <w:p w14:paraId="76347DD2"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key="CaseSensitiveQuery"&gt;&lt;types:Boolean&gt;true&lt;/types:Boolean&gt;&lt;/types:MapEntry&gt;</w:t>
      </w:r>
    </w:p>
    <w:p w14:paraId="56CBD14E" w14:textId="77777777" w:rsidR="00284552" w:rsidRDefault="00284552" w:rsidP="00ED11B9">
      <w:pPr>
        <w:pStyle w:val="Fixedwidth"/>
        <w:rPr>
          <w:sz w:val="14"/>
          <w:szCs w:val="14"/>
        </w:rPr>
      </w:pPr>
      <w:r>
        <w:rPr>
          <w:sz w:val="14"/>
          <w:szCs w:val="14"/>
        </w:rPr>
        <w:t xml:space="preserve">            </w:t>
      </w:r>
      <w:r w:rsidR="00ED11B9" w:rsidRPr="00ED11B9">
        <w:rPr>
          <w:sz w:val="14"/>
          <w:szCs w:val="14"/>
        </w:rPr>
        <w:t xml:space="preserve">&lt;types:MapEntry </w:t>
      </w:r>
    </w:p>
    <w:p w14:paraId="64298C74"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key="maxQueryResults"&gt;&lt;types:Integer&gt;10&lt;/types:Integer&gt;&lt;/types:MapEntry&gt;</w:t>
      </w:r>
    </w:p>
    <w:p w14:paraId="28FE264B" w14:textId="77777777" w:rsidR="00284552" w:rsidRDefault="00284552" w:rsidP="00ED11B9">
      <w:pPr>
        <w:pStyle w:val="Fixedwidth"/>
        <w:rPr>
          <w:sz w:val="14"/>
          <w:szCs w:val="14"/>
        </w:rPr>
      </w:pPr>
      <w:r>
        <w:rPr>
          <w:sz w:val="14"/>
          <w:szCs w:val="14"/>
        </w:rPr>
        <w:t xml:space="preserve">            </w:t>
      </w:r>
      <w:r w:rsidR="00ED11B9" w:rsidRPr="00ED11B9">
        <w:rPr>
          <w:sz w:val="14"/>
          <w:szCs w:val="14"/>
        </w:rPr>
        <w:t xml:space="preserve">&lt;types:MapEntry </w:t>
      </w:r>
    </w:p>
    <w:p w14:paraId="390FD128"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key="maxQueryResultsPerPage"&gt;&lt;types:Integer&gt;10&lt;/types:Integer&gt;&lt;/types:MapEntry&gt;</w:t>
      </w:r>
    </w:p>
    <w:p w14:paraId="2ED7B111" w14:textId="77777777" w:rsidR="00284552" w:rsidRDefault="00284552" w:rsidP="00ED11B9">
      <w:pPr>
        <w:pStyle w:val="Fixedwidth"/>
        <w:rPr>
          <w:sz w:val="14"/>
          <w:szCs w:val="14"/>
        </w:rPr>
      </w:pPr>
      <w:r>
        <w:rPr>
          <w:sz w:val="14"/>
          <w:szCs w:val="14"/>
        </w:rPr>
        <w:t xml:space="preserve">            </w:t>
      </w:r>
      <w:r w:rsidR="00ED11B9" w:rsidRPr="00ED11B9">
        <w:rPr>
          <w:sz w:val="14"/>
          <w:szCs w:val="14"/>
        </w:rPr>
        <w:t xml:space="preserve">&lt;types:MapEntry </w:t>
      </w:r>
    </w:p>
    <w:p w14:paraId="23B0A23C"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key="maxQueryOperators"&gt;&lt;types:Integer&gt;10&lt;/types:Integer&gt;&lt;/types:MapEntry&gt;</w:t>
      </w:r>
    </w:p>
    <w:p w14:paraId="4A4C8F18" w14:textId="77777777" w:rsidR="00284552" w:rsidRDefault="00284552" w:rsidP="00ED11B9">
      <w:pPr>
        <w:pStyle w:val="Fixedwidth"/>
        <w:rPr>
          <w:sz w:val="14"/>
          <w:szCs w:val="14"/>
        </w:rPr>
      </w:pPr>
      <w:r>
        <w:rPr>
          <w:sz w:val="14"/>
          <w:szCs w:val="14"/>
        </w:rPr>
        <w:t xml:space="preserve">            </w:t>
      </w:r>
      <w:r w:rsidR="00ED11B9" w:rsidRPr="00ED11B9">
        <w:rPr>
          <w:sz w:val="14"/>
          <w:szCs w:val="14"/>
        </w:rPr>
        <w:t xml:space="preserve">&lt;types:MapEntry </w:t>
      </w:r>
    </w:p>
    <w:p w14:paraId="761A6781"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key="maxQueryParameters"&gt;&lt;types:Integer&gt;10&lt;/types:Integer&gt;&lt;/types:MapEntry&gt;</w:t>
      </w:r>
    </w:p>
    <w:p w14:paraId="6E01AD42"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&lt;types:MapEntry key="queryTimeout"&gt;&lt;types:Integer&gt;10&lt;/types:Integer&gt;&lt;/types:MapEntry&gt;</w:t>
      </w:r>
    </w:p>
    <w:p w14:paraId="51609E4F" w14:textId="77777777" w:rsidR="00284552" w:rsidRDefault="00284552" w:rsidP="00ED11B9">
      <w:pPr>
        <w:pStyle w:val="Fixedwidth"/>
        <w:rPr>
          <w:sz w:val="14"/>
          <w:szCs w:val="14"/>
        </w:rPr>
      </w:pPr>
      <w:r>
        <w:rPr>
          <w:sz w:val="14"/>
          <w:szCs w:val="14"/>
        </w:rPr>
        <w:t xml:space="preserve">            </w:t>
      </w:r>
      <w:r w:rsidR="00ED11B9" w:rsidRPr="00ED11B9">
        <w:rPr>
          <w:sz w:val="14"/>
          <w:szCs w:val="14"/>
        </w:rPr>
        <w:t>&lt;types:MapEntry key="supportedSystemQueries"&gt;</w:t>
      </w:r>
    </w:p>
    <w:p w14:paraId="02A614BE"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&lt;types:String&gt;Query1,Query2&lt;/types:String&gt;&lt;/types:MapEntry&gt;</w:t>
      </w:r>
    </w:p>
    <w:p w14:paraId="387680E9"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&lt;/types:Entries&gt;</w:t>
      </w:r>
    </w:p>
    <w:p w14:paraId="353C33DA"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&lt;/types:Attributes&gt;</w:t>
      </w:r>
    </w:p>
    <w:p w14:paraId="619E0E6E"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&lt;identity:URLs/&gt;</w:t>
      </w:r>
    </w:p>
    <w:p w14:paraId="079C82CF"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&lt;/types:Capability&gt;</w:t>
      </w:r>
    </w:p>
    <w:p w14:paraId="1A52E172"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w:t>
      </w:r>
    </w:p>
    <w:p w14:paraId="789F8643"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urn:smpte:ucn:org.fims:Repository_v1.1#UpdateContentProperties</w:t>
      </w:r>
    </w:p>
    <w:p w14:paraId="1AEEACDB"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ContentVersioning - boolean</w:t>
      </w:r>
    </w:p>
    <w:p w14:paraId="516A126B"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--&gt;</w:t>
      </w:r>
    </w:p>
    <w:p w14:paraId="6D5169EF"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&lt;types:Capability&gt;</w:t>
      </w:r>
    </w:p>
    <w:p w14:paraId="6759F892" w14:textId="1923ADB5" w:rsidR="00ED11B9" w:rsidRPr="00ED11B9" w:rsidRDefault="000E4790" w:rsidP="00ED11B9">
      <w:pPr>
        <w:pStyle w:val="Fixedwidth"/>
        <w:rPr>
          <w:sz w:val="14"/>
          <w:szCs w:val="14"/>
        </w:rPr>
      </w:pPr>
      <w:r>
        <w:rPr>
          <w:sz w:val="14"/>
          <w:szCs w:val="14"/>
        </w:rPr>
        <w:t xml:space="preserve">       </w:t>
      </w:r>
      <w:r w:rsidR="00ED11B9" w:rsidRPr="00ED11B9">
        <w:rPr>
          <w:sz w:val="14"/>
          <w:szCs w:val="14"/>
        </w:rPr>
        <w:t>&lt;identity:UCN&gt;urn:smpte:ucn:org.fims:Repository_v1.1#UpdateContentProperties&lt;/identity:UCN&gt;</w:t>
      </w:r>
    </w:p>
    <w:p w14:paraId="01A1F7E6"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&lt;types:Attributes&gt;</w:t>
      </w:r>
    </w:p>
    <w:p w14:paraId="3DAFD386"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&lt;types:Entries&gt;</w:t>
      </w:r>
    </w:p>
    <w:p w14:paraId="1D529286" w14:textId="77777777" w:rsidR="00284552" w:rsidRDefault="00284552" w:rsidP="00ED11B9">
      <w:pPr>
        <w:pStyle w:val="Fixedwidth"/>
        <w:rPr>
          <w:sz w:val="14"/>
          <w:szCs w:val="14"/>
        </w:rPr>
      </w:pPr>
      <w:r>
        <w:rPr>
          <w:sz w:val="14"/>
          <w:szCs w:val="14"/>
        </w:rPr>
        <w:t xml:space="preserve">            </w:t>
      </w:r>
      <w:r w:rsidR="00ED11B9" w:rsidRPr="00ED11B9">
        <w:rPr>
          <w:sz w:val="14"/>
          <w:szCs w:val="14"/>
        </w:rPr>
        <w:t xml:space="preserve">&lt;types:MapEntry </w:t>
      </w:r>
    </w:p>
    <w:p w14:paraId="03CBF1A1"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key="ContentVersioning"&gt;&lt;types:Boolean&gt;true&lt;/types:Boolean&gt;&lt;/types:MapEntry&gt;</w:t>
      </w:r>
    </w:p>
    <w:p w14:paraId="420163E3"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&lt;/types:Entries&gt;</w:t>
      </w:r>
    </w:p>
    <w:p w14:paraId="4A61D05C"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&lt;/types:Attributes&gt;</w:t>
      </w:r>
    </w:p>
    <w:p w14:paraId="25832B8C"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&lt;identity:URLs/&gt;</w:t>
      </w:r>
    </w:p>
    <w:p w14:paraId="342A5055"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&lt;/types:Capability&gt;</w:t>
      </w:r>
    </w:p>
    <w:p w14:paraId="5658A8BD"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w:t>
      </w:r>
    </w:p>
    <w:p w14:paraId="224E4F07"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urn:smpte:ucn:org.fims:Repository_v1.1#AddEssencePlaceholder</w:t>
      </w:r>
    </w:p>
    <w:p w14:paraId="313A7664"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--&gt;</w:t>
      </w:r>
    </w:p>
    <w:p w14:paraId="2ADCB2AC"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&lt;types:Capability&gt;</w:t>
      </w:r>
    </w:p>
    <w:p w14:paraId="6FBF29E0"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&lt;identity:UCN&gt;urn:smpte:ucn:org.fims:Repository_v1.1#AddEssencePlaceholder&lt;/identity:UCN&gt;</w:t>
      </w:r>
    </w:p>
    <w:p w14:paraId="13B67BD3"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&lt;types:Attributes&gt;</w:t>
      </w:r>
    </w:p>
    <w:p w14:paraId="5AB91475"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&lt;types:Entries/&gt;</w:t>
      </w:r>
    </w:p>
    <w:p w14:paraId="0952BF4C"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&lt;/types:Attributes&gt;</w:t>
      </w:r>
    </w:p>
    <w:p w14:paraId="46818493"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&lt;identity:URLs/&gt;</w:t>
      </w:r>
    </w:p>
    <w:p w14:paraId="71C7DD8E"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&lt;/types:Capability&gt;</w:t>
      </w:r>
    </w:p>
    <w:p w14:paraId="1B8B8ED8"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w:t>
      </w:r>
    </w:p>
    <w:p w14:paraId="53F3AA7E"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urn:smpte:ucn:org.fims:Repository_v1.1#AddEssence</w:t>
      </w:r>
    </w:p>
    <w:p w14:paraId="45E07C30"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maxConcurrentAddEssenceProcessing - integer</w:t>
      </w:r>
    </w:p>
    <w:p w14:paraId="5009242A"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maxConcurrentAddEssenceQueued - integer</w:t>
      </w:r>
    </w:p>
    <w:p w14:paraId="09BD3A39"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--&gt;</w:t>
      </w:r>
    </w:p>
    <w:p w14:paraId="3B6F63D1"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&lt;types:Capability&gt;</w:t>
      </w:r>
    </w:p>
    <w:p w14:paraId="3B550ADD"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&lt;identity:UCN&gt;urn:smpte:ucn:org.fims:Repository_v1.1#AddEssence&lt;/identity:UCN&gt;</w:t>
      </w:r>
    </w:p>
    <w:p w14:paraId="488E9421"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&lt;types:Attributes&gt;</w:t>
      </w:r>
    </w:p>
    <w:p w14:paraId="20D599A5"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&lt;types:Entries&gt;</w:t>
      </w:r>
    </w:p>
    <w:p w14:paraId="3D7418BF" w14:textId="77777777" w:rsidR="00284552" w:rsidRDefault="00284552" w:rsidP="00ED11B9">
      <w:pPr>
        <w:pStyle w:val="Fixedwidth"/>
        <w:rPr>
          <w:sz w:val="14"/>
          <w:szCs w:val="14"/>
        </w:rPr>
      </w:pPr>
      <w:r>
        <w:rPr>
          <w:sz w:val="14"/>
          <w:szCs w:val="14"/>
        </w:rPr>
        <w:t xml:space="preserve">            </w:t>
      </w:r>
      <w:r w:rsidR="00ED11B9" w:rsidRPr="00ED11B9">
        <w:rPr>
          <w:sz w:val="14"/>
          <w:szCs w:val="14"/>
        </w:rPr>
        <w:t>&lt;types:MapEntry key="maxConcurrentAddEssenceProcessing"&gt;</w:t>
      </w:r>
    </w:p>
    <w:p w14:paraId="29E62E01"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&lt;types:Integer&gt;10&lt;/types:Integer&gt;&lt;/types:MapEntry&gt;</w:t>
      </w:r>
    </w:p>
    <w:p w14:paraId="7E7FB54D" w14:textId="77777777" w:rsidR="00284552" w:rsidRDefault="00284552" w:rsidP="00ED11B9">
      <w:pPr>
        <w:pStyle w:val="Fixedwidth"/>
        <w:rPr>
          <w:sz w:val="14"/>
          <w:szCs w:val="14"/>
        </w:rPr>
      </w:pPr>
      <w:r>
        <w:rPr>
          <w:sz w:val="14"/>
          <w:szCs w:val="14"/>
        </w:rPr>
        <w:t xml:space="preserve">            </w:t>
      </w:r>
      <w:r w:rsidR="00ED11B9" w:rsidRPr="00ED11B9">
        <w:rPr>
          <w:sz w:val="14"/>
          <w:szCs w:val="14"/>
        </w:rPr>
        <w:t>&lt;types:MapEntry key="maxConcurrentAddEssenceQueued"&gt;</w:t>
      </w:r>
    </w:p>
    <w:p w14:paraId="045B3C1E"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&lt;types:Integer&gt;10&lt;/types:Integer&gt;&lt;/types:MapEntry&gt;</w:t>
      </w:r>
    </w:p>
    <w:p w14:paraId="3B1E092A"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&lt;/types:Entries&gt;</w:t>
      </w:r>
    </w:p>
    <w:p w14:paraId="0A5267ED"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&lt;/types:Attributes&gt;</w:t>
      </w:r>
    </w:p>
    <w:p w14:paraId="1669B682"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&lt;identity:URLs/&gt;</w:t>
      </w:r>
    </w:p>
    <w:p w14:paraId="708B50AC"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&lt;/types:Capability&gt;</w:t>
      </w:r>
    </w:p>
    <w:p w14:paraId="2BA2C036"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w:t>
      </w:r>
    </w:p>
    <w:p w14:paraId="1DB4967C"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urn:smpte:ucn:org.fims:Repository_v1.1#CancelAddEssence</w:t>
      </w:r>
    </w:p>
    <w:p w14:paraId="33FDD5BC"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--&gt;</w:t>
      </w:r>
    </w:p>
    <w:p w14:paraId="2BFD5A1A"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&lt;types:Capability&gt;</w:t>
      </w:r>
    </w:p>
    <w:p w14:paraId="317651E4"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&lt;identity:UCN&gt;urn:smpte:ucn:org.fims:Repository_v1.1#CancelAddEssence&lt;/identity:UCN&gt;</w:t>
      </w:r>
    </w:p>
    <w:p w14:paraId="23306562"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&lt;types:Attributes&gt;</w:t>
      </w:r>
    </w:p>
    <w:p w14:paraId="12AE1401"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&lt;types:Entries/&gt;</w:t>
      </w:r>
    </w:p>
    <w:p w14:paraId="3B423511"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&lt;/types:Attributes&gt;</w:t>
      </w:r>
    </w:p>
    <w:p w14:paraId="75FAAAAF"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&lt;identity:URLs/&gt;</w:t>
      </w:r>
    </w:p>
    <w:p w14:paraId="2C72EFCA"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&lt;/types:Capability&gt;</w:t>
      </w:r>
    </w:p>
    <w:p w14:paraId="5065E7BB"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w:t>
      </w:r>
    </w:p>
    <w:p w14:paraId="7077D87B"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urn:smpte:ucn:org.fims:Repository_v1.1#PurgeEssence</w:t>
      </w:r>
    </w:p>
    <w:p w14:paraId="40B8E7EF"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maxConcurrentPurgeEssenceProcessing - integer</w:t>
      </w:r>
    </w:p>
    <w:p w14:paraId="10A6A267"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maxConcurrentPurgeEssenceQueued - integer</w:t>
      </w:r>
    </w:p>
    <w:p w14:paraId="63B11671"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AutoPurge - boolean</w:t>
      </w:r>
    </w:p>
    <w:p w14:paraId="1BB6E2C4"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--&gt;</w:t>
      </w:r>
    </w:p>
    <w:p w14:paraId="52263A64"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&lt;types:Capability&gt;</w:t>
      </w:r>
    </w:p>
    <w:p w14:paraId="1F9AE938"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&lt;identity:UCN&gt;urn:smpte:ucn:org.fims:Repository_v1.1#PurgeEssence&lt;/identity:UCN&gt;</w:t>
      </w:r>
    </w:p>
    <w:p w14:paraId="14F1C97C"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&lt;types:Attributes&gt;</w:t>
      </w:r>
    </w:p>
    <w:p w14:paraId="1ACB601C"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&lt;types:Entries&gt;</w:t>
      </w:r>
    </w:p>
    <w:p w14:paraId="0732BF48" w14:textId="77777777" w:rsidR="00284552" w:rsidRDefault="00284552" w:rsidP="00ED11B9">
      <w:pPr>
        <w:pStyle w:val="Fixedwidth"/>
        <w:rPr>
          <w:sz w:val="14"/>
          <w:szCs w:val="14"/>
        </w:rPr>
      </w:pPr>
      <w:r>
        <w:rPr>
          <w:sz w:val="14"/>
          <w:szCs w:val="14"/>
        </w:rPr>
        <w:t xml:space="preserve">            &lt;types:MapEntry </w:t>
      </w:r>
      <w:r w:rsidR="00ED11B9" w:rsidRPr="00ED11B9">
        <w:rPr>
          <w:sz w:val="14"/>
          <w:szCs w:val="14"/>
        </w:rPr>
        <w:t>key="maxConcurrentPurgeEssenceProcessing"&gt;</w:t>
      </w:r>
    </w:p>
    <w:p w14:paraId="40E0EDF8"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&lt;types:Integer&gt;10&lt;/types:Integer&gt;&lt;/types:MapEntry&gt;</w:t>
      </w:r>
    </w:p>
    <w:p w14:paraId="10162182" w14:textId="77777777" w:rsidR="00284552" w:rsidRDefault="00284552" w:rsidP="00ED11B9">
      <w:pPr>
        <w:pStyle w:val="Fixedwidth"/>
        <w:rPr>
          <w:sz w:val="14"/>
          <w:szCs w:val="14"/>
        </w:rPr>
      </w:pPr>
      <w:r>
        <w:rPr>
          <w:sz w:val="14"/>
          <w:szCs w:val="14"/>
        </w:rPr>
        <w:t xml:space="preserve">            </w:t>
      </w:r>
      <w:r w:rsidR="00ED11B9" w:rsidRPr="00ED11B9">
        <w:rPr>
          <w:sz w:val="14"/>
          <w:szCs w:val="14"/>
        </w:rPr>
        <w:t>&lt;types:MapEntry key="maxConcurrentPurgeEssenceQueued"&gt;</w:t>
      </w:r>
    </w:p>
    <w:p w14:paraId="3C10269C"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&lt;types:Integer&gt;10&lt;/types:Integer&gt;&lt;/types:MapEntry&gt;</w:t>
      </w:r>
    </w:p>
    <w:p w14:paraId="52A5F2DB"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&lt;types:MapEntry key="AutoPurge"&gt;&lt;types:Boolean&gt;true&lt;/types:Boolean&gt;&lt;/types:MapEntry&gt;</w:t>
      </w:r>
    </w:p>
    <w:p w14:paraId="4362A0A3"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&lt;/types:Entries&gt;</w:t>
      </w:r>
    </w:p>
    <w:p w14:paraId="39B96854"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&lt;/types:Attributes&gt;</w:t>
      </w:r>
    </w:p>
    <w:p w14:paraId="18E43390"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&lt;identity:URLs/&gt;</w:t>
      </w:r>
    </w:p>
    <w:p w14:paraId="059AD503"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&lt;/types:Capability&gt;</w:t>
      </w:r>
    </w:p>
    <w:p w14:paraId="1FEA8253"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w:t>
      </w:r>
    </w:p>
    <w:p w14:paraId="02966068"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urn:smpte:ucn:org.fims:Repository_v1.1#CancelPurgeEssence</w:t>
      </w:r>
    </w:p>
    <w:p w14:paraId="5DFD1660"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--&gt;</w:t>
      </w:r>
    </w:p>
    <w:p w14:paraId="51503B3D"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&lt;types:Capability&gt;</w:t>
      </w:r>
    </w:p>
    <w:p w14:paraId="0DFD8641"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&lt;identity:UCN&gt;urn:smpte:ucn:org.fims:Repository_v1.1#CancelPurgeEssence&lt;/identity:UCN&gt;</w:t>
      </w:r>
    </w:p>
    <w:p w14:paraId="52141F17"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&lt;types:Attributes&gt;</w:t>
      </w:r>
    </w:p>
    <w:p w14:paraId="68F98706"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&lt;types:Entries/&gt;</w:t>
      </w:r>
    </w:p>
    <w:p w14:paraId="47BDF0EF"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&lt;/types:Attributes&gt;</w:t>
      </w:r>
    </w:p>
    <w:p w14:paraId="5CD0CF0C"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&lt;identity:URLs/&gt;</w:t>
      </w:r>
    </w:p>
    <w:p w14:paraId="51A3F179"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&lt;/types:Capability&gt;</w:t>
      </w:r>
    </w:p>
    <w:p w14:paraId="1973A14D"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w:t>
      </w:r>
    </w:p>
    <w:p w14:paraId="03FFC17F"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urn:smpte:ucn:org.fims:Repository_v1.1#RetrieveEssence</w:t>
      </w:r>
    </w:p>
    <w:p w14:paraId="05AED34C"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maxConcurrentRetrieveEssenceProcessing - integer</w:t>
      </w:r>
    </w:p>
    <w:p w14:paraId="1EECB9E4"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maxConcurrentRetrieveEssenceQueued - integer</w:t>
      </w:r>
    </w:p>
    <w:p w14:paraId="7AA42AE7"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--&gt;</w:t>
      </w:r>
    </w:p>
    <w:p w14:paraId="070EE046"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&lt;types:Capability&gt;</w:t>
      </w:r>
    </w:p>
    <w:p w14:paraId="60BE96C0"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&lt;identity:UCN&gt;urn:smpte:ucn:org.fims:Repository_v1.1#RetrieveEssence&lt;/identity:UCN&gt;</w:t>
      </w:r>
    </w:p>
    <w:p w14:paraId="0AAA1BDF"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&lt;types:Attributes&gt;</w:t>
      </w:r>
    </w:p>
    <w:p w14:paraId="3AFBDE81"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&lt;types:Entries&gt;</w:t>
      </w:r>
    </w:p>
    <w:p w14:paraId="6B93BFF2" w14:textId="77777777" w:rsidR="00284552" w:rsidRDefault="00284552" w:rsidP="00ED11B9">
      <w:pPr>
        <w:pStyle w:val="Fixedwidth"/>
        <w:rPr>
          <w:sz w:val="14"/>
          <w:szCs w:val="14"/>
        </w:rPr>
      </w:pPr>
      <w:r>
        <w:rPr>
          <w:sz w:val="14"/>
          <w:szCs w:val="14"/>
        </w:rPr>
        <w:t xml:space="preserve">            &lt;types:MapEntry </w:t>
      </w:r>
      <w:r w:rsidR="00ED11B9" w:rsidRPr="00ED11B9">
        <w:rPr>
          <w:sz w:val="14"/>
          <w:szCs w:val="14"/>
        </w:rPr>
        <w:t>key="maxConcurrentRetrieveEssenceProcessing"&gt;</w:t>
      </w:r>
    </w:p>
    <w:p w14:paraId="1E3792E3"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&lt;types:Integer&gt;10&lt;/types:Integer&gt;&lt;/types:MapEntry&gt;</w:t>
      </w:r>
    </w:p>
    <w:p w14:paraId="550ADE90" w14:textId="77777777" w:rsidR="00284552" w:rsidRDefault="00284552" w:rsidP="00ED11B9">
      <w:pPr>
        <w:pStyle w:val="Fixedwidth"/>
        <w:rPr>
          <w:sz w:val="14"/>
          <w:szCs w:val="14"/>
        </w:rPr>
      </w:pPr>
      <w:r>
        <w:rPr>
          <w:sz w:val="14"/>
          <w:szCs w:val="14"/>
        </w:rPr>
        <w:t xml:space="preserve">            </w:t>
      </w:r>
      <w:r w:rsidR="00ED11B9" w:rsidRPr="00ED11B9">
        <w:rPr>
          <w:sz w:val="14"/>
          <w:szCs w:val="14"/>
        </w:rPr>
        <w:t>&lt;types:MapEntry key="maxConcurrentRetrieveEssenceQueued"&gt;</w:t>
      </w:r>
    </w:p>
    <w:p w14:paraId="1D091AD3"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&lt;types:Integer&gt;10&lt;/types:Integer&gt;&lt;/types:MapEntry&gt;</w:t>
      </w:r>
    </w:p>
    <w:p w14:paraId="0156C255"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&lt;/types:Entries&gt;</w:t>
      </w:r>
    </w:p>
    <w:p w14:paraId="7869FAC3"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&lt;/types:Attributes&gt;</w:t>
      </w:r>
    </w:p>
    <w:p w14:paraId="14C5FA6A"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&lt;identity:URLs/&gt;</w:t>
      </w:r>
    </w:p>
    <w:p w14:paraId="0A245EFF"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&lt;/types:Capability&gt;</w:t>
      </w:r>
    </w:p>
    <w:p w14:paraId="305D0FBD"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w:t>
      </w:r>
    </w:p>
    <w:p w14:paraId="7D319ADA"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urn:smpte:ucn:org.fims:Repository_v1.1#CancelRetrieveEssence</w:t>
      </w:r>
    </w:p>
    <w:p w14:paraId="730E8B30"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--&gt;</w:t>
      </w:r>
    </w:p>
    <w:p w14:paraId="0FFEA328"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&lt;types:Capability&gt;</w:t>
      </w:r>
    </w:p>
    <w:p w14:paraId="36C5EC9B"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&lt;identity:UCN&gt;urn:smpte:ucn:org.fims:Repository_v1.1#CancelRetrieveEssence&lt;/identity:UCN&gt;</w:t>
      </w:r>
    </w:p>
    <w:p w14:paraId="6212BD30"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&lt;types:Attributes&gt;</w:t>
      </w:r>
    </w:p>
    <w:p w14:paraId="03F0D433"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&lt;types:Entries/&gt;</w:t>
      </w:r>
    </w:p>
    <w:p w14:paraId="4909625F"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&lt;/types:Attributes&gt;</w:t>
      </w:r>
    </w:p>
    <w:p w14:paraId="080FB90C"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&lt;identity:URLs/&gt;</w:t>
      </w:r>
    </w:p>
    <w:p w14:paraId="5E3AAF5D"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&lt;/types:Capability&gt;</w:t>
      </w:r>
    </w:p>
    <w:p w14:paraId="0C6670DC"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w:t>
      </w:r>
    </w:p>
    <w:p w14:paraId="510454E1"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urn:smpte:ucn:org.fims:Repository_v1.1#RemoveEssence</w:t>
      </w:r>
    </w:p>
    <w:p w14:paraId="2E3914FB"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--&gt;</w:t>
      </w:r>
    </w:p>
    <w:p w14:paraId="5EE6A178"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&lt;types:Capability&gt;</w:t>
      </w:r>
    </w:p>
    <w:p w14:paraId="50CD72F3"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&lt;identity:UCN&gt;urn:smpte:ucn:org.fims:Repository_v1.1#RemoveEssence&lt;/identity:UCN&gt;</w:t>
      </w:r>
    </w:p>
    <w:p w14:paraId="74BFC5DE"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&lt;types:Attributes&gt;</w:t>
      </w:r>
    </w:p>
    <w:p w14:paraId="7C16BD92"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&lt;types:Entries/&gt;</w:t>
      </w:r>
    </w:p>
    <w:p w14:paraId="0F7387D9"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&lt;/types:Attributes&gt;</w:t>
      </w:r>
    </w:p>
    <w:p w14:paraId="5E2F4268"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&lt;identity:URLs/&gt;</w:t>
      </w:r>
    </w:p>
    <w:p w14:paraId="561380EC"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&lt;/types:Capability&gt;</w:t>
      </w:r>
    </w:p>
    <w:p w14:paraId="4545C237"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w:t>
      </w:r>
    </w:p>
    <w:p w14:paraId="203881B6"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urn:smpte:ucn:org.fims:Repository_v1.1#UnRemoveEssence</w:t>
      </w:r>
    </w:p>
    <w:p w14:paraId="32D4F2C4"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--&gt;</w:t>
      </w:r>
    </w:p>
    <w:p w14:paraId="2E722644"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&lt;types:Capability&gt;</w:t>
      </w:r>
    </w:p>
    <w:p w14:paraId="6C32C91B"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&lt;identity:UCN&gt;urn:smpte:ucn:org.fims:Repository_v1.1#UnRemoveEssence&lt;/identity:UCN&gt;</w:t>
      </w:r>
    </w:p>
    <w:p w14:paraId="7359F8CE"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&lt;types:Attributes&gt;</w:t>
      </w:r>
    </w:p>
    <w:p w14:paraId="5DAAFB88"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&lt;types:Entries/&gt;</w:t>
      </w:r>
    </w:p>
    <w:p w14:paraId="038084A0"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&lt;/types:Attributes&gt;</w:t>
      </w:r>
    </w:p>
    <w:p w14:paraId="746C9708"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&lt;identity:URLs/&gt;</w:t>
      </w:r>
    </w:p>
    <w:p w14:paraId="04EB14DB"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&lt;/types:Capability&gt;</w:t>
      </w:r>
    </w:p>
    <w:p w14:paraId="498BCE47"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w:t>
      </w:r>
    </w:p>
    <w:p w14:paraId="137566E4"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urn:smpte:ucn:org.fims:Repository_v1.1#PurgeEssence</w:t>
      </w:r>
    </w:p>
    <w:p w14:paraId="19F8FE4A"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--&gt;</w:t>
      </w:r>
    </w:p>
    <w:p w14:paraId="00401EF9"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&lt;types:Capability&gt;</w:t>
      </w:r>
    </w:p>
    <w:p w14:paraId="36F0F1E0"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&lt;identity:UCN&gt;urn:smpte:ucn:org.fims:Repository_v1.1#PurgeEssence&lt;/identity:UCN&gt;</w:t>
      </w:r>
    </w:p>
    <w:p w14:paraId="547BF9CA"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&lt;types:Attributes&gt;</w:t>
      </w:r>
    </w:p>
    <w:p w14:paraId="332A9353"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&lt;types:Entries/&gt;</w:t>
      </w:r>
    </w:p>
    <w:p w14:paraId="0362A1EF"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&lt;/types:Attributes&gt;</w:t>
      </w:r>
    </w:p>
    <w:p w14:paraId="79EB0BF0"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&lt;identity:URLs/&gt;</w:t>
      </w:r>
    </w:p>
    <w:p w14:paraId="4935E648"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&lt;/types:Capability&gt;</w:t>
      </w:r>
    </w:p>
    <w:p w14:paraId="33D027CE"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w:t>
      </w:r>
    </w:p>
    <w:p w14:paraId="5393E6E5"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urn:smpte:ucn:org.fims:Repository_v1.1#Locking</w:t>
      </w:r>
    </w:p>
    <w:p w14:paraId="6C0DCFF5"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CascadingLocks - boolean</w:t>
      </w:r>
    </w:p>
    <w:p w14:paraId="68EFD201"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lockExpiration - time</w:t>
      </w:r>
    </w:p>
    <w:p w14:paraId="53584EB2"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--&gt;</w:t>
      </w:r>
    </w:p>
    <w:p w14:paraId="7DCFF6CD"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&lt;types:Capability&gt;</w:t>
      </w:r>
    </w:p>
    <w:p w14:paraId="2E3C0525"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&lt;identity:UCN&gt;urn:smpte:ucn:org.fims:Repository_v1.1#Locking&lt;/identity:UCN&gt;</w:t>
      </w:r>
    </w:p>
    <w:p w14:paraId="4F9E1ADB"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&lt;types:Attributes&gt;</w:t>
      </w:r>
    </w:p>
    <w:p w14:paraId="7F792928"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&lt;types:Entries&gt;</w:t>
      </w:r>
    </w:p>
    <w:p w14:paraId="6D46B77D" w14:textId="77777777" w:rsidR="000E4790" w:rsidRDefault="00284552" w:rsidP="00ED11B9">
      <w:pPr>
        <w:pStyle w:val="Fixedwidth"/>
        <w:rPr>
          <w:sz w:val="14"/>
          <w:szCs w:val="14"/>
        </w:rPr>
      </w:pPr>
      <w:r>
        <w:rPr>
          <w:sz w:val="14"/>
          <w:szCs w:val="14"/>
        </w:rPr>
        <w:t xml:space="preserve">            </w:t>
      </w:r>
      <w:r w:rsidR="00ED11B9" w:rsidRPr="00ED11B9">
        <w:rPr>
          <w:sz w:val="14"/>
          <w:szCs w:val="14"/>
        </w:rPr>
        <w:t>&lt;types:MapEntry key="CascadingLocks"&gt;</w:t>
      </w:r>
    </w:p>
    <w:p w14:paraId="662CEF6C" w14:textId="35DA391C" w:rsidR="00ED11B9" w:rsidRPr="00ED11B9" w:rsidRDefault="000E4790" w:rsidP="00ED11B9">
      <w:pPr>
        <w:pStyle w:val="Fixedwidth"/>
        <w:rPr>
          <w:sz w:val="14"/>
          <w:szCs w:val="14"/>
        </w:rPr>
      </w:pPr>
      <w:r>
        <w:rPr>
          <w:sz w:val="14"/>
          <w:szCs w:val="14"/>
        </w:rPr>
        <w:t xml:space="preserve">              </w:t>
      </w:r>
      <w:r w:rsidR="00ED11B9" w:rsidRPr="00ED11B9">
        <w:rPr>
          <w:sz w:val="14"/>
          <w:szCs w:val="14"/>
        </w:rPr>
        <w:t>&lt;types:Boolean&gt;true&lt;/types:Boolean&gt;&lt;/types:MapEntry&gt;</w:t>
      </w:r>
    </w:p>
    <w:p w14:paraId="0FCDC4FC" w14:textId="77777777" w:rsidR="000E4790" w:rsidRDefault="00284552" w:rsidP="00ED11B9">
      <w:pPr>
        <w:pStyle w:val="Fixedwidth"/>
        <w:rPr>
          <w:sz w:val="14"/>
          <w:szCs w:val="14"/>
        </w:rPr>
      </w:pPr>
      <w:r>
        <w:rPr>
          <w:sz w:val="14"/>
          <w:szCs w:val="14"/>
        </w:rPr>
        <w:t xml:space="preserve">            </w:t>
      </w:r>
      <w:r w:rsidR="00ED11B9" w:rsidRPr="00ED11B9">
        <w:rPr>
          <w:sz w:val="14"/>
          <w:szCs w:val="14"/>
        </w:rPr>
        <w:t>&lt;types:MapEntry key="lockExpiration"&gt;</w:t>
      </w:r>
    </w:p>
    <w:p w14:paraId="64E9E0DE" w14:textId="0AB13B70" w:rsidR="00ED11B9" w:rsidRPr="00ED11B9" w:rsidRDefault="000E4790" w:rsidP="00ED11B9">
      <w:pPr>
        <w:pStyle w:val="Fixedwidth"/>
        <w:rPr>
          <w:sz w:val="14"/>
          <w:szCs w:val="14"/>
        </w:rPr>
      </w:pPr>
      <w:r>
        <w:rPr>
          <w:sz w:val="14"/>
          <w:szCs w:val="14"/>
        </w:rPr>
        <w:t xml:space="preserve">              </w:t>
      </w:r>
      <w:r w:rsidR="00ED11B9" w:rsidRPr="00ED11B9">
        <w:rPr>
          <w:sz w:val="14"/>
          <w:szCs w:val="14"/>
        </w:rPr>
        <w:t>&lt;types:Time&gt;01:00:00&lt;/types:Time&gt;&lt;/types:MapEntry&gt;</w:t>
      </w:r>
    </w:p>
    <w:p w14:paraId="7B648E4B"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&lt;/types:Entries&gt;</w:t>
      </w:r>
    </w:p>
    <w:p w14:paraId="5BB3D7CB"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&lt;/types:Attributes&gt;</w:t>
      </w:r>
    </w:p>
    <w:p w14:paraId="1D6A6D07"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&lt;identity:URLs/&gt;</w:t>
      </w:r>
    </w:p>
    <w:p w14:paraId="16E556B3"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&lt;/types:Capability&gt;</w:t>
      </w:r>
    </w:p>
    <w:p w14:paraId="773BCA7F"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 TODO</w:t>
      </w:r>
    </w:p>
    <w:p w14:paraId="4BD45030"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urn:smpte:ucn:org.fims:Repository_v1.1#EventsAndNotifications</w:t>
      </w:r>
    </w:p>
    <w:p w14:paraId="2B152A90"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eventListenerEndpoint - rps:EventListenerEndpointType</w:t>
      </w:r>
    </w:p>
    <w:p w14:paraId="660EAA15"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supportedEventTypes - bms:EventSubType</w:t>
      </w:r>
    </w:p>
    <w:p w14:paraId="5B9FC450"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--&gt;</w:t>
      </w:r>
    </w:p>
    <w:p w14:paraId="1B3B255B"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&lt;/types:Capabilities&gt;</w:t>
      </w:r>
    </w:p>
    <w:p w14:paraId="4714C3F0"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&lt;/Type&gt;</w:t>
      </w:r>
    </w:p>
    <w:p w14:paraId="02ADAAA7"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&lt;State&gt;STARTED&lt;/State&gt;</w:t>
      </w:r>
    </w:p>
    <w:p w14:paraId="5B7881B0"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&lt;identity:URLs&gt;</w:t>
      </w:r>
    </w:p>
    <w:p w14:paraId="39141F8C"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&lt;identity:URL&gt;mdcp://some.server.bloomberg.com:8080/Repository&lt;/identity:URL&gt;</w:t>
      </w:r>
    </w:p>
    <w:p w14:paraId="540B09D6"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&lt;identity:URL&gt;fims_rest://some.server.bloomberg.com:8080/Repository&lt;/identity:URL&gt;</w:t>
      </w:r>
    </w:p>
    <w:p w14:paraId="468537A0"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&lt;/identity:URLs&gt;</w:t>
      </w:r>
    </w:p>
    <w:p w14:paraId="7FB3C9A4"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&lt;Attributes&gt;</w:t>
      </w:r>
    </w:p>
    <w:p w14:paraId="2F4B9496"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&lt;types:Entries&gt;</w:t>
      </w:r>
    </w:p>
    <w:p w14:paraId="019009A6"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&lt;types:MapEntry key="location"&gt;&lt;types:String&gt;New York&lt;/types:String&gt;&lt;/types:MapEntry&gt;</w:t>
      </w:r>
    </w:p>
    <w:p w14:paraId="0DCEDFE7"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&lt;types:MapEntry key="sub_map"&gt;</w:t>
      </w:r>
    </w:p>
    <w:p w14:paraId="5470560B"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&lt;types:Map&gt;</w:t>
      </w:r>
    </w:p>
    <w:p w14:paraId="74A1C104"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&lt;types:Entries&gt;</w:t>
      </w:r>
    </w:p>
    <w:p w14:paraId="7C76B6E0"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&lt;types:MapEntry key="map_value"&gt;&lt;types:String&gt;Value&lt;/types:String&gt;&lt;/types:MapEntry&gt;</w:t>
      </w:r>
    </w:p>
    <w:p w14:paraId="7152BC76"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&lt;types:MapEntry key="sub_sub_map"&gt;</w:t>
      </w:r>
    </w:p>
    <w:p w14:paraId="0E14FC46"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&lt;types:Map&gt;</w:t>
      </w:r>
    </w:p>
    <w:p w14:paraId="561EB137"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&lt;types:Entries&gt;</w:t>
      </w:r>
    </w:p>
    <w:p w14:paraId="07489BED" w14:textId="77777777" w:rsidR="000E4790" w:rsidRDefault="00284552" w:rsidP="00ED11B9">
      <w:pPr>
        <w:pStyle w:val="Fixedwidth"/>
        <w:rPr>
          <w:sz w:val="14"/>
          <w:szCs w:val="14"/>
        </w:rPr>
      </w:pPr>
      <w:r>
        <w:rPr>
          <w:sz w:val="14"/>
          <w:szCs w:val="14"/>
        </w:rPr>
        <w:t xml:space="preserve">                  </w:t>
      </w:r>
      <w:r w:rsidR="00ED11B9" w:rsidRPr="00ED11B9">
        <w:rPr>
          <w:sz w:val="14"/>
          <w:szCs w:val="14"/>
        </w:rPr>
        <w:t>&lt;types:MapEntry key="map_value"&gt;</w:t>
      </w:r>
    </w:p>
    <w:p w14:paraId="72817620" w14:textId="1A69F0C7" w:rsidR="00ED11B9" w:rsidRPr="00ED11B9" w:rsidRDefault="000E4790" w:rsidP="00ED11B9">
      <w:pPr>
        <w:pStyle w:val="Fixedwidth"/>
        <w:rPr>
          <w:sz w:val="14"/>
          <w:szCs w:val="14"/>
        </w:rPr>
      </w:pPr>
      <w:r>
        <w:rPr>
          <w:sz w:val="14"/>
          <w:szCs w:val="14"/>
        </w:rPr>
        <w:t xml:space="preserve">                    </w:t>
      </w:r>
      <w:r w:rsidR="00ED11B9" w:rsidRPr="00ED11B9">
        <w:rPr>
          <w:sz w:val="14"/>
          <w:szCs w:val="14"/>
        </w:rPr>
        <w:t>&lt;types:String&gt;Value&lt;/types:String&gt;&lt;/types:MapEntry&gt;</w:t>
      </w:r>
    </w:p>
    <w:p w14:paraId="6B9DA016"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&lt;/types:Entries&gt;</w:t>
      </w:r>
    </w:p>
    <w:p w14:paraId="19134C94"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&lt;/types:Map&gt;</w:t>
      </w:r>
    </w:p>
    <w:p w14:paraId="146D827D"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&lt;/types:MapEntry&gt;</w:t>
      </w:r>
    </w:p>
    <w:p w14:paraId="4833BC24"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&lt;/types:Entries&gt;</w:t>
      </w:r>
    </w:p>
    <w:p w14:paraId="03C59CE7"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&lt;/types:Map&gt;</w:t>
      </w:r>
    </w:p>
    <w:p w14:paraId="4F210C01"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&lt;/types:MapEntry&gt;</w:t>
      </w:r>
    </w:p>
    <w:p w14:paraId="41D66425"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&lt;/types:Entries&gt;</w:t>
      </w:r>
    </w:p>
    <w:p w14:paraId="58CCBADA"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&lt;/Attributes&gt;</w:t>
      </w:r>
    </w:p>
    <w:p w14:paraId="41292E1D"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&lt;types:Capabilities&gt;</w:t>
      </w:r>
    </w:p>
    <w:p w14:paraId="63DADE1B"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w:t>
      </w:r>
      <w:r>
        <w:rPr>
          <w:sz w:val="14"/>
          <w:szCs w:val="14"/>
        </w:rPr>
        <w:t xml:space="preserve">      </w:t>
      </w:r>
      <w:r w:rsidR="00ED11B9" w:rsidRPr="00ED11B9">
        <w:rPr>
          <w:sz w:val="14"/>
          <w:szCs w:val="14"/>
        </w:rPr>
        <w:t xml:space="preserve"> </w:t>
      </w:r>
    </w:p>
    <w:p w14:paraId="5E87AE43"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urn:smpte:ucn:org.fims:Repository_v1.1</w:t>
      </w:r>
    </w:p>
    <w:p w14:paraId="272CB285" w14:textId="77777777" w:rsidR="000E4790" w:rsidRDefault="00284552" w:rsidP="00ED11B9">
      <w:pPr>
        <w:pStyle w:val="Fixedwidth"/>
        <w:rPr>
          <w:sz w:val="14"/>
          <w:szCs w:val="14"/>
        </w:rPr>
      </w:pPr>
      <w:r>
        <w:rPr>
          <w:sz w:val="14"/>
          <w:szCs w:val="14"/>
        </w:rPr>
        <w:t xml:space="preserve">        </w:t>
      </w:r>
      <w:r w:rsidR="00ED11B9" w:rsidRPr="00ED11B9">
        <w:rPr>
          <w:sz w:val="14"/>
          <w:szCs w:val="14"/>
        </w:rPr>
        <w:t xml:space="preserve">formatProfileMetadataProcessingType - String enum (mustBeProvided, autoGenerated, </w:t>
      </w:r>
    </w:p>
    <w:p w14:paraId="1635353B" w14:textId="5EF46AD4" w:rsidR="00ED11B9" w:rsidRPr="00ED11B9" w:rsidRDefault="000E4790" w:rsidP="00ED11B9">
      <w:pPr>
        <w:pStyle w:val="Fixedwidth"/>
        <w:rPr>
          <w:sz w:val="14"/>
          <w:szCs w:val="14"/>
        </w:rPr>
      </w:pPr>
      <w:r>
        <w:rPr>
          <w:sz w:val="14"/>
          <w:szCs w:val="14"/>
        </w:rPr>
        <w:t xml:space="preserve">            </w:t>
      </w:r>
      <w:r w:rsidR="00ED11B9" w:rsidRPr="00ED11B9">
        <w:rPr>
          <w:sz w:val="14"/>
          <w:szCs w:val="14"/>
        </w:rPr>
        <w:t>autoGeneratedWhenNotProvided)</w:t>
      </w:r>
    </w:p>
    <w:p w14:paraId="1247D9B3"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supportedSourceLocations - Map(index - integer, Map(name - string, path - URI))</w:t>
      </w:r>
    </w:p>
    <w:p w14:paraId="69776385"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supportedDestinationLocations - Map(index - integer, Map(name - string, path - URI))</w:t>
      </w:r>
    </w:p>
    <w:p w14:paraId="61B32F8A" w14:textId="77777777" w:rsidR="000E4790" w:rsidRDefault="00284552" w:rsidP="00ED11B9">
      <w:pPr>
        <w:pStyle w:val="Fixedwidth"/>
        <w:rPr>
          <w:sz w:val="14"/>
          <w:szCs w:val="14"/>
        </w:rPr>
      </w:pPr>
      <w:r>
        <w:rPr>
          <w:sz w:val="14"/>
          <w:szCs w:val="14"/>
        </w:rPr>
        <w:t xml:space="preserve">        </w:t>
      </w:r>
      <w:r w:rsidR="00ED11B9" w:rsidRPr="00ED11B9">
        <w:rPr>
          <w:sz w:val="14"/>
          <w:szCs w:val="14"/>
        </w:rPr>
        <w:t xml:space="preserve">supportedCustomEventTemplates - Map(event_type - string, Map(parameter_name - Map(type, </w:t>
      </w:r>
    </w:p>
    <w:p w14:paraId="2431C7B3" w14:textId="03091A66" w:rsidR="00ED11B9" w:rsidRPr="00ED11B9" w:rsidRDefault="000E4790" w:rsidP="00ED11B9">
      <w:pPr>
        <w:pStyle w:val="Fixedwidth"/>
        <w:rPr>
          <w:sz w:val="14"/>
          <w:szCs w:val="14"/>
        </w:rPr>
      </w:pPr>
      <w:r>
        <w:rPr>
          <w:sz w:val="14"/>
          <w:szCs w:val="14"/>
        </w:rPr>
        <w:t xml:space="preserve">            </w:t>
      </w:r>
      <w:r w:rsidR="00ED11B9" w:rsidRPr="00ED11B9">
        <w:rPr>
          <w:sz w:val="14"/>
          <w:szCs w:val="14"/>
        </w:rPr>
        <w:t>minOccurs, maxOccurs, default)))</w:t>
      </w:r>
    </w:p>
    <w:p w14:paraId="24C6E476"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AutoPurge - boolean</w:t>
      </w:r>
    </w:p>
    <w:p w14:paraId="7D3752D0"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--&gt;</w:t>
      </w:r>
    </w:p>
    <w:p w14:paraId="4E70EE7F"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&lt;types:Capability&gt;</w:t>
      </w:r>
    </w:p>
    <w:p w14:paraId="5D7A5E91"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&lt;identity:UCN&gt;urn:smpte:ucn:org.fims:Repository_v1.1&lt;/identity:UCN&gt;</w:t>
      </w:r>
    </w:p>
    <w:p w14:paraId="3A8AD81D"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&lt;types:Attributes&gt;</w:t>
      </w:r>
    </w:p>
    <w:p w14:paraId="7B91988A"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&lt;types:Entries&gt;</w:t>
      </w:r>
    </w:p>
    <w:p w14:paraId="1B95D554"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&lt;types:MapEntry key="formatProfileMetadataProcessingType"&gt;</w:t>
      </w:r>
    </w:p>
    <w:p w14:paraId="5E25C045"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&lt;types:String&gt;mustBeProvided&lt;/types:String&gt;</w:t>
      </w:r>
    </w:p>
    <w:p w14:paraId="694DFF37"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&lt;/types:MapEntry&gt;</w:t>
      </w:r>
    </w:p>
    <w:p w14:paraId="7044CD40"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&lt;types:MapEntry key="supportedSourceLocations"&gt;</w:t>
      </w:r>
    </w:p>
    <w:p w14:paraId="1A82FC26"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&lt;types:Map&gt;</w:t>
      </w:r>
    </w:p>
    <w:p w14:paraId="2E1006DC"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&lt;types:Entries&gt;</w:t>
      </w:r>
    </w:p>
    <w:p w14:paraId="37E40395"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&lt;types:MapEntry key="1"&gt;</w:t>
      </w:r>
    </w:p>
    <w:p w14:paraId="416A46EB"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&lt;types:Map&gt;</w:t>
      </w:r>
    </w:p>
    <w:p w14:paraId="252F6C68"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&lt;types:Entries&gt;</w:t>
      </w:r>
    </w:p>
    <w:p w14:paraId="275E8CC0"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&lt;types:MapEntry key="name"&gt;</w:t>
      </w:r>
    </w:p>
    <w:p w14:paraId="714A79B7"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&lt;types:String&gt;Source&lt;/types:String&gt;</w:t>
      </w:r>
    </w:p>
    <w:p w14:paraId="512C44C2"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&lt;/types:MapEntry&gt;</w:t>
      </w:r>
    </w:p>
    <w:p w14:paraId="2A56BA3E"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&lt;types:MapEntry key="path"&gt;</w:t>
      </w:r>
    </w:p>
    <w:p w14:paraId="5C33A859"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&lt;identity:URI&gt;http://bloomberg.com/&lt;/identity:URI&gt;</w:t>
      </w:r>
    </w:p>
    <w:p w14:paraId="44CE57A4"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&lt;/types:MapEntry&gt;</w:t>
      </w:r>
    </w:p>
    <w:p w14:paraId="3B050B57"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&lt;/types:Entries&gt;</w:t>
      </w:r>
    </w:p>
    <w:p w14:paraId="4B90DD80"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&lt;/types:Map&gt;</w:t>
      </w:r>
    </w:p>
    <w:p w14:paraId="0F8E49A0"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&lt;/types:MapEntry&gt;</w:t>
      </w:r>
    </w:p>
    <w:p w14:paraId="60AB3599"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&lt;/types:Entries&gt;</w:t>
      </w:r>
    </w:p>
    <w:p w14:paraId="23340A72"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&lt;/types:Map&gt;</w:t>
      </w:r>
    </w:p>
    <w:p w14:paraId="1E81856B"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&lt;/types:MapEntry&gt;</w:t>
      </w:r>
    </w:p>
    <w:p w14:paraId="69E810B7"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&lt;types:MapEntry key="supportedDestinationLocations"&gt;</w:t>
      </w:r>
    </w:p>
    <w:p w14:paraId="06D63B30"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&lt;types:Map&gt;</w:t>
      </w:r>
    </w:p>
    <w:p w14:paraId="63A959D5"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&lt;types:Entries&gt;</w:t>
      </w:r>
    </w:p>
    <w:p w14:paraId="72E81F76"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&lt;types:MapEntry key="1"&gt;</w:t>
      </w:r>
    </w:p>
    <w:p w14:paraId="4E0BDEF6"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&lt;types:Map&gt;</w:t>
      </w:r>
    </w:p>
    <w:p w14:paraId="38756F31"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&lt;types:Entries&gt;</w:t>
      </w:r>
    </w:p>
    <w:p w14:paraId="0C376CE4"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&lt;types:MapEntry key="name"&gt;</w:t>
      </w:r>
    </w:p>
    <w:p w14:paraId="4559223F"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&lt;types:String&gt;Destination&lt;/types:String&gt;</w:t>
      </w:r>
    </w:p>
    <w:p w14:paraId="0783A64E"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&lt;/types:MapEntry&gt;</w:t>
      </w:r>
    </w:p>
    <w:p w14:paraId="608FA286"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&lt;types:MapEntry key="path"&gt;</w:t>
      </w:r>
    </w:p>
    <w:p w14:paraId="015AE49F"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&lt;identity:URI&gt;http://bloomberg.com/&lt;/identity:URI&gt;</w:t>
      </w:r>
    </w:p>
    <w:p w14:paraId="1701577E"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&lt;/types:MapEntry&gt;</w:t>
      </w:r>
    </w:p>
    <w:p w14:paraId="29864B4D"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&lt;/types:Entries&gt;</w:t>
      </w:r>
    </w:p>
    <w:p w14:paraId="200395BD"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&lt;/types:Map&gt;</w:t>
      </w:r>
    </w:p>
    <w:p w14:paraId="44943DCD"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&lt;/types:MapEntry&gt;</w:t>
      </w:r>
    </w:p>
    <w:p w14:paraId="0613C445"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&lt;/types:Entries&gt;</w:t>
      </w:r>
    </w:p>
    <w:p w14:paraId="3F5D3E51"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&lt;/types:Map&gt;</w:t>
      </w:r>
    </w:p>
    <w:p w14:paraId="772C8C8E"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&lt;/types:MapEntry&gt;</w:t>
      </w:r>
    </w:p>
    <w:p w14:paraId="03190958"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&lt;types:MapEntry key="supportedCustomEventTemplates"&gt;</w:t>
      </w:r>
    </w:p>
    <w:p w14:paraId="72881BDB"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&lt;types:Map&gt;</w:t>
      </w:r>
    </w:p>
    <w:p w14:paraId="6AA184D0"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&lt;types:Entries&gt;</w:t>
      </w:r>
    </w:p>
    <w:p w14:paraId="517111D4"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&lt;types:MapEntry key="event_type"&gt;</w:t>
      </w:r>
    </w:p>
    <w:p w14:paraId="79C5CBED"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&lt;types:String&gt;SomeEvent&lt;/types:String&gt;</w:t>
      </w:r>
    </w:p>
    <w:p w14:paraId="342D421A"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&lt;/types:MapEntry&gt;</w:t>
      </w:r>
    </w:p>
    <w:p w14:paraId="474DB4CA"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&lt;types:MapEntry key="Parameters"&gt;</w:t>
      </w:r>
    </w:p>
    <w:p w14:paraId="0B1D7EF4"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&lt;types:Map&gt;</w:t>
      </w:r>
    </w:p>
    <w:p w14:paraId="059C1AC1"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&lt;types:Entries&gt;</w:t>
      </w:r>
    </w:p>
    <w:p w14:paraId="50BB15DC"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&lt;types:MapEntry key="Parameter"&gt;</w:t>
      </w:r>
    </w:p>
    <w:p w14:paraId="34427828"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&lt;types:Map&gt;</w:t>
      </w:r>
    </w:p>
    <w:p w14:paraId="75086B33"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&lt;types:Entries&gt;</w:t>
      </w:r>
    </w:p>
    <w:p w14:paraId="5F05671B"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&lt;types:MapEntry key="type"&gt;</w:t>
      </w:r>
    </w:p>
    <w:p w14:paraId="6D516015"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&lt;types:String&gt;String&lt;/types:String&gt;</w:t>
      </w:r>
    </w:p>
    <w:p w14:paraId="65DFE755"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&lt;/types:MapEntry&gt;</w:t>
      </w:r>
    </w:p>
    <w:p w14:paraId="59BAA2AF"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&lt;types:MapEntry key="minOccurs"&gt;</w:t>
      </w:r>
    </w:p>
    <w:p w14:paraId="6800089C"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&lt;types:Integer&gt;1&lt;/types:Integer&gt;</w:t>
      </w:r>
    </w:p>
    <w:p w14:paraId="64573E3C"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&lt;/types:MapEntry&gt;</w:t>
      </w:r>
    </w:p>
    <w:p w14:paraId="01FB5D6A"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&lt;types:MapEntry key="maxOccurs"&gt;</w:t>
      </w:r>
    </w:p>
    <w:p w14:paraId="233B6847"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&lt;types:Integer&gt;1&lt;/types:Integer&gt;</w:t>
      </w:r>
    </w:p>
    <w:p w14:paraId="391C2B2F"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&lt;/types:MapEntry&gt;</w:t>
      </w:r>
    </w:p>
    <w:p w14:paraId="08B18E2F"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&lt;types:MapEntry key="default"&gt;</w:t>
      </w:r>
    </w:p>
    <w:p w14:paraId="1EA847F7"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&lt;types:String&gt;Default&lt;/types:String&gt;</w:t>
      </w:r>
    </w:p>
    <w:p w14:paraId="38DD8C9F"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&lt;/types:MapEntry&gt;</w:t>
      </w:r>
    </w:p>
    <w:p w14:paraId="26688AF4"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&lt;/types:Entries&gt;</w:t>
      </w:r>
    </w:p>
    <w:p w14:paraId="13A7684B"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&lt;/types:Map&gt;</w:t>
      </w:r>
    </w:p>
    <w:p w14:paraId="1858BAD3"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&lt;/types:MapEntry&gt;</w:t>
      </w:r>
    </w:p>
    <w:p w14:paraId="1F03DF43"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&lt;/types:Entries&gt;</w:t>
      </w:r>
    </w:p>
    <w:p w14:paraId="7298C010"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&lt;/types:Map&gt;</w:t>
      </w:r>
    </w:p>
    <w:p w14:paraId="690D24E4"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&lt;/types:MapEntry&gt;</w:t>
      </w:r>
    </w:p>
    <w:p w14:paraId="384D1B11"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&lt;/types:Entries&gt;</w:t>
      </w:r>
    </w:p>
    <w:p w14:paraId="011425A9"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&lt;/types:Map&gt;</w:t>
      </w:r>
    </w:p>
    <w:p w14:paraId="7CF566A2"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&lt;/types:MapEntry&gt;</w:t>
      </w:r>
    </w:p>
    <w:p w14:paraId="6D6F556D"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&lt;types:MapEntry key="AutoPurge"&gt;</w:t>
      </w:r>
    </w:p>
    <w:p w14:paraId="632D36A6"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&lt;types:Boolean&gt;true&lt;/types:Boolean&gt;</w:t>
      </w:r>
    </w:p>
    <w:p w14:paraId="5896687A"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&lt;/types:MapEntry&gt;</w:t>
      </w:r>
    </w:p>
    <w:p w14:paraId="1D32F8EC"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&lt;/types:Entries&gt;</w:t>
      </w:r>
    </w:p>
    <w:p w14:paraId="47843F17"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&lt;/types:Attributes&gt;</w:t>
      </w:r>
    </w:p>
    <w:p w14:paraId="37752887"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&lt;identity:URLs/&gt;</w:t>
      </w:r>
    </w:p>
    <w:p w14:paraId="24A08E59"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&lt;/types:Capability&gt;</w:t>
      </w:r>
    </w:p>
    <w:p w14:paraId="3E81B4DD"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 xml:space="preserve">&lt;!-- </w:t>
      </w:r>
    </w:p>
    <w:p w14:paraId="11045589"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urn:smpte:ucn:org.fims:Repository_v1.1#GenerateUniqueID</w:t>
      </w:r>
    </w:p>
    <w:p w14:paraId="6E5214AD"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--&gt;</w:t>
      </w:r>
    </w:p>
    <w:p w14:paraId="5DF01B9E"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&lt;types:Capability&gt;</w:t>
      </w:r>
    </w:p>
    <w:p w14:paraId="5F607674"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&lt;identity:UCN&gt;urn:smpte:ucn:org.fims:Repository_v1.1#GenerateUniqueID&lt;/identity:UCN&gt;</w:t>
      </w:r>
    </w:p>
    <w:p w14:paraId="12AD3C3A"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&lt;types:Attributes&gt;</w:t>
      </w:r>
    </w:p>
    <w:p w14:paraId="1AEC28C2"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&lt;types:Entries/&gt;</w:t>
      </w:r>
    </w:p>
    <w:p w14:paraId="70E449FA"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&lt;/types:Attributes&gt;</w:t>
      </w:r>
    </w:p>
    <w:p w14:paraId="00F7022C"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&lt;identity:URLs/&gt;</w:t>
      </w:r>
    </w:p>
    <w:p w14:paraId="1F1AF953"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&lt;/types:Capability&gt;</w:t>
      </w:r>
    </w:p>
    <w:p w14:paraId="68DBA67D"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 xml:space="preserve">&lt;!-- </w:t>
      </w:r>
    </w:p>
    <w:p w14:paraId="4D8EFDBC"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urn:smpte:ucn:org.fims:Repository_v1.1#AddContent</w:t>
      </w:r>
    </w:p>
    <w:p w14:paraId="01A9023F"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ContentVersioning - boolean</w:t>
      </w:r>
    </w:p>
    <w:p w14:paraId="4BC7E268"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--&gt;</w:t>
      </w:r>
    </w:p>
    <w:p w14:paraId="4E45A079"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&lt;types:Capability&gt;</w:t>
      </w:r>
    </w:p>
    <w:p w14:paraId="602A2E74"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&lt;identity:UCN&gt;urn:smpte:ucn:org.fims:Repository_v1.1#AddContent&lt;/identity:UCN&gt;</w:t>
      </w:r>
    </w:p>
    <w:p w14:paraId="4D44F294"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&lt;types:Attributes&gt;</w:t>
      </w:r>
    </w:p>
    <w:p w14:paraId="691AFAD2"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&lt;types:Entries&gt;</w:t>
      </w:r>
    </w:p>
    <w:p w14:paraId="4B152913"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&lt;types:MapEntry key="ContentVersioning"&gt;&lt;types:Boolean&gt;true&lt;/types:Boolean&gt;&lt;/types:MapEntry&gt;</w:t>
      </w:r>
    </w:p>
    <w:p w14:paraId="05D58F21"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&lt;/types:Entries&gt;</w:t>
      </w:r>
    </w:p>
    <w:p w14:paraId="6CE09491"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&lt;/types:Attributes&gt;</w:t>
      </w:r>
    </w:p>
    <w:p w14:paraId="7EB065A0"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&lt;identity:URLs/&gt;</w:t>
      </w:r>
    </w:p>
    <w:p w14:paraId="50379B24"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&lt;/types:Capability&gt;</w:t>
      </w:r>
    </w:p>
    <w:p w14:paraId="0047A333"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w:t>
      </w:r>
    </w:p>
    <w:p w14:paraId="574C9D50"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urn:smpte:ucn:org.fims:Repository_v1.1#CancelAddContent</w:t>
      </w:r>
    </w:p>
    <w:p w14:paraId="313BF256"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--&gt;</w:t>
      </w:r>
    </w:p>
    <w:p w14:paraId="63CCA129"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&lt;types:Capability&gt;</w:t>
      </w:r>
    </w:p>
    <w:p w14:paraId="3C4F8C85"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&lt;identity:UCN&gt;urn:smpte:ucn:org.fims:Repository_v1.1#CancelAddContent&lt;/identity:UCN&gt;</w:t>
      </w:r>
    </w:p>
    <w:p w14:paraId="52CE9000"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&lt;types:Attributes&gt;</w:t>
      </w:r>
    </w:p>
    <w:p w14:paraId="597726FE"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&lt;types:Entries/&gt;</w:t>
      </w:r>
    </w:p>
    <w:p w14:paraId="4B1FB3B1"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&lt;/types:Attributes&gt;</w:t>
      </w:r>
    </w:p>
    <w:p w14:paraId="1A3D69D7"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&lt;identity:URLs/&gt;</w:t>
      </w:r>
    </w:p>
    <w:p w14:paraId="41121D18"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&lt;/types:Capability&gt;</w:t>
      </w:r>
    </w:p>
    <w:p w14:paraId="6EF30033"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w:t>
      </w:r>
      <w:r>
        <w:rPr>
          <w:sz w:val="14"/>
          <w:szCs w:val="14"/>
        </w:rPr>
        <w:t xml:space="preserve"> </w:t>
      </w:r>
    </w:p>
    <w:p w14:paraId="7B5BA699"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urn:smpte:ucn:org.fims:Repository_v1.1#PurgeContent</w:t>
      </w:r>
    </w:p>
    <w:p w14:paraId="06134860"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maxConcurrentPurgeContentProcessing - integer</w:t>
      </w:r>
    </w:p>
    <w:p w14:paraId="2CCC4A0B"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maxConcurrentPurgeContentQueued - integer</w:t>
      </w:r>
    </w:p>
    <w:p w14:paraId="34414031"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ContentVersioning - boolean</w:t>
      </w:r>
    </w:p>
    <w:p w14:paraId="46487A7B"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AutoPurge - boolean</w:t>
      </w:r>
    </w:p>
    <w:p w14:paraId="658FA2FD"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--&gt;</w:t>
      </w:r>
    </w:p>
    <w:p w14:paraId="526CA9BD"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&lt;types:Capability&gt;</w:t>
      </w:r>
    </w:p>
    <w:p w14:paraId="2DB88BBB"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&lt;identity:UCN&gt;urn:smpte:ucn:org.fims:Repository_v1.1#PurgeContent&lt;/identity:UCN&gt;</w:t>
      </w:r>
    </w:p>
    <w:p w14:paraId="1BD55722"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&lt;types:Attributes&gt;</w:t>
      </w:r>
    </w:p>
    <w:p w14:paraId="627C70CA"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&lt;types:Entries&gt;</w:t>
      </w:r>
    </w:p>
    <w:p w14:paraId="07F1A4B0" w14:textId="77777777" w:rsidR="000E4790" w:rsidRDefault="00284552" w:rsidP="00ED11B9">
      <w:pPr>
        <w:pStyle w:val="Fixedwidth"/>
        <w:rPr>
          <w:sz w:val="14"/>
          <w:szCs w:val="14"/>
        </w:rPr>
      </w:pPr>
      <w:r>
        <w:rPr>
          <w:sz w:val="14"/>
          <w:szCs w:val="14"/>
        </w:rPr>
        <w:t xml:space="preserve">            </w:t>
      </w:r>
      <w:r w:rsidR="00ED11B9" w:rsidRPr="00ED11B9">
        <w:rPr>
          <w:sz w:val="14"/>
          <w:szCs w:val="14"/>
        </w:rPr>
        <w:t>&lt;types:MapEntry key="maxConcurrentPurgeContentProcessing"&gt;</w:t>
      </w:r>
    </w:p>
    <w:p w14:paraId="5AFFF37C" w14:textId="41987A14" w:rsidR="00ED11B9" w:rsidRPr="00ED11B9" w:rsidRDefault="000E4790" w:rsidP="00ED11B9">
      <w:pPr>
        <w:pStyle w:val="Fixedwidth"/>
        <w:rPr>
          <w:sz w:val="14"/>
          <w:szCs w:val="14"/>
        </w:rPr>
      </w:pPr>
      <w:r>
        <w:rPr>
          <w:sz w:val="14"/>
          <w:szCs w:val="14"/>
        </w:rPr>
        <w:t xml:space="preserve">              </w:t>
      </w:r>
      <w:r w:rsidR="00ED11B9" w:rsidRPr="00ED11B9">
        <w:rPr>
          <w:sz w:val="14"/>
          <w:szCs w:val="14"/>
        </w:rPr>
        <w:t>&lt;types:Integer&gt;10&lt;/types:Integer&gt;&lt;/types:MapEntry&gt;</w:t>
      </w:r>
    </w:p>
    <w:p w14:paraId="119037D8" w14:textId="77777777" w:rsidR="000E4790" w:rsidRDefault="00284552" w:rsidP="00ED11B9">
      <w:pPr>
        <w:pStyle w:val="Fixedwidth"/>
        <w:rPr>
          <w:sz w:val="14"/>
          <w:szCs w:val="14"/>
        </w:rPr>
      </w:pPr>
      <w:r>
        <w:rPr>
          <w:sz w:val="14"/>
          <w:szCs w:val="14"/>
        </w:rPr>
        <w:t xml:space="preserve">            </w:t>
      </w:r>
      <w:r w:rsidR="00ED11B9" w:rsidRPr="00ED11B9">
        <w:rPr>
          <w:sz w:val="14"/>
          <w:szCs w:val="14"/>
        </w:rPr>
        <w:t>&lt;types:MapEntry key="maxConcurrentPurgeContentQueued"&gt;</w:t>
      </w:r>
    </w:p>
    <w:p w14:paraId="282CD0C9" w14:textId="7AC0A57C" w:rsidR="00ED11B9" w:rsidRPr="00ED11B9" w:rsidRDefault="000E4790" w:rsidP="00ED11B9">
      <w:pPr>
        <w:pStyle w:val="Fixedwidth"/>
        <w:rPr>
          <w:sz w:val="14"/>
          <w:szCs w:val="14"/>
        </w:rPr>
      </w:pPr>
      <w:r>
        <w:rPr>
          <w:sz w:val="14"/>
          <w:szCs w:val="14"/>
        </w:rPr>
        <w:t xml:space="preserve">              </w:t>
      </w:r>
      <w:r w:rsidR="00ED11B9" w:rsidRPr="00ED11B9">
        <w:rPr>
          <w:sz w:val="14"/>
          <w:szCs w:val="14"/>
        </w:rPr>
        <w:t>&lt;types:Integer&gt;10&lt;/types:Integer&gt;&lt;/types:MapEntry&gt;</w:t>
      </w:r>
    </w:p>
    <w:p w14:paraId="4B996D99" w14:textId="77777777" w:rsidR="000E4790" w:rsidRDefault="00284552" w:rsidP="00ED11B9">
      <w:pPr>
        <w:pStyle w:val="Fixedwidth"/>
        <w:rPr>
          <w:sz w:val="14"/>
          <w:szCs w:val="14"/>
        </w:rPr>
      </w:pPr>
      <w:r>
        <w:rPr>
          <w:sz w:val="14"/>
          <w:szCs w:val="14"/>
        </w:rPr>
        <w:t xml:space="preserve">            </w:t>
      </w:r>
      <w:r w:rsidR="00ED11B9" w:rsidRPr="00ED11B9">
        <w:rPr>
          <w:sz w:val="14"/>
          <w:szCs w:val="14"/>
        </w:rPr>
        <w:t>&lt;types:MapEntry key="ContentVersioning"&gt;</w:t>
      </w:r>
    </w:p>
    <w:p w14:paraId="5A5288B5" w14:textId="3AC3DED6" w:rsidR="00ED11B9" w:rsidRPr="00ED11B9" w:rsidRDefault="000E4790" w:rsidP="00ED11B9">
      <w:pPr>
        <w:pStyle w:val="Fixedwidth"/>
        <w:rPr>
          <w:sz w:val="14"/>
          <w:szCs w:val="14"/>
        </w:rPr>
      </w:pPr>
      <w:r>
        <w:rPr>
          <w:sz w:val="14"/>
          <w:szCs w:val="14"/>
        </w:rPr>
        <w:t xml:space="preserve">              </w:t>
      </w:r>
      <w:r w:rsidR="00ED11B9" w:rsidRPr="00ED11B9">
        <w:rPr>
          <w:sz w:val="14"/>
          <w:szCs w:val="14"/>
        </w:rPr>
        <w:t>&lt;types:Boolean&gt;true&lt;/types:Boolean&gt;&lt;/types:MapEntry&gt;</w:t>
      </w:r>
    </w:p>
    <w:p w14:paraId="2B5371DB"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&lt;types:MapEntry key="AutoPurge"&gt;&lt;types:Boolean&gt;true&lt;/types:Boolean&gt;&lt;/types:MapEntry&gt;</w:t>
      </w:r>
    </w:p>
    <w:p w14:paraId="3B4399D4"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&lt;/types:Entries&gt;</w:t>
      </w:r>
    </w:p>
    <w:p w14:paraId="2B71277E"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&lt;/types:Attributes&gt;</w:t>
      </w:r>
    </w:p>
    <w:p w14:paraId="2F04DF92"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&lt;identity:URLs/&gt;</w:t>
      </w:r>
    </w:p>
    <w:p w14:paraId="6901B2DD"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&lt;/types:Capability&gt;</w:t>
      </w:r>
    </w:p>
    <w:p w14:paraId="0137A56D"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w:t>
      </w:r>
    </w:p>
    <w:p w14:paraId="4ED1F19B"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urn:smpte:ucn:org.fims:Repository_v1.1#CancelPurgeContent</w:t>
      </w:r>
    </w:p>
    <w:p w14:paraId="672EAB30"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--&gt;</w:t>
      </w:r>
    </w:p>
    <w:p w14:paraId="046A3A9D"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&lt;types:Capability&gt;</w:t>
      </w:r>
    </w:p>
    <w:p w14:paraId="7A575B45"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&lt;identity:UCN&gt;urn:smpte:ucn:org.fims:Repository_v1.1#CancelPurgeContent&lt;/identity:UCN&gt;</w:t>
      </w:r>
    </w:p>
    <w:p w14:paraId="045555CA"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&lt;types:Attributes&gt;</w:t>
      </w:r>
    </w:p>
    <w:p w14:paraId="58C8D344"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&lt;types:Entries/&gt;</w:t>
      </w:r>
    </w:p>
    <w:p w14:paraId="2B5DA9FA"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&lt;/types:Attributes&gt;</w:t>
      </w:r>
    </w:p>
    <w:p w14:paraId="434EA03B"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&lt;identity:URLs/&gt;</w:t>
      </w:r>
    </w:p>
    <w:p w14:paraId="3A65CB0E"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&lt;/types:Capability&gt;</w:t>
      </w:r>
    </w:p>
    <w:p w14:paraId="6E2BA6D5"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w:t>
      </w:r>
    </w:p>
    <w:p w14:paraId="1BAC35EA"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urn:smpte:ucn:org.fims:Repository_v1.1#RemoveContent</w:t>
      </w:r>
    </w:p>
    <w:p w14:paraId="389D014A"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--&gt;</w:t>
      </w:r>
    </w:p>
    <w:p w14:paraId="7A473EF5"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&lt;types:Capability&gt;</w:t>
      </w:r>
    </w:p>
    <w:p w14:paraId="1A473D5C"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&lt;identity:UCN&gt;urn:smpte:ucn:org.fims:Repository_v1.1#RemoveContent&lt;/identity:UCN&gt;</w:t>
      </w:r>
    </w:p>
    <w:p w14:paraId="3A09ABBE"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&lt;types:Attributes&gt;</w:t>
      </w:r>
    </w:p>
    <w:p w14:paraId="200E7024"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&lt;types:Entries/&gt;</w:t>
      </w:r>
    </w:p>
    <w:p w14:paraId="64F0DFEE"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&lt;/types:Attributes&gt;</w:t>
      </w:r>
    </w:p>
    <w:p w14:paraId="07CB98E9"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&lt;identity:URLs/&gt;</w:t>
      </w:r>
    </w:p>
    <w:p w14:paraId="28B5E841"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&lt;/types:Capability&gt;</w:t>
      </w:r>
    </w:p>
    <w:p w14:paraId="659BD5A2"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w:t>
      </w:r>
    </w:p>
    <w:p w14:paraId="265FA7C2"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urn:smpte:ucn:org.fims:Repository_v1.1#UnRemoveContent</w:t>
      </w:r>
    </w:p>
    <w:p w14:paraId="3EB37347"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--&gt;</w:t>
      </w:r>
    </w:p>
    <w:p w14:paraId="055A2E4F"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&lt;types:Capability&gt;</w:t>
      </w:r>
    </w:p>
    <w:p w14:paraId="6FAF330F"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&lt;identity:UCN&gt;urn:smpte:ucn:org.fims:Repository_v1.1#UnRemoveContent&lt;/identity:UCN&gt;</w:t>
      </w:r>
    </w:p>
    <w:p w14:paraId="2F46C6A7"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&lt;types:Attributes&gt;</w:t>
      </w:r>
    </w:p>
    <w:p w14:paraId="493FC66A"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&lt;types:Entries/&gt;</w:t>
      </w:r>
    </w:p>
    <w:p w14:paraId="2EABB0DE"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&lt;/types:Attributes&gt;</w:t>
      </w:r>
    </w:p>
    <w:p w14:paraId="0BACFEC2"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&lt;identity:URLs/&gt;</w:t>
      </w:r>
    </w:p>
    <w:p w14:paraId="06B5FE3F"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&lt;/types:Capability&gt;</w:t>
      </w:r>
    </w:p>
    <w:p w14:paraId="0EE758FB"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w:t>
      </w:r>
    </w:p>
    <w:p w14:paraId="5C4D6176"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urn:smpte:ucn:org.fims:Repository_v1.1#ReplaceContent</w:t>
      </w:r>
    </w:p>
    <w:p w14:paraId="1FA0C243"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--&gt;</w:t>
      </w:r>
    </w:p>
    <w:p w14:paraId="7549485F"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&lt;types:Capability&gt;</w:t>
      </w:r>
    </w:p>
    <w:p w14:paraId="176A6205"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&lt;identity:UCN&gt;urn:smpte:ucn:org.fims:Repository_v1.1#ReplaceContent&lt;/identity:UCN&gt;</w:t>
      </w:r>
    </w:p>
    <w:p w14:paraId="673F16E2"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&lt;types:Attributes&gt;</w:t>
      </w:r>
    </w:p>
    <w:p w14:paraId="7A5DB75C"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&lt;types:Entries/&gt;</w:t>
      </w:r>
    </w:p>
    <w:p w14:paraId="78504DC3"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&lt;/types:Attributes&gt;</w:t>
      </w:r>
    </w:p>
    <w:p w14:paraId="3BC43018"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&lt;identity:URLs/&gt;</w:t>
      </w:r>
    </w:p>
    <w:p w14:paraId="7075E51A"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&lt;/types:Capability&gt;</w:t>
      </w:r>
    </w:p>
    <w:p w14:paraId="75E31539"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w:t>
      </w:r>
    </w:p>
    <w:p w14:paraId="23B21270"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urn:smpte:ucn:org.fims:Repository_v1.1#CancelReplaceContent</w:t>
      </w:r>
    </w:p>
    <w:p w14:paraId="017A075E"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--&gt;</w:t>
      </w:r>
    </w:p>
    <w:p w14:paraId="417948DC"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&lt;types:Capability&gt;</w:t>
      </w:r>
    </w:p>
    <w:p w14:paraId="64ED041A"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&lt;identity:UCN&gt;urn:smpte:ucn:org.fims:Repository_v1.1#CancelReplaceContent&lt;/identity:UCN&gt;</w:t>
      </w:r>
    </w:p>
    <w:p w14:paraId="73C33920"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&lt;types:Attributes&gt;</w:t>
      </w:r>
    </w:p>
    <w:p w14:paraId="23737F1B"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&lt;types:Entries/&gt;</w:t>
      </w:r>
    </w:p>
    <w:p w14:paraId="20DFF9AA"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&lt;/types:Attributes&gt;</w:t>
      </w:r>
    </w:p>
    <w:p w14:paraId="4B79B3D7"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&lt;identity:URLs/&gt;</w:t>
      </w:r>
    </w:p>
    <w:p w14:paraId="16F52B14"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&lt;/types:Capability&gt;</w:t>
      </w:r>
    </w:p>
    <w:p w14:paraId="56826E4A"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w:t>
      </w:r>
      <w:r>
        <w:rPr>
          <w:sz w:val="14"/>
          <w:szCs w:val="14"/>
        </w:rPr>
        <w:t xml:space="preserve"> </w:t>
      </w:r>
    </w:p>
    <w:p w14:paraId="64CDE66C"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urn:smpte:ucn:org.fims:Repository_v1.1#GetContent</w:t>
      </w:r>
    </w:p>
    <w:p w14:paraId="4A0D9965"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DirtyRead - boolean</w:t>
      </w:r>
    </w:p>
    <w:p w14:paraId="06C2A192"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--&gt;</w:t>
      </w:r>
    </w:p>
    <w:p w14:paraId="73BD0466"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&lt;types:Capability&gt;</w:t>
      </w:r>
    </w:p>
    <w:p w14:paraId="355EBD42"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&lt;identity:UCN&gt;urn:smpte:ucn:org.fims:Repository_v1.1#GetContent&lt;/identity:UCN&gt;</w:t>
      </w:r>
    </w:p>
    <w:p w14:paraId="0E8F5EBA"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&lt;types:Attributes&gt;</w:t>
      </w:r>
    </w:p>
    <w:p w14:paraId="2D31BF91"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&lt;types:Entries&gt;</w:t>
      </w:r>
    </w:p>
    <w:p w14:paraId="688EE7C7"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&lt;types:MapEntry key="DirtyRead"&gt;&lt;types:Boolean&gt;true&lt;/types:Boolean&gt;&lt;/types:MapEntry&gt;</w:t>
      </w:r>
    </w:p>
    <w:p w14:paraId="4D5EAFC8"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&lt;/types:Entries&gt;</w:t>
      </w:r>
    </w:p>
    <w:p w14:paraId="448A7A7A"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&lt;/types:Attributes&gt;</w:t>
      </w:r>
    </w:p>
    <w:p w14:paraId="0F89669A"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&lt;identity:URLs/&gt;</w:t>
      </w:r>
    </w:p>
    <w:p w14:paraId="2531D1FA"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&lt;/types:Capability&gt;</w:t>
      </w:r>
    </w:p>
    <w:p w14:paraId="035127DC"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w:t>
      </w:r>
    </w:p>
    <w:p w14:paraId="5B72D3B3"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urn:smpte:ucn:org.fims:Repository_v1.1#ContentQuery</w:t>
      </w:r>
    </w:p>
    <w:p w14:paraId="5F305D62"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QueryResultPaging - boolean</w:t>
      </w:r>
    </w:p>
    <w:p w14:paraId="5D7B63E6"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DirtyRead - boolean</w:t>
      </w:r>
    </w:p>
    <w:p w14:paraId="61B44C97"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CaseSensitiveQuery - boolean</w:t>
      </w:r>
    </w:p>
    <w:p w14:paraId="5CEB151F"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maxQueryResults - integer</w:t>
      </w:r>
    </w:p>
    <w:p w14:paraId="41961F0D"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maxQueryResultsPerPage - integer</w:t>
      </w:r>
    </w:p>
    <w:p w14:paraId="373218EE"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maxQueryOperators - integer</w:t>
      </w:r>
    </w:p>
    <w:p w14:paraId="17F328D2"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maxQueryParameters - integer</w:t>
      </w:r>
    </w:p>
    <w:p w14:paraId="6671C944"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queryTimeout - integer</w:t>
      </w:r>
    </w:p>
    <w:p w14:paraId="364332C2"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supportedSystemQueries - string</w:t>
      </w:r>
    </w:p>
    <w:p w14:paraId="4AFF1C62"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--&gt;</w:t>
      </w:r>
    </w:p>
    <w:p w14:paraId="37F0C89F"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&lt;types:Capability&gt;</w:t>
      </w:r>
    </w:p>
    <w:p w14:paraId="2B4D609E"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&lt;identity:UCN&gt;urn:smpte:ucn:org.fims:Repository_v1.1#ContentQuery&lt;/identity:UCN&gt;</w:t>
      </w:r>
    </w:p>
    <w:p w14:paraId="5280539B"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&lt;types:Attributes&gt;</w:t>
      </w:r>
    </w:p>
    <w:p w14:paraId="201442B8"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&lt;types:Entries&gt;</w:t>
      </w:r>
    </w:p>
    <w:p w14:paraId="4450456A" w14:textId="77777777" w:rsidR="00284552" w:rsidRDefault="00284552" w:rsidP="00ED11B9">
      <w:pPr>
        <w:pStyle w:val="Fixedwidth"/>
        <w:rPr>
          <w:sz w:val="14"/>
          <w:szCs w:val="14"/>
        </w:rPr>
      </w:pPr>
      <w:r>
        <w:rPr>
          <w:sz w:val="14"/>
          <w:szCs w:val="14"/>
        </w:rPr>
        <w:t xml:space="preserve">            </w:t>
      </w:r>
      <w:r w:rsidR="00ED11B9" w:rsidRPr="00ED11B9">
        <w:rPr>
          <w:sz w:val="14"/>
          <w:szCs w:val="14"/>
        </w:rPr>
        <w:t>&lt;types:MapEntry key="QueryResultPaging"&gt;</w:t>
      </w:r>
    </w:p>
    <w:p w14:paraId="5683D2AA"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&lt;types:Boolean&gt;true&lt;/types:Boolean&gt;&lt;/types:MapEntry&gt;</w:t>
      </w:r>
    </w:p>
    <w:p w14:paraId="1A35B7D3" w14:textId="77777777" w:rsidR="00284552" w:rsidRDefault="00284552" w:rsidP="00ED11B9">
      <w:pPr>
        <w:pStyle w:val="Fixedwidth"/>
        <w:rPr>
          <w:sz w:val="14"/>
          <w:szCs w:val="14"/>
        </w:rPr>
      </w:pPr>
      <w:r>
        <w:rPr>
          <w:sz w:val="14"/>
          <w:szCs w:val="14"/>
        </w:rPr>
        <w:t xml:space="preserve">            </w:t>
      </w:r>
      <w:r w:rsidR="00ED11B9" w:rsidRPr="00ED11B9">
        <w:rPr>
          <w:sz w:val="14"/>
          <w:szCs w:val="14"/>
        </w:rPr>
        <w:t>&lt;types:MapEntry key="DirtyRead"&gt;</w:t>
      </w:r>
    </w:p>
    <w:p w14:paraId="19D9DAFE"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&lt;types:Boolean&gt;true&lt;/types:Boolean&gt;&lt;/types:MapEntry&gt;</w:t>
      </w:r>
    </w:p>
    <w:p w14:paraId="55B304BC" w14:textId="77777777" w:rsidR="00284552" w:rsidRDefault="00284552" w:rsidP="00ED11B9">
      <w:pPr>
        <w:pStyle w:val="Fixedwidth"/>
        <w:rPr>
          <w:sz w:val="14"/>
          <w:szCs w:val="14"/>
        </w:rPr>
      </w:pPr>
      <w:r>
        <w:rPr>
          <w:sz w:val="14"/>
          <w:szCs w:val="14"/>
        </w:rPr>
        <w:t xml:space="preserve">            </w:t>
      </w:r>
      <w:r w:rsidR="00ED11B9" w:rsidRPr="00ED11B9">
        <w:rPr>
          <w:sz w:val="14"/>
          <w:szCs w:val="14"/>
        </w:rPr>
        <w:t>&lt;types:MapEntry key="CaseSensitiveQuery"&gt;</w:t>
      </w:r>
    </w:p>
    <w:p w14:paraId="4FC97E8E"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&lt;types:Boolean&gt;true&lt;/types:Boolean&gt;&lt;/types:MapEntry&gt;</w:t>
      </w:r>
    </w:p>
    <w:p w14:paraId="0008FAC3" w14:textId="77777777" w:rsidR="00284552" w:rsidRDefault="00284552" w:rsidP="00ED11B9">
      <w:pPr>
        <w:pStyle w:val="Fixedwidth"/>
        <w:rPr>
          <w:sz w:val="14"/>
          <w:szCs w:val="14"/>
        </w:rPr>
      </w:pPr>
      <w:r>
        <w:rPr>
          <w:sz w:val="14"/>
          <w:szCs w:val="14"/>
        </w:rPr>
        <w:t xml:space="preserve">            </w:t>
      </w:r>
      <w:r w:rsidR="00ED11B9" w:rsidRPr="00ED11B9">
        <w:rPr>
          <w:sz w:val="14"/>
          <w:szCs w:val="14"/>
        </w:rPr>
        <w:t>&lt;types:MapEntry key="maxQueryResults"&gt;</w:t>
      </w:r>
    </w:p>
    <w:p w14:paraId="7388B0E7"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&lt;types:Integer&gt;10&lt;/types:Integer&gt;&lt;/types:MapEntry&gt;</w:t>
      </w:r>
    </w:p>
    <w:p w14:paraId="5DF7723F" w14:textId="77777777" w:rsidR="00284552" w:rsidRDefault="00284552" w:rsidP="00ED11B9">
      <w:pPr>
        <w:pStyle w:val="Fixedwidth"/>
        <w:rPr>
          <w:sz w:val="14"/>
          <w:szCs w:val="14"/>
        </w:rPr>
      </w:pPr>
      <w:r>
        <w:rPr>
          <w:sz w:val="14"/>
          <w:szCs w:val="14"/>
        </w:rPr>
        <w:t xml:space="preserve">            </w:t>
      </w:r>
      <w:r w:rsidR="00ED11B9" w:rsidRPr="00ED11B9">
        <w:rPr>
          <w:sz w:val="14"/>
          <w:szCs w:val="14"/>
        </w:rPr>
        <w:t>&lt;types:MapEntry key="maxQueryResultsPerPage"&gt;</w:t>
      </w:r>
    </w:p>
    <w:p w14:paraId="78E6CAC0"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&lt;types:Integer&gt;10&lt;/types:Integer&gt;&lt;/types:MapEntry&gt;</w:t>
      </w:r>
    </w:p>
    <w:p w14:paraId="48FD2F38" w14:textId="77777777" w:rsidR="00284552" w:rsidRDefault="00284552" w:rsidP="00ED11B9">
      <w:pPr>
        <w:pStyle w:val="Fixedwidth"/>
        <w:rPr>
          <w:sz w:val="14"/>
          <w:szCs w:val="14"/>
        </w:rPr>
      </w:pPr>
      <w:r>
        <w:rPr>
          <w:sz w:val="14"/>
          <w:szCs w:val="14"/>
        </w:rPr>
        <w:t xml:space="preserve">            </w:t>
      </w:r>
      <w:r w:rsidR="00ED11B9" w:rsidRPr="00ED11B9">
        <w:rPr>
          <w:sz w:val="14"/>
          <w:szCs w:val="14"/>
        </w:rPr>
        <w:t>&lt;types:MapEntry key="maxQueryOperators"&gt;</w:t>
      </w:r>
    </w:p>
    <w:p w14:paraId="340960C5"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&lt;types:Integer&gt;10&lt;/types:Integer&gt;&lt;/types:MapEntry&gt;</w:t>
      </w:r>
    </w:p>
    <w:p w14:paraId="66D22ED8" w14:textId="77777777" w:rsidR="00284552" w:rsidRDefault="00284552" w:rsidP="00ED11B9">
      <w:pPr>
        <w:pStyle w:val="Fixedwidth"/>
        <w:rPr>
          <w:sz w:val="14"/>
          <w:szCs w:val="14"/>
        </w:rPr>
      </w:pPr>
      <w:r>
        <w:rPr>
          <w:sz w:val="14"/>
          <w:szCs w:val="14"/>
        </w:rPr>
        <w:t xml:space="preserve">            </w:t>
      </w:r>
      <w:r w:rsidR="00ED11B9" w:rsidRPr="00ED11B9">
        <w:rPr>
          <w:sz w:val="14"/>
          <w:szCs w:val="14"/>
        </w:rPr>
        <w:t>&lt;types:MapEntry key="maxQueryParameters"&gt;</w:t>
      </w:r>
    </w:p>
    <w:p w14:paraId="285C0709"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&lt;types:Integer&gt;10&lt;/types:Integer&gt;&lt;/types:MapEntry&gt;</w:t>
      </w:r>
    </w:p>
    <w:p w14:paraId="6D86B3B1" w14:textId="77777777" w:rsidR="00284552" w:rsidRDefault="00284552" w:rsidP="00ED11B9">
      <w:pPr>
        <w:pStyle w:val="Fixedwidth"/>
        <w:rPr>
          <w:sz w:val="14"/>
          <w:szCs w:val="14"/>
        </w:rPr>
      </w:pPr>
      <w:r>
        <w:rPr>
          <w:sz w:val="14"/>
          <w:szCs w:val="14"/>
        </w:rPr>
        <w:t xml:space="preserve">            </w:t>
      </w:r>
      <w:r w:rsidR="00ED11B9" w:rsidRPr="00ED11B9">
        <w:rPr>
          <w:sz w:val="14"/>
          <w:szCs w:val="14"/>
        </w:rPr>
        <w:t>&lt;types:MapEntry key="queryTimeout"&gt;</w:t>
      </w:r>
    </w:p>
    <w:p w14:paraId="63A87BD1"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&lt;types:Integer&gt;10&lt;/types:Integer&gt;&lt;/types:MapEntry&gt;</w:t>
      </w:r>
    </w:p>
    <w:p w14:paraId="51A2FE21" w14:textId="77777777" w:rsidR="00284552" w:rsidRDefault="00284552" w:rsidP="00ED11B9">
      <w:pPr>
        <w:pStyle w:val="Fixedwidth"/>
        <w:rPr>
          <w:sz w:val="14"/>
          <w:szCs w:val="14"/>
        </w:rPr>
      </w:pPr>
      <w:r>
        <w:rPr>
          <w:sz w:val="14"/>
          <w:szCs w:val="14"/>
        </w:rPr>
        <w:t xml:space="preserve">            </w:t>
      </w:r>
      <w:r w:rsidR="00ED11B9" w:rsidRPr="00ED11B9">
        <w:rPr>
          <w:sz w:val="14"/>
          <w:szCs w:val="14"/>
        </w:rPr>
        <w:t>&lt;types:MapEntry key="supportedSystemQueries"&gt;</w:t>
      </w:r>
    </w:p>
    <w:p w14:paraId="74FC25D5"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&lt;types:String&gt;Query1,Query2&lt;/types:String&gt;&lt;/types:MapEntry&gt;</w:t>
      </w:r>
    </w:p>
    <w:p w14:paraId="08444129"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&lt;/types:Entries&gt;</w:t>
      </w:r>
    </w:p>
    <w:p w14:paraId="3D848136"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&lt;/types:Attributes&gt;</w:t>
      </w:r>
    </w:p>
    <w:p w14:paraId="1F5DBAC1"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&lt;identity:URLs/&gt;</w:t>
      </w:r>
    </w:p>
    <w:p w14:paraId="69D23230"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&lt;/types:Capability&gt;</w:t>
      </w:r>
    </w:p>
    <w:p w14:paraId="3FDC3E7E"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w:t>
      </w:r>
    </w:p>
    <w:p w14:paraId="7F56468E"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urn:smpte:ucn:org.fims:Repository_v1.1#UpdateContentProperties</w:t>
      </w:r>
    </w:p>
    <w:p w14:paraId="2BDDAD2C"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ContentVersioning - boolean</w:t>
      </w:r>
    </w:p>
    <w:p w14:paraId="724946ED"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--&gt;</w:t>
      </w:r>
    </w:p>
    <w:p w14:paraId="0032D90E"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&lt;types:Capability&gt;</w:t>
      </w:r>
    </w:p>
    <w:p w14:paraId="39BD9161"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&lt;identity:UCN&gt;urn:smpte:ucn:org.fims:Repository_v1.1#UpdateContentProperties&lt;/identity:UCN&gt;</w:t>
      </w:r>
    </w:p>
    <w:p w14:paraId="387EFEEC"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&lt;types:Attributes&gt;</w:t>
      </w:r>
    </w:p>
    <w:p w14:paraId="7B066CF0"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&lt;types:Entries&gt;</w:t>
      </w:r>
    </w:p>
    <w:p w14:paraId="7B4CB731" w14:textId="77777777" w:rsidR="000E4790" w:rsidRDefault="00284552" w:rsidP="00ED11B9">
      <w:pPr>
        <w:pStyle w:val="Fixedwidth"/>
        <w:rPr>
          <w:sz w:val="14"/>
          <w:szCs w:val="14"/>
        </w:rPr>
      </w:pPr>
      <w:r>
        <w:rPr>
          <w:sz w:val="14"/>
          <w:szCs w:val="14"/>
        </w:rPr>
        <w:t xml:space="preserve">            </w:t>
      </w:r>
      <w:r w:rsidR="00ED11B9" w:rsidRPr="00ED11B9">
        <w:rPr>
          <w:sz w:val="14"/>
          <w:szCs w:val="14"/>
        </w:rPr>
        <w:t>&lt;types:MapEntry key="ContentVersioning"&gt;</w:t>
      </w:r>
    </w:p>
    <w:p w14:paraId="408E1EC9" w14:textId="70B26C4C" w:rsidR="00ED11B9" w:rsidRPr="00ED11B9" w:rsidRDefault="000E4790" w:rsidP="00ED11B9">
      <w:pPr>
        <w:pStyle w:val="Fixedwidth"/>
        <w:rPr>
          <w:sz w:val="14"/>
          <w:szCs w:val="14"/>
        </w:rPr>
      </w:pPr>
      <w:r>
        <w:rPr>
          <w:sz w:val="14"/>
          <w:szCs w:val="14"/>
        </w:rPr>
        <w:t xml:space="preserve">              </w:t>
      </w:r>
      <w:r w:rsidR="00ED11B9" w:rsidRPr="00ED11B9">
        <w:rPr>
          <w:sz w:val="14"/>
          <w:szCs w:val="14"/>
        </w:rPr>
        <w:t>&lt;types:Boolean&gt;true&lt;/types:Boolean&gt;&lt;/types:MapEntry&gt;</w:t>
      </w:r>
    </w:p>
    <w:p w14:paraId="273FD891"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&lt;/types:Entries&gt;</w:t>
      </w:r>
    </w:p>
    <w:p w14:paraId="5763FA75"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&lt;/types:Attributes&gt;</w:t>
      </w:r>
    </w:p>
    <w:p w14:paraId="318C34CB"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&lt;identity:URLs/&gt;</w:t>
      </w:r>
    </w:p>
    <w:p w14:paraId="6AD224DD"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&lt;/types:Capability&gt;</w:t>
      </w:r>
    </w:p>
    <w:p w14:paraId="1ADD1950"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w:t>
      </w:r>
    </w:p>
    <w:p w14:paraId="2F20E29D"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urn:smpte:ucn:org.fims:Repository_v1.1#AddEssencePlaceholder</w:t>
      </w:r>
    </w:p>
    <w:p w14:paraId="1BA25EA1"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--&gt;</w:t>
      </w:r>
    </w:p>
    <w:p w14:paraId="3F1505CE"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&lt;types:Capability&gt;</w:t>
      </w:r>
    </w:p>
    <w:p w14:paraId="248C75F9"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&lt;identity:UCN&gt;urn:smpte:ucn:org.fims:Repository_v1.1#AddEssencePlaceholder&lt;/identity:UCN&gt;</w:t>
      </w:r>
    </w:p>
    <w:p w14:paraId="3B968588"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&lt;types:Attributes&gt;</w:t>
      </w:r>
    </w:p>
    <w:p w14:paraId="188D9577"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&lt;types:Entries/&gt;</w:t>
      </w:r>
    </w:p>
    <w:p w14:paraId="0AABAEA8"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&lt;/types:Attributes&gt;</w:t>
      </w:r>
    </w:p>
    <w:p w14:paraId="77580DE3"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&lt;identity:URLs/&gt;</w:t>
      </w:r>
    </w:p>
    <w:p w14:paraId="0819B9C6"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&lt;/types:Capability&gt;</w:t>
      </w:r>
    </w:p>
    <w:p w14:paraId="5DF8A197"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w:t>
      </w:r>
    </w:p>
    <w:p w14:paraId="265C14B2"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urn:smpte:ucn:org.fims:Repository_v1.1#AddEssence</w:t>
      </w:r>
    </w:p>
    <w:p w14:paraId="3592A74A"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maxConcurrentAddEssenceProcessing - integer</w:t>
      </w:r>
    </w:p>
    <w:p w14:paraId="56288551"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maxConcurrentAddEssenceQueued - integer</w:t>
      </w:r>
    </w:p>
    <w:p w14:paraId="6B8F608C"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--&gt;</w:t>
      </w:r>
    </w:p>
    <w:p w14:paraId="7677B8D1"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&lt;types:Capability&gt;</w:t>
      </w:r>
    </w:p>
    <w:p w14:paraId="69FA21BC"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&lt;identity:UCN&gt;urn:smpte:ucn:org.fims:Repository_v1.1#AddEssence&lt;/identity:UCN&gt;</w:t>
      </w:r>
    </w:p>
    <w:p w14:paraId="3BED1438"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&lt;types:Attributes&gt;</w:t>
      </w:r>
    </w:p>
    <w:p w14:paraId="112D89E7"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&lt;types:Entries&gt;</w:t>
      </w:r>
    </w:p>
    <w:p w14:paraId="3384A0A6" w14:textId="77777777" w:rsidR="000E4790" w:rsidRDefault="00284552" w:rsidP="00ED11B9">
      <w:pPr>
        <w:pStyle w:val="Fixedwidth"/>
        <w:rPr>
          <w:sz w:val="14"/>
          <w:szCs w:val="14"/>
        </w:rPr>
      </w:pPr>
      <w:r>
        <w:rPr>
          <w:sz w:val="14"/>
          <w:szCs w:val="14"/>
        </w:rPr>
        <w:t xml:space="preserve">            </w:t>
      </w:r>
      <w:r w:rsidR="00ED11B9" w:rsidRPr="00ED11B9">
        <w:rPr>
          <w:sz w:val="14"/>
          <w:szCs w:val="14"/>
        </w:rPr>
        <w:t>&lt;types:MapEntry key="maxConcurrentAddEssenceProcessing"&gt;</w:t>
      </w:r>
    </w:p>
    <w:p w14:paraId="1B10296E" w14:textId="4F3A0863" w:rsidR="00ED11B9" w:rsidRPr="00ED11B9" w:rsidRDefault="000E4790" w:rsidP="00ED11B9">
      <w:pPr>
        <w:pStyle w:val="Fixedwidth"/>
        <w:rPr>
          <w:sz w:val="14"/>
          <w:szCs w:val="14"/>
        </w:rPr>
      </w:pPr>
      <w:r>
        <w:rPr>
          <w:sz w:val="14"/>
          <w:szCs w:val="14"/>
        </w:rPr>
        <w:t xml:space="preserve">              </w:t>
      </w:r>
      <w:r w:rsidR="00ED11B9" w:rsidRPr="00ED11B9">
        <w:rPr>
          <w:sz w:val="14"/>
          <w:szCs w:val="14"/>
        </w:rPr>
        <w:t>&lt;types:Integer&gt;10&lt;/types:Integer&gt;&lt;/types:MapEntry&gt;</w:t>
      </w:r>
    </w:p>
    <w:p w14:paraId="0060A73F" w14:textId="77777777" w:rsidR="000E4790" w:rsidRDefault="00284552" w:rsidP="00ED11B9">
      <w:pPr>
        <w:pStyle w:val="Fixedwidth"/>
        <w:rPr>
          <w:sz w:val="14"/>
          <w:szCs w:val="14"/>
        </w:rPr>
      </w:pPr>
      <w:r>
        <w:rPr>
          <w:sz w:val="14"/>
          <w:szCs w:val="14"/>
        </w:rPr>
        <w:t xml:space="preserve">            </w:t>
      </w:r>
      <w:r w:rsidR="00ED11B9" w:rsidRPr="00ED11B9">
        <w:rPr>
          <w:sz w:val="14"/>
          <w:szCs w:val="14"/>
        </w:rPr>
        <w:t>&lt;types:MapEntry key="maxConcurrentAddEssenceQueued"&gt;</w:t>
      </w:r>
    </w:p>
    <w:p w14:paraId="56121183" w14:textId="7A8C8163" w:rsidR="00ED11B9" w:rsidRPr="00ED11B9" w:rsidRDefault="000E4790" w:rsidP="00ED11B9">
      <w:pPr>
        <w:pStyle w:val="Fixedwidth"/>
        <w:rPr>
          <w:sz w:val="14"/>
          <w:szCs w:val="14"/>
        </w:rPr>
      </w:pPr>
      <w:r>
        <w:rPr>
          <w:sz w:val="14"/>
          <w:szCs w:val="14"/>
        </w:rPr>
        <w:t xml:space="preserve">              </w:t>
      </w:r>
      <w:r w:rsidR="00ED11B9" w:rsidRPr="00ED11B9">
        <w:rPr>
          <w:sz w:val="14"/>
          <w:szCs w:val="14"/>
        </w:rPr>
        <w:t>&lt;types:Integer&gt;10&lt;/types:Integer&gt;&lt;/types:MapEntry&gt;</w:t>
      </w:r>
    </w:p>
    <w:p w14:paraId="0E36C368"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&lt;/types:Entries&gt;</w:t>
      </w:r>
    </w:p>
    <w:p w14:paraId="65F32713"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&lt;/types:Attributes&gt;</w:t>
      </w:r>
    </w:p>
    <w:p w14:paraId="3C2EE9E1"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&lt;identity:URLs/&gt;</w:t>
      </w:r>
    </w:p>
    <w:p w14:paraId="6ECF3EBE"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&lt;/types:Capability&gt;</w:t>
      </w:r>
    </w:p>
    <w:p w14:paraId="1FA6EF58"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w:t>
      </w:r>
    </w:p>
    <w:p w14:paraId="6238C13B"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urn:smpte:ucn:org.fims:Repository_v1.1#CancelAddEssence</w:t>
      </w:r>
    </w:p>
    <w:p w14:paraId="3659F277"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--&gt;</w:t>
      </w:r>
    </w:p>
    <w:p w14:paraId="33B786A3"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&lt;types:Capability&gt;</w:t>
      </w:r>
    </w:p>
    <w:p w14:paraId="22B4F907"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&lt;identity:UCN&gt;urn:smpte:ucn:org.fims:Repository_v1.1#CancelAddEssence&lt;/identity:UCN&gt;</w:t>
      </w:r>
    </w:p>
    <w:p w14:paraId="13C244E8"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&lt;types:Attributes&gt;</w:t>
      </w:r>
    </w:p>
    <w:p w14:paraId="1EDA3713"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&lt;types:Entries/&gt;</w:t>
      </w:r>
    </w:p>
    <w:p w14:paraId="347F8F9F"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&lt;/types:Attributes&gt;</w:t>
      </w:r>
    </w:p>
    <w:p w14:paraId="1CB597B0"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&lt;identity:URLs/&gt;</w:t>
      </w:r>
    </w:p>
    <w:p w14:paraId="7D88F501"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&lt;/types:Capability&gt;</w:t>
      </w:r>
    </w:p>
    <w:p w14:paraId="0A2C1ECD"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w:t>
      </w:r>
    </w:p>
    <w:p w14:paraId="59A666A1"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urn:smpte:ucn:org.fims:Repository_v1.1#PurgeEssence</w:t>
      </w:r>
    </w:p>
    <w:p w14:paraId="5FBC0541"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maxConcurrentPurgeEssenceProcessing - integer</w:t>
      </w:r>
    </w:p>
    <w:p w14:paraId="4B22757D"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maxConcurrentPurgeEssenceQueued - integer</w:t>
      </w:r>
    </w:p>
    <w:p w14:paraId="04022550"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AutoPurge - boolean</w:t>
      </w:r>
    </w:p>
    <w:p w14:paraId="615E2CED"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--&gt;</w:t>
      </w:r>
    </w:p>
    <w:p w14:paraId="74EE6925"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&lt;types:Capability&gt;</w:t>
      </w:r>
    </w:p>
    <w:p w14:paraId="7944A39A"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&lt;identity:UCN&gt;urn:smpte:ucn:org.fims:Repository_v1.1#PurgeEssence&lt;/identity:UCN&gt;</w:t>
      </w:r>
    </w:p>
    <w:p w14:paraId="59455231"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&lt;types:Attributes&gt;</w:t>
      </w:r>
    </w:p>
    <w:p w14:paraId="536EF665"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&lt;types:Entries&gt;</w:t>
      </w:r>
    </w:p>
    <w:p w14:paraId="62EF5D4D" w14:textId="77777777" w:rsidR="00284552" w:rsidRDefault="00284552" w:rsidP="00ED11B9">
      <w:pPr>
        <w:pStyle w:val="Fixedwidth"/>
        <w:rPr>
          <w:sz w:val="14"/>
          <w:szCs w:val="14"/>
        </w:rPr>
      </w:pPr>
      <w:r>
        <w:rPr>
          <w:sz w:val="14"/>
          <w:szCs w:val="14"/>
        </w:rPr>
        <w:t xml:space="preserve">            </w:t>
      </w:r>
      <w:r w:rsidR="00ED11B9" w:rsidRPr="00ED11B9">
        <w:rPr>
          <w:sz w:val="14"/>
          <w:szCs w:val="14"/>
        </w:rPr>
        <w:t>&lt;types:MapEntry key="maxConcurrentPurgeEssenceProcessing"&gt;</w:t>
      </w:r>
    </w:p>
    <w:p w14:paraId="13DB404C"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&lt;types:Integer&gt;10&lt;/types:Integer&gt;&lt;/types:MapEntry&gt;</w:t>
      </w:r>
    </w:p>
    <w:p w14:paraId="5D3E579C" w14:textId="77777777" w:rsidR="00284552" w:rsidRDefault="00284552" w:rsidP="00ED11B9">
      <w:pPr>
        <w:pStyle w:val="Fixedwidth"/>
        <w:rPr>
          <w:sz w:val="14"/>
          <w:szCs w:val="14"/>
        </w:rPr>
      </w:pPr>
      <w:r>
        <w:rPr>
          <w:sz w:val="14"/>
          <w:szCs w:val="14"/>
        </w:rPr>
        <w:t xml:space="preserve">            </w:t>
      </w:r>
      <w:r w:rsidR="00ED11B9" w:rsidRPr="00ED11B9">
        <w:rPr>
          <w:sz w:val="14"/>
          <w:szCs w:val="14"/>
        </w:rPr>
        <w:t>&lt;types:MapEntry key="maxConcurrentPurgeEssenceQueued"&gt;</w:t>
      </w:r>
    </w:p>
    <w:p w14:paraId="3BB3D7C2"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&lt;types:Integer&gt;10&lt;/types:Integer&gt;&lt;/types:MapEntry&gt;</w:t>
      </w:r>
    </w:p>
    <w:p w14:paraId="7D691061"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&lt;types:MapEntry key="AutoPurge"&gt;&lt;types:Boolean&gt;true&lt;/types:Boolean&gt;&lt;/types:MapEntry&gt;</w:t>
      </w:r>
    </w:p>
    <w:p w14:paraId="42A65073"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&lt;/types:Entries&gt;</w:t>
      </w:r>
    </w:p>
    <w:p w14:paraId="01692552"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&lt;/types:Attributes&gt;</w:t>
      </w:r>
    </w:p>
    <w:p w14:paraId="39C97097"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&lt;identity:URLs/&gt;</w:t>
      </w:r>
    </w:p>
    <w:p w14:paraId="7FF1145D"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&lt;/types:Capability&gt;</w:t>
      </w:r>
    </w:p>
    <w:p w14:paraId="5EA73256"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w:t>
      </w:r>
    </w:p>
    <w:p w14:paraId="4F430580"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urn:smpte:ucn:org.fims:Repository_v1.1#CancelPurgeEssence</w:t>
      </w:r>
    </w:p>
    <w:p w14:paraId="5936EDCB"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--&gt;</w:t>
      </w:r>
    </w:p>
    <w:p w14:paraId="2B4D6CF9"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&lt;types:Capability&gt;</w:t>
      </w:r>
    </w:p>
    <w:p w14:paraId="545A5955"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&lt;identity:UCN&gt;urn:smpte:ucn:org.fims:Repository_v1.1#CancelPurgeEssence&lt;/identity:UCN&gt;</w:t>
      </w:r>
    </w:p>
    <w:p w14:paraId="2921F9A8"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&lt;types:Attributes&gt;</w:t>
      </w:r>
    </w:p>
    <w:p w14:paraId="17736B77"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&lt;types:Entries/&gt;</w:t>
      </w:r>
    </w:p>
    <w:p w14:paraId="41EE6802"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&lt;/types:Attributes&gt;</w:t>
      </w:r>
    </w:p>
    <w:p w14:paraId="7218DBE8"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&lt;identity:URLs/&gt;</w:t>
      </w:r>
    </w:p>
    <w:p w14:paraId="3EB9428D"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&lt;/types:Capability&gt;</w:t>
      </w:r>
    </w:p>
    <w:p w14:paraId="643AEB05"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w:t>
      </w:r>
    </w:p>
    <w:p w14:paraId="435709D0"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urn:smpte:ucn:org.fims:Repository_v1.1#RetrieveEssence</w:t>
      </w:r>
    </w:p>
    <w:p w14:paraId="7D205916"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maxConcurrentRetrieveEssenceProcessing - integer</w:t>
      </w:r>
    </w:p>
    <w:p w14:paraId="5D0689BE"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maxConcurrentRetrieveEssenceQueued - integer</w:t>
      </w:r>
    </w:p>
    <w:p w14:paraId="5EDF1577"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--&gt;</w:t>
      </w:r>
    </w:p>
    <w:p w14:paraId="2F474F19"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&lt;types:Capability&gt;</w:t>
      </w:r>
    </w:p>
    <w:p w14:paraId="5DB235E4"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&lt;identity:UCN&gt;urn:smpte:ucn:org.fims:Repository_v1.1#RetrieveEssence&lt;/identity:UCN&gt;</w:t>
      </w:r>
    </w:p>
    <w:p w14:paraId="18CA546E"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&lt;types:Attributes&gt;</w:t>
      </w:r>
    </w:p>
    <w:p w14:paraId="2515C951"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&lt;types:Entries&gt;</w:t>
      </w:r>
    </w:p>
    <w:p w14:paraId="4FD8FB98" w14:textId="77777777" w:rsidR="00284552" w:rsidRDefault="00284552" w:rsidP="00ED11B9">
      <w:pPr>
        <w:pStyle w:val="Fixedwidth"/>
        <w:rPr>
          <w:sz w:val="14"/>
          <w:szCs w:val="14"/>
        </w:rPr>
      </w:pPr>
      <w:r>
        <w:rPr>
          <w:sz w:val="14"/>
          <w:szCs w:val="14"/>
        </w:rPr>
        <w:t xml:space="preserve">            &lt;types:MapEntry </w:t>
      </w:r>
      <w:r w:rsidR="00ED11B9" w:rsidRPr="00ED11B9">
        <w:rPr>
          <w:sz w:val="14"/>
          <w:szCs w:val="14"/>
        </w:rPr>
        <w:t>key="maxConcurrentRetrieveEssenceProcessing"&gt;</w:t>
      </w:r>
    </w:p>
    <w:p w14:paraId="5238E7E2"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&lt;types:Integer&gt;10&lt;/types:Integer&gt;&lt;/types:MapEntry&gt;</w:t>
      </w:r>
    </w:p>
    <w:p w14:paraId="6C24B7FE" w14:textId="77777777" w:rsidR="00284552" w:rsidRDefault="00284552" w:rsidP="00ED11B9">
      <w:pPr>
        <w:pStyle w:val="Fixedwidth"/>
        <w:rPr>
          <w:sz w:val="14"/>
          <w:szCs w:val="14"/>
        </w:rPr>
      </w:pPr>
      <w:r>
        <w:rPr>
          <w:sz w:val="14"/>
          <w:szCs w:val="14"/>
        </w:rPr>
        <w:t xml:space="preserve">            </w:t>
      </w:r>
      <w:r w:rsidR="00ED11B9" w:rsidRPr="00ED11B9">
        <w:rPr>
          <w:sz w:val="14"/>
          <w:szCs w:val="14"/>
        </w:rPr>
        <w:t>&lt;types:MapEntry key="maxConcurrentRetrieveEssenceQueued"&gt;</w:t>
      </w:r>
    </w:p>
    <w:p w14:paraId="57B384E2"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&lt;types:Integer&gt;10&lt;/types:Integer&gt;&lt;/types:MapEntry&gt;</w:t>
      </w:r>
    </w:p>
    <w:p w14:paraId="1CFDA473"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&lt;/types:Entries&gt;</w:t>
      </w:r>
    </w:p>
    <w:p w14:paraId="499A9B28"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&lt;/types:Attributes&gt;</w:t>
      </w:r>
    </w:p>
    <w:p w14:paraId="4B3F1D08"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&lt;identity:URLs/&gt;</w:t>
      </w:r>
    </w:p>
    <w:p w14:paraId="4F498B08"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&lt;/types:Capability&gt;</w:t>
      </w:r>
    </w:p>
    <w:p w14:paraId="5367848D"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w:t>
      </w:r>
    </w:p>
    <w:p w14:paraId="4554FC79"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urn:smpte:ucn:org.fims:Repository_v1.1#CancelRetrieveEssence</w:t>
      </w:r>
    </w:p>
    <w:p w14:paraId="68669355"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--&gt;</w:t>
      </w:r>
    </w:p>
    <w:p w14:paraId="422F1ADD"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&lt;types:Capability&gt;</w:t>
      </w:r>
    </w:p>
    <w:p w14:paraId="24267B36"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&lt;identity:UCN&gt;urn:smpte:ucn:org.fims:Repository_v1.1#CancelRetrieveEssence&lt;/identity:UCN&gt;</w:t>
      </w:r>
    </w:p>
    <w:p w14:paraId="735181CF"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&lt;types:Attributes&gt;</w:t>
      </w:r>
    </w:p>
    <w:p w14:paraId="18EDCF13"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&lt;types:Entries/&gt;</w:t>
      </w:r>
    </w:p>
    <w:p w14:paraId="762DBC87"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&lt;/types:Attributes&gt;</w:t>
      </w:r>
    </w:p>
    <w:p w14:paraId="53A682D3"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&lt;identity:URLs/&gt;</w:t>
      </w:r>
    </w:p>
    <w:p w14:paraId="35F5B531"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&lt;/types:Capability&gt;</w:t>
      </w:r>
    </w:p>
    <w:p w14:paraId="2E34D8CA"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w:t>
      </w:r>
    </w:p>
    <w:p w14:paraId="3C6D9BDE"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urn:smpte:ucn:org.fims:Repository_v1.1#RemoveEssence</w:t>
      </w:r>
    </w:p>
    <w:p w14:paraId="54016F5C"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--&gt;</w:t>
      </w:r>
    </w:p>
    <w:p w14:paraId="561A02D9"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&lt;types:Capability&gt;</w:t>
      </w:r>
    </w:p>
    <w:p w14:paraId="3EEC2449"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&lt;identity:UCN&gt;urn:smpte:ucn:org.fims:Repository_v1.1#RemoveEssence&lt;/identity:UCN&gt;</w:t>
      </w:r>
    </w:p>
    <w:p w14:paraId="0438DC1D"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&lt;types:Attributes&gt;</w:t>
      </w:r>
    </w:p>
    <w:p w14:paraId="146104FA"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&lt;types:Entries/&gt;</w:t>
      </w:r>
    </w:p>
    <w:p w14:paraId="6908A663"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&lt;/types:Attributes&gt;</w:t>
      </w:r>
    </w:p>
    <w:p w14:paraId="0BE40D51"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&lt;identity:URLs/&gt;</w:t>
      </w:r>
    </w:p>
    <w:p w14:paraId="46DF9EBD"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&lt;/types:Capability&gt;</w:t>
      </w:r>
    </w:p>
    <w:p w14:paraId="0BD988FD"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w:t>
      </w:r>
    </w:p>
    <w:p w14:paraId="3368FA99"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urn:smpte:ucn:org.fims:Repository_v1.1#UnRemoveEssence</w:t>
      </w:r>
    </w:p>
    <w:p w14:paraId="5D628B42"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--&gt;</w:t>
      </w:r>
    </w:p>
    <w:p w14:paraId="28854E5A"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&lt;types:Capability&gt;</w:t>
      </w:r>
    </w:p>
    <w:p w14:paraId="1D1B9156"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&lt;identity:UCN&gt;urn:smpte:ucn:org.fims:Repository_v1.1#UnRemoveEssence&lt;/identity:UCN&gt;</w:t>
      </w:r>
    </w:p>
    <w:p w14:paraId="45A36463"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&lt;types:Attributes&gt;</w:t>
      </w:r>
    </w:p>
    <w:p w14:paraId="284F0322"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&lt;types:Entries/&gt;</w:t>
      </w:r>
    </w:p>
    <w:p w14:paraId="7A37E8AB"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&lt;/types:Attributes&gt;</w:t>
      </w:r>
    </w:p>
    <w:p w14:paraId="4DE5E699"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&lt;identity:URLs/&gt;</w:t>
      </w:r>
    </w:p>
    <w:p w14:paraId="07CC6CCD"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&lt;/types:Capability&gt;</w:t>
      </w:r>
    </w:p>
    <w:p w14:paraId="4876B98E"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w:t>
      </w:r>
    </w:p>
    <w:p w14:paraId="0DB96890"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urn:smpte:ucn:org.fims:Repository_v1.1#PurgeEssence</w:t>
      </w:r>
    </w:p>
    <w:p w14:paraId="1CED05FA"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--&gt;</w:t>
      </w:r>
    </w:p>
    <w:p w14:paraId="4C0AFAFF"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&lt;types:Capability&gt;</w:t>
      </w:r>
    </w:p>
    <w:p w14:paraId="5C4BE4CC"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&lt;identity:UCN&gt;urn:smpte:ucn:org.fims:Repository_v1.1#PurgeEssence&lt;/identity:UCN&gt;</w:t>
      </w:r>
    </w:p>
    <w:p w14:paraId="66954FFB"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&lt;types:Attributes&gt;</w:t>
      </w:r>
    </w:p>
    <w:p w14:paraId="092A4347"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&lt;types:Entries/&gt;</w:t>
      </w:r>
    </w:p>
    <w:p w14:paraId="3563AE45"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&lt;/types:Attributes&gt;</w:t>
      </w:r>
    </w:p>
    <w:p w14:paraId="4C215EBD"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&lt;identity:URLs/&gt;</w:t>
      </w:r>
    </w:p>
    <w:p w14:paraId="373C520D"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&lt;/types:Capability&gt;</w:t>
      </w:r>
    </w:p>
    <w:p w14:paraId="20248AF3"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w:t>
      </w:r>
    </w:p>
    <w:p w14:paraId="34F35808"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urn:smpte:ucn:org.fims:Repository_v1.1#Locking</w:t>
      </w:r>
    </w:p>
    <w:p w14:paraId="7684F6E1"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CascadingLocks - boolean</w:t>
      </w:r>
    </w:p>
    <w:p w14:paraId="66001CFB"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lockExpiration - time</w:t>
      </w:r>
    </w:p>
    <w:p w14:paraId="2D64C424"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--&gt;</w:t>
      </w:r>
    </w:p>
    <w:p w14:paraId="0DC575B1"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&lt;types:Capability&gt;</w:t>
      </w:r>
    </w:p>
    <w:p w14:paraId="6B40CE41"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&lt;identity:UCN&gt;urn:smpte:ucn:org.fims:Repository_v1.1#Locking&lt;/identity:UCN&gt;</w:t>
      </w:r>
    </w:p>
    <w:p w14:paraId="30359457"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&lt;types:Attributes&gt;</w:t>
      </w:r>
    </w:p>
    <w:p w14:paraId="1288A9D8"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&lt;types:Entries&gt;</w:t>
      </w:r>
    </w:p>
    <w:p w14:paraId="75EB3B12" w14:textId="77777777" w:rsidR="000E4790" w:rsidRDefault="00284552" w:rsidP="00ED11B9">
      <w:pPr>
        <w:pStyle w:val="Fixedwidth"/>
        <w:rPr>
          <w:sz w:val="14"/>
          <w:szCs w:val="14"/>
        </w:rPr>
      </w:pPr>
      <w:r>
        <w:rPr>
          <w:sz w:val="14"/>
          <w:szCs w:val="14"/>
        </w:rPr>
        <w:t xml:space="preserve">            </w:t>
      </w:r>
      <w:r w:rsidR="00ED11B9" w:rsidRPr="00ED11B9">
        <w:rPr>
          <w:sz w:val="14"/>
          <w:szCs w:val="14"/>
        </w:rPr>
        <w:t>&lt;types:MapEntry key="CascadingLocks"&gt;</w:t>
      </w:r>
    </w:p>
    <w:p w14:paraId="1FE88DF3" w14:textId="058CD59C" w:rsidR="00ED11B9" w:rsidRPr="00ED11B9" w:rsidRDefault="000E4790" w:rsidP="00ED11B9">
      <w:pPr>
        <w:pStyle w:val="Fixedwidth"/>
        <w:rPr>
          <w:sz w:val="14"/>
          <w:szCs w:val="14"/>
        </w:rPr>
      </w:pPr>
      <w:r>
        <w:rPr>
          <w:sz w:val="14"/>
          <w:szCs w:val="14"/>
        </w:rPr>
        <w:t xml:space="preserve">              </w:t>
      </w:r>
      <w:r w:rsidR="00ED11B9" w:rsidRPr="00ED11B9">
        <w:rPr>
          <w:sz w:val="14"/>
          <w:szCs w:val="14"/>
        </w:rPr>
        <w:t>&lt;types:Boolean&gt;true&lt;/types:Boolean&gt;&lt;/types:MapEntry&gt;</w:t>
      </w:r>
    </w:p>
    <w:p w14:paraId="06EB79DF" w14:textId="77777777" w:rsidR="000E4790" w:rsidRDefault="00284552" w:rsidP="00ED11B9">
      <w:pPr>
        <w:pStyle w:val="Fixedwidth"/>
        <w:rPr>
          <w:sz w:val="14"/>
          <w:szCs w:val="14"/>
        </w:rPr>
      </w:pPr>
      <w:r>
        <w:rPr>
          <w:sz w:val="14"/>
          <w:szCs w:val="14"/>
        </w:rPr>
        <w:t xml:space="preserve">            </w:t>
      </w:r>
      <w:r w:rsidR="00ED11B9" w:rsidRPr="00ED11B9">
        <w:rPr>
          <w:sz w:val="14"/>
          <w:szCs w:val="14"/>
        </w:rPr>
        <w:t>&lt;types:MapEntry key="lockExpiration"&gt;</w:t>
      </w:r>
    </w:p>
    <w:p w14:paraId="379A6BE2" w14:textId="62DEA4D2" w:rsidR="00ED11B9" w:rsidRPr="00ED11B9" w:rsidRDefault="000E4790" w:rsidP="00ED11B9">
      <w:pPr>
        <w:pStyle w:val="Fixedwidth"/>
        <w:rPr>
          <w:sz w:val="14"/>
          <w:szCs w:val="14"/>
        </w:rPr>
      </w:pPr>
      <w:r>
        <w:rPr>
          <w:sz w:val="14"/>
          <w:szCs w:val="14"/>
        </w:rPr>
        <w:t xml:space="preserve">              </w:t>
      </w:r>
      <w:r w:rsidR="00ED11B9" w:rsidRPr="00ED11B9">
        <w:rPr>
          <w:sz w:val="14"/>
          <w:szCs w:val="14"/>
        </w:rPr>
        <w:t>&lt;types:Time&gt;01:00:00&lt;/types:Time&gt;&lt;/types:MapEntry&gt;</w:t>
      </w:r>
    </w:p>
    <w:p w14:paraId="3A299751"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&lt;/types:Entries&gt;</w:t>
      </w:r>
    </w:p>
    <w:p w14:paraId="689ECC93"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&lt;/types:Attributes&gt;</w:t>
      </w:r>
    </w:p>
    <w:p w14:paraId="2F1B0E8D"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&lt;identity:URLs/&gt;</w:t>
      </w:r>
    </w:p>
    <w:p w14:paraId="3C0A0752"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&lt;/types:Capability&gt;</w:t>
      </w:r>
    </w:p>
    <w:p w14:paraId="67C7B54B"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 TODO</w:t>
      </w:r>
    </w:p>
    <w:p w14:paraId="7382FCA6"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urn:smpte:ucn:org.fims:Repository_v1.1#EventsAndNotifications</w:t>
      </w:r>
    </w:p>
    <w:p w14:paraId="0323568F"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eventListenerEndpoint - rps:EventListenerEndpointType</w:t>
      </w:r>
    </w:p>
    <w:p w14:paraId="7DBC4EF0"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supportedEventTypes - bms:EventSubType</w:t>
      </w:r>
    </w:p>
    <w:p w14:paraId="3C2D46B9"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--&gt;</w:t>
      </w:r>
    </w:p>
    <w:p w14:paraId="2FFF0997"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&lt;/types:Capabilities&gt;</w:t>
      </w:r>
    </w:p>
    <w:p w14:paraId="661FAC49"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&lt;ValidTill&gt;2015-05-04T18:13:51.0&lt;/ValidTill&gt;</w:t>
      </w:r>
    </w:p>
    <w:p w14:paraId="682162D4"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&lt;Created&gt;2015-05-04T18:13:51.0&lt;/Created&gt;</w:t>
      </w:r>
    </w:p>
    <w:p w14:paraId="63D957F3" w14:textId="77777777" w:rsidR="00ED11B9" w:rsidRPr="00ED11B9" w:rsidRDefault="00284552" w:rsidP="00ED11B9">
      <w:pPr>
        <w:pStyle w:val="Fixedwidth"/>
        <w:rPr>
          <w:sz w:val="14"/>
          <w:szCs w:val="14"/>
        </w:rPr>
      </w:pPr>
      <w:r>
        <w:rPr>
          <w:sz w:val="14"/>
          <w:szCs w:val="14"/>
        </w:rPr>
        <w:t xml:space="preserve">  </w:t>
      </w:r>
      <w:r w:rsidR="00ED11B9" w:rsidRPr="00ED11B9">
        <w:rPr>
          <w:sz w:val="14"/>
          <w:szCs w:val="14"/>
        </w:rPr>
        <w:t>&lt;CreatedBy&gt;System&lt;/CreatedBy&gt;</w:t>
      </w:r>
    </w:p>
    <w:p w14:paraId="240FE590" w14:textId="77777777" w:rsidR="00ED11B9" w:rsidRPr="00ED11B9" w:rsidRDefault="00ED11B9" w:rsidP="00ED11B9">
      <w:pPr>
        <w:pStyle w:val="Fixedwidth"/>
        <w:rPr>
          <w:sz w:val="14"/>
          <w:szCs w:val="14"/>
        </w:rPr>
      </w:pPr>
      <w:r w:rsidRPr="00ED11B9">
        <w:rPr>
          <w:sz w:val="14"/>
          <w:szCs w:val="14"/>
        </w:rPr>
        <w:t>&lt;/ServiceInformation&gt;</w:t>
      </w:r>
    </w:p>
    <w:p w14:paraId="10E68874" w14:textId="77777777" w:rsidR="00ED11B9" w:rsidRPr="00ED11B9" w:rsidRDefault="00ED11B9" w:rsidP="00ED11B9">
      <w:pPr>
        <w:pStyle w:val="Fixedwidth"/>
        <w:rPr>
          <w:sz w:val="14"/>
          <w:szCs w:val="14"/>
        </w:rPr>
      </w:pPr>
    </w:p>
    <w:sectPr w:rsidR="00ED11B9" w:rsidRPr="00ED11B9" w:rsidSect="00B250F2">
      <w:pgSz w:w="11900" w:h="16840"/>
      <w:pgMar w:top="1701" w:right="1797" w:bottom="1440" w:left="1797" w:header="709" w:footer="709" w:gutter="0"/>
      <w:cols w:space="708"/>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Richard Cartwright" w:date="2015-01-09T18:00:00Z" w:initials="RC">
    <w:p w14:paraId="70D6E212" w14:textId="77777777" w:rsidR="000E4790" w:rsidRDefault="000E4790">
      <w:pPr>
        <w:pStyle w:val="CommentText"/>
      </w:pPr>
      <w:r>
        <w:rPr>
          <w:rStyle w:val="CommentReference"/>
        </w:rPr>
        <w:annotationRef/>
      </w:r>
      <w:r>
        <w:t>Is that what is intended, or was this an addition or replacement to the RCR?</w:t>
      </w:r>
    </w:p>
  </w:comment>
  <w:comment w:id="5" w:author="Richard Cartwright" w:date="2015-01-13T14:44:00Z" w:initials="RC">
    <w:p w14:paraId="7EABC578" w14:textId="1C6EE61C" w:rsidR="000E4790" w:rsidRDefault="000E4790">
      <w:pPr>
        <w:pStyle w:val="CommentText"/>
      </w:pPr>
      <w:r>
        <w:rPr>
          <w:rStyle w:val="CommentReference"/>
        </w:rPr>
        <w:annotationRef/>
      </w:r>
      <w:r>
        <w:t>Don't have this updated definition?</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3AF500" w14:textId="77777777" w:rsidR="000E4790" w:rsidRDefault="000E4790">
      <w:pPr>
        <w:spacing w:after="0" w:line="240" w:lineRule="auto"/>
      </w:pPr>
      <w:r>
        <w:separator/>
      </w:r>
    </w:p>
  </w:endnote>
  <w:endnote w:type="continuationSeparator" w:id="0">
    <w:p w14:paraId="12E5DF88" w14:textId="77777777" w:rsidR="000E4790" w:rsidRDefault="000E47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Monaco">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DD52C4" w14:textId="77777777" w:rsidR="000E4790" w:rsidRDefault="000E4790" w:rsidP="00B250F2">
    <w:pPr>
      <w:pStyle w:val="Footertabbed"/>
      <w:pBdr>
        <w:top w:val="threeDEmboss" w:sz="18" w:space="1" w:color="333333"/>
      </w:pBdr>
      <w:tabs>
        <w:tab w:val="clear" w:pos="5670"/>
        <w:tab w:val="clear" w:pos="6804"/>
        <w:tab w:val="left" w:pos="5387"/>
        <w:tab w:val="left" w:pos="6521"/>
      </w:tabs>
    </w:pPr>
    <w:r w:rsidRPr="00C836CD">
      <w:t>Author(s):</w:t>
    </w:r>
    <w:r w:rsidRPr="00C836CD">
      <w:tab/>
    </w:r>
    <w:r w:rsidR="004A468F">
      <w:fldChar w:fldCharType="begin"/>
    </w:r>
    <w:r w:rsidR="004A468F">
      <w:instrText xml:space="preserve"> AUTHOR  \* MERGEFORMAT </w:instrText>
    </w:r>
    <w:r w:rsidR="004A468F">
      <w:fldChar w:fldCharType="separate"/>
    </w:r>
    <w:r>
      <w:rPr>
        <w:noProof/>
      </w:rPr>
      <w:t>Richard Cartwright &amp; Steve Posick</w:t>
    </w:r>
    <w:r w:rsidR="004A468F">
      <w:rPr>
        <w:noProof/>
      </w:rPr>
      <w:fldChar w:fldCharType="end"/>
    </w:r>
    <w:r w:rsidRPr="00C836CD">
      <w:t xml:space="preserve"> </w:t>
    </w:r>
    <w:r w:rsidRPr="00C836CD">
      <w:tab/>
      <w:t>Page:</w:t>
    </w:r>
    <w:r w:rsidRPr="00C836CD">
      <w:tab/>
    </w:r>
    <w:r w:rsidRPr="00C836CD">
      <w:rPr>
        <w:rStyle w:val="PageNumber"/>
      </w:rPr>
      <w:fldChar w:fldCharType="begin"/>
    </w:r>
    <w:r w:rsidRPr="00C836CD">
      <w:rPr>
        <w:rStyle w:val="PageNumber"/>
      </w:rPr>
      <w:instrText xml:space="preserve"> PAGE </w:instrText>
    </w:r>
    <w:r w:rsidRPr="00C836CD">
      <w:rPr>
        <w:rStyle w:val="PageNumber"/>
      </w:rPr>
      <w:fldChar w:fldCharType="separate"/>
    </w:r>
    <w:r w:rsidR="004A468F">
      <w:rPr>
        <w:rStyle w:val="PageNumber"/>
        <w:noProof/>
      </w:rPr>
      <w:t>1</w:t>
    </w:r>
    <w:r w:rsidRPr="00C836CD">
      <w:rPr>
        <w:rStyle w:val="PageNumber"/>
      </w:rPr>
      <w:fldChar w:fldCharType="end"/>
    </w:r>
    <w:r w:rsidRPr="00C836CD">
      <w:rPr>
        <w:rStyle w:val="PageNumber"/>
      </w:rPr>
      <w:t xml:space="preserve"> of </w:t>
    </w:r>
    <w:r w:rsidRPr="00C836CD">
      <w:rPr>
        <w:rStyle w:val="PageNumber"/>
      </w:rPr>
      <w:fldChar w:fldCharType="begin"/>
    </w:r>
    <w:r w:rsidRPr="00C836CD">
      <w:rPr>
        <w:rStyle w:val="PageNumber"/>
      </w:rPr>
      <w:instrText xml:space="preserve"> NUMPAGES </w:instrText>
    </w:r>
    <w:r w:rsidRPr="00C836CD">
      <w:rPr>
        <w:rStyle w:val="PageNumber"/>
      </w:rPr>
      <w:fldChar w:fldCharType="separate"/>
    </w:r>
    <w:r w:rsidR="004A468F">
      <w:rPr>
        <w:rStyle w:val="PageNumber"/>
        <w:noProof/>
      </w:rPr>
      <w:t>1</w:t>
    </w:r>
    <w:r w:rsidRPr="00C836CD">
      <w:rPr>
        <w:rStyle w:val="PageNumber"/>
      </w:rPr>
      <w:fldChar w:fldCharType="end"/>
    </w:r>
    <w:r>
      <w:tab/>
    </w:r>
  </w:p>
  <w:p w14:paraId="4FBCE346" w14:textId="77777777" w:rsidR="000E4790" w:rsidRPr="00C836CD" w:rsidRDefault="000E4790" w:rsidP="00B250F2">
    <w:pPr>
      <w:pStyle w:val="Footertabbed"/>
      <w:tabs>
        <w:tab w:val="clear" w:pos="5670"/>
        <w:tab w:val="clear" w:pos="6804"/>
        <w:tab w:val="left" w:pos="5387"/>
        <w:tab w:val="left" w:pos="6521"/>
      </w:tabs>
    </w:pPr>
    <w:r w:rsidRPr="00C836CD">
      <w:t>Contact:</w:t>
    </w:r>
    <w:r w:rsidRPr="00C836CD">
      <w:tab/>
    </w:r>
    <w:r>
      <w:t>richard.cartwright@quantel.com</w:t>
    </w:r>
    <w:r w:rsidRPr="00C836CD">
      <w:tab/>
      <w:t>Last saved:</w:t>
    </w:r>
    <w:r w:rsidRPr="00C836CD">
      <w:tab/>
    </w:r>
    <w:r w:rsidR="004A468F">
      <w:fldChar w:fldCharType="begin"/>
    </w:r>
    <w:r w:rsidR="004A468F">
      <w:instrText xml:space="preserve"> SAVEDATE  \* MERGEFORMAT </w:instrText>
    </w:r>
    <w:r w:rsidR="004A468F">
      <w:fldChar w:fldCharType="separate"/>
    </w:r>
    <w:r w:rsidR="004A468F">
      <w:rPr>
        <w:noProof/>
      </w:rPr>
      <w:t>13/01/2015 15:24</w:t>
    </w:r>
    <w:r w:rsidR="004A468F">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FFA347A" w14:textId="77777777" w:rsidR="000E4790" w:rsidRDefault="000E4790">
      <w:pPr>
        <w:spacing w:after="0" w:line="240" w:lineRule="auto"/>
      </w:pPr>
      <w:r>
        <w:separator/>
      </w:r>
    </w:p>
  </w:footnote>
  <w:footnote w:type="continuationSeparator" w:id="0">
    <w:p w14:paraId="62A45751" w14:textId="77777777" w:rsidR="000E4790" w:rsidRDefault="000E4790">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E263EB" w14:textId="77777777" w:rsidR="000E4790" w:rsidRPr="00C836CD" w:rsidRDefault="004A468F" w:rsidP="00216EC8">
    <w:pPr>
      <w:pStyle w:val="HeaderandFooter"/>
      <w:tabs>
        <w:tab w:val="clear" w:pos="8640"/>
        <w:tab w:val="right" w:pos="8222"/>
      </w:tabs>
      <w:ind w:right="-379"/>
    </w:pPr>
    <w:r>
      <w:fldChar w:fldCharType="begin"/>
    </w:r>
    <w:r>
      <w:instrText xml:space="preserve"> TITLE  \* MERGEFORMAT </w:instrText>
    </w:r>
    <w:r>
      <w:fldChar w:fldCharType="separate"/>
    </w:r>
    <w:r w:rsidR="000E4790">
      <w:t>FIMS service description</w:t>
    </w:r>
    <w:r>
      <w:fldChar w:fldCharType="end"/>
    </w:r>
    <w:r w:rsidR="000E4790">
      <w:t xml:space="preserve"> - </w:t>
    </w:r>
    <w:r>
      <w:fldChar w:fldCharType="begin"/>
    </w:r>
    <w:r>
      <w:instrText xml:space="preserve"> SUBJECT  \* MERGEFORMAT </w:instrText>
    </w:r>
    <w:r>
      <w:fldChar w:fldCharType="separate"/>
    </w:r>
    <w:r w:rsidR="000E4790">
      <w:t>Adding MDCF to FIMS</w:t>
    </w:r>
    <w:r>
      <w:fldChar w:fldCharType="end"/>
    </w:r>
    <w:r w:rsidR="000E4790" w:rsidRPr="00C836CD">
      <w:tab/>
    </w:r>
    <w:r w:rsidR="000E4790" w:rsidRPr="00C836CD">
      <w:tab/>
    </w:r>
  </w:p>
  <w:p w14:paraId="24201387" w14:textId="77777777" w:rsidR="000E4790" w:rsidRPr="00C836CD" w:rsidRDefault="004A468F" w:rsidP="00B250F2">
    <w:pPr>
      <w:pStyle w:val="HeaderandFooter"/>
      <w:pBdr>
        <w:bottom w:val="threeDEngrave" w:sz="18" w:space="0" w:color="333333"/>
      </w:pBdr>
    </w:pPr>
    <w:r>
      <w:fldChar w:fldCharType="begin"/>
    </w:r>
    <w:r>
      <w:instrText xml:space="preserve"> DOCPROPERTY "Version" \* MERGEF</w:instrText>
    </w:r>
    <w:r>
      <w:instrText xml:space="preserve">ORMAT </w:instrText>
    </w:r>
    <w:r>
      <w:fldChar w:fldCharType="separate"/>
    </w:r>
    <w:r w:rsidR="000E4790">
      <w:t>0.1 DRAFT</w:t>
    </w:r>
    <w: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A8960D1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3E7A4A90"/>
    <w:lvl w:ilvl="0">
      <w:start w:val="1"/>
      <w:numFmt w:val="decimal"/>
      <w:lvlText w:val="%1."/>
      <w:lvlJc w:val="left"/>
      <w:pPr>
        <w:tabs>
          <w:tab w:val="num" w:pos="1492"/>
        </w:tabs>
        <w:ind w:left="1492" w:hanging="360"/>
      </w:pPr>
    </w:lvl>
  </w:abstractNum>
  <w:abstractNum w:abstractNumId="2">
    <w:nsid w:val="FFFFFF7D"/>
    <w:multiLevelType w:val="singleLevel"/>
    <w:tmpl w:val="1F6016A2"/>
    <w:lvl w:ilvl="0">
      <w:start w:val="1"/>
      <w:numFmt w:val="decimal"/>
      <w:lvlText w:val="%1."/>
      <w:lvlJc w:val="left"/>
      <w:pPr>
        <w:tabs>
          <w:tab w:val="num" w:pos="1209"/>
        </w:tabs>
        <w:ind w:left="1209" w:hanging="360"/>
      </w:pPr>
    </w:lvl>
  </w:abstractNum>
  <w:abstractNum w:abstractNumId="3">
    <w:nsid w:val="FFFFFF7E"/>
    <w:multiLevelType w:val="singleLevel"/>
    <w:tmpl w:val="AE903860"/>
    <w:lvl w:ilvl="0">
      <w:start w:val="1"/>
      <w:numFmt w:val="decimal"/>
      <w:lvlText w:val="%1."/>
      <w:lvlJc w:val="left"/>
      <w:pPr>
        <w:tabs>
          <w:tab w:val="num" w:pos="926"/>
        </w:tabs>
        <w:ind w:left="926" w:hanging="360"/>
      </w:pPr>
    </w:lvl>
  </w:abstractNum>
  <w:abstractNum w:abstractNumId="4">
    <w:nsid w:val="FFFFFF7F"/>
    <w:multiLevelType w:val="singleLevel"/>
    <w:tmpl w:val="D1F64948"/>
    <w:lvl w:ilvl="0">
      <w:start w:val="1"/>
      <w:numFmt w:val="decimal"/>
      <w:lvlText w:val="%1."/>
      <w:lvlJc w:val="left"/>
      <w:pPr>
        <w:tabs>
          <w:tab w:val="num" w:pos="643"/>
        </w:tabs>
        <w:ind w:left="643" w:hanging="360"/>
      </w:pPr>
    </w:lvl>
  </w:abstractNum>
  <w:abstractNum w:abstractNumId="5">
    <w:nsid w:val="FFFFFF80"/>
    <w:multiLevelType w:val="singleLevel"/>
    <w:tmpl w:val="32C288FA"/>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5CE2D68A"/>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D682D7C6"/>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FF8C4726"/>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9E70A0EA"/>
    <w:lvl w:ilvl="0">
      <w:start w:val="1"/>
      <w:numFmt w:val="decimal"/>
      <w:lvlText w:val="%1."/>
      <w:lvlJc w:val="left"/>
      <w:pPr>
        <w:tabs>
          <w:tab w:val="num" w:pos="360"/>
        </w:tabs>
        <w:ind w:left="360" w:hanging="360"/>
      </w:pPr>
    </w:lvl>
  </w:abstractNum>
  <w:abstractNum w:abstractNumId="10">
    <w:nsid w:val="FFFFFF89"/>
    <w:multiLevelType w:val="singleLevel"/>
    <w:tmpl w:val="130C1A1C"/>
    <w:lvl w:ilvl="0">
      <w:start w:val="1"/>
      <w:numFmt w:val="bullet"/>
      <w:lvlText w:val=""/>
      <w:lvlJc w:val="left"/>
      <w:pPr>
        <w:tabs>
          <w:tab w:val="num" w:pos="360"/>
        </w:tabs>
        <w:ind w:left="360" w:hanging="360"/>
      </w:pPr>
      <w:rPr>
        <w:rFonts w:ascii="Symbol" w:hAnsi="Symbol" w:hint="default"/>
      </w:rPr>
    </w:lvl>
  </w:abstractNum>
  <w:abstractNum w:abstractNumId="11">
    <w:nsid w:val="0AAF0E55"/>
    <w:multiLevelType w:val="hybridMultilevel"/>
    <w:tmpl w:val="0FFC7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64806E9"/>
    <w:multiLevelType w:val="hybridMultilevel"/>
    <w:tmpl w:val="77740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7361B43"/>
    <w:multiLevelType w:val="hybridMultilevel"/>
    <w:tmpl w:val="03D41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30F3D3C"/>
    <w:multiLevelType w:val="multilevel"/>
    <w:tmpl w:val="5C6AA140"/>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5">
    <w:nsid w:val="2A425F7B"/>
    <w:multiLevelType w:val="hybridMultilevel"/>
    <w:tmpl w:val="6366B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11658F1"/>
    <w:multiLevelType w:val="hybridMultilevel"/>
    <w:tmpl w:val="CA9A0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4E32916"/>
    <w:multiLevelType w:val="hybridMultilevel"/>
    <w:tmpl w:val="C6B6B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99B2C5B"/>
    <w:multiLevelType w:val="hybridMultilevel"/>
    <w:tmpl w:val="A42CD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CAC41FC"/>
    <w:multiLevelType w:val="hybridMultilevel"/>
    <w:tmpl w:val="61B28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4202447"/>
    <w:multiLevelType w:val="multilevel"/>
    <w:tmpl w:val="7D0CBB4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20"/>
  </w:num>
  <w:num w:numId="2">
    <w:abstractNumId w:val="14"/>
  </w:num>
  <w:num w:numId="3">
    <w:abstractNumId w:val="10"/>
  </w:num>
  <w:num w:numId="4">
    <w:abstractNumId w:val="8"/>
  </w:num>
  <w:num w:numId="5">
    <w:abstractNumId w:val="7"/>
  </w:num>
  <w:num w:numId="6">
    <w:abstractNumId w:val="6"/>
  </w:num>
  <w:num w:numId="7">
    <w:abstractNumId w:val="5"/>
  </w:num>
  <w:num w:numId="8">
    <w:abstractNumId w:val="9"/>
  </w:num>
  <w:num w:numId="9">
    <w:abstractNumId w:val="4"/>
  </w:num>
  <w:num w:numId="10">
    <w:abstractNumId w:val="3"/>
  </w:num>
  <w:num w:numId="11">
    <w:abstractNumId w:val="2"/>
  </w:num>
  <w:num w:numId="12">
    <w:abstractNumId w:val="1"/>
  </w:num>
  <w:num w:numId="13">
    <w:abstractNumId w:val="0"/>
  </w:num>
  <w:num w:numId="14">
    <w:abstractNumId w:val="13"/>
  </w:num>
  <w:num w:numId="15">
    <w:abstractNumId w:val="11"/>
  </w:num>
  <w:num w:numId="16">
    <w:abstractNumId w:val="18"/>
  </w:num>
  <w:num w:numId="17">
    <w:abstractNumId w:val="16"/>
  </w:num>
  <w:num w:numId="18">
    <w:abstractNumId w:val="17"/>
  </w:num>
  <w:num w:numId="19">
    <w:abstractNumId w:val="12"/>
  </w:num>
  <w:num w:numId="20">
    <w:abstractNumId w:val="19"/>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70B6"/>
    <w:rsid w:val="00030065"/>
    <w:rsid w:val="00051BE1"/>
    <w:rsid w:val="000E4790"/>
    <w:rsid w:val="00167D3C"/>
    <w:rsid w:val="001E625B"/>
    <w:rsid w:val="00216EC8"/>
    <w:rsid w:val="00284552"/>
    <w:rsid w:val="002906B9"/>
    <w:rsid w:val="0031152F"/>
    <w:rsid w:val="00407DE8"/>
    <w:rsid w:val="004A468F"/>
    <w:rsid w:val="005735F4"/>
    <w:rsid w:val="00795D22"/>
    <w:rsid w:val="00803773"/>
    <w:rsid w:val="00975252"/>
    <w:rsid w:val="009769CE"/>
    <w:rsid w:val="00AF0E54"/>
    <w:rsid w:val="00B250F2"/>
    <w:rsid w:val="00B670B6"/>
    <w:rsid w:val="00C01B5A"/>
    <w:rsid w:val="00D821E6"/>
    <w:rsid w:val="00DE0DD3"/>
    <w:rsid w:val="00EB1874"/>
    <w:rsid w:val="00ED11B9"/>
  </w:rsids>
  <m:mathPr>
    <m:mathFont m:val="Cambria Math"/>
    <m:brkBin m:val="before"/>
    <m:brkBinSub m:val="--"/>
    <m:smallFrac m:val="0"/>
    <m:dispDef m:val="0"/>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oNotEmbedSmartTags/>
  <w:decimalSymbol w:val="."/>
  <w:listSeparator w:val=","/>
  <w14:docId w14:val="3A58833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302E"/>
    <w:pPr>
      <w:spacing w:after="120" w:line="288" w:lineRule="auto"/>
    </w:pPr>
    <w:rPr>
      <w:rFonts w:ascii="Verdana" w:hAnsi="Verdana"/>
      <w:szCs w:val="24"/>
    </w:rPr>
  </w:style>
  <w:style w:type="paragraph" w:styleId="Heading1">
    <w:name w:val="heading 1"/>
    <w:basedOn w:val="Normal"/>
    <w:next w:val="Normal"/>
    <w:qFormat/>
    <w:rsid w:val="00B1302E"/>
    <w:pPr>
      <w:keepNext/>
      <w:numPr>
        <w:numId w:val="1"/>
      </w:numPr>
      <w:spacing w:before="320"/>
      <w:ind w:left="431" w:hanging="431"/>
      <w:outlineLvl w:val="0"/>
    </w:pPr>
    <w:rPr>
      <w:b/>
      <w:kern w:val="32"/>
      <w:sz w:val="32"/>
      <w:szCs w:val="32"/>
    </w:rPr>
  </w:style>
  <w:style w:type="paragraph" w:styleId="Heading2">
    <w:name w:val="heading 2"/>
    <w:basedOn w:val="Normal"/>
    <w:next w:val="Normal"/>
    <w:qFormat/>
    <w:rsid w:val="00B1302E"/>
    <w:pPr>
      <w:keepNext/>
      <w:numPr>
        <w:ilvl w:val="1"/>
        <w:numId w:val="1"/>
      </w:numPr>
      <w:tabs>
        <w:tab w:val="clear" w:pos="576"/>
        <w:tab w:val="left" w:pos="851"/>
      </w:tabs>
      <w:spacing w:before="280"/>
      <w:ind w:left="578" w:hanging="578"/>
      <w:outlineLvl w:val="1"/>
    </w:pPr>
    <w:rPr>
      <w:b/>
      <w:sz w:val="28"/>
      <w:szCs w:val="28"/>
    </w:rPr>
  </w:style>
  <w:style w:type="paragraph" w:styleId="Heading3">
    <w:name w:val="heading 3"/>
    <w:basedOn w:val="Normal"/>
    <w:next w:val="Normal"/>
    <w:qFormat/>
    <w:rsid w:val="00B1302E"/>
    <w:pPr>
      <w:keepNext/>
      <w:numPr>
        <w:ilvl w:val="2"/>
        <w:numId w:val="1"/>
      </w:numPr>
      <w:tabs>
        <w:tab w:val="clear" w:pos="720"/>
        <w:tab w:val="left" w:pos="1134"/>
      </w:tabs>
      <w:spacing w:before="260"/>
      <w:outlineLvl w:val="2"/>
    </w:pPr>
    <w:rPr>
      <w:b/>
      <w:sz w:val="26"/>
      <w:szCs w:val="26"/>
    </w:rPr>
  </w:style>
  <w:style w:type="paragraph" w:styleId="Heading4">
    <w:name w:val="heading 4"/>
    <w:basedOn w:val="Normal"/>
    <w:next w:val="Normal"/>
    <w:qFormat/>
    <w:rsid w:val="00B1302E"/>
    <w:pPr>
      <w:keepNext/>
      <w:numPr>
        <w:ilvl w:val="3"/>
        <w:numId w:val="1"/>
      </w:numPr>
      <w:tabs>
        <w:tab w:val="clear" w:pos="864"/>
        <w:tab w:val="left" w:pos="1418"/>
      </w:tabs>
      <w:spacing w:before="240"/>
      <w:ind w:left="862" w:hanging="862"/>
      <w:outlineLvl w:val="3"/>
    </w:pPr>
    <w:rPr>
      <w:b/>
      <w:sz w:val="24"/>
      <w:szCs w:val="28"/>
    </w:rPr>
  </w:style>
  <w:style w:type="paragraph" w:styleId="Heading5">
    <w:name w:val="heading 5"/>
    <w:basedOn w:val="Normal"/>
    <w:next w:val="Normal"/>
    <w:qFormat/>
    <w:rsid w:val="00B1302E"/>
    <w:pPr>
      <w:numPr>
        <w:ilvl w:val="4"/>
        <w:numId w:val="1"/>
      </w:numPr>
      <w:tabs>
        <w:tab w:val="clear" w:pos="1008"/>
        <w:tab w:val="left" w:pos="1701"/>
      </w:tabs>
      <w:spacing w:before="220"/>
      <w:ind w:left="1009" w:hanging="1009"/>
      <w:outlineLvl w:val="4"/>
    </w:pPr>
    <w:rPr>
      <w:b/>
      <w:sz w:val="22"/>
      <w:szCs w:val="26"/>
    </w:rPr>
  </w:style>
  <w:style w:type="paragraph" w:styleId="Heading6">
    <w:name w:val="heading 6"/>
    <w:basedOn w:val="Heading5"/>
    <w:next w:val="Normal"/>
    <w:qFormat/>
    <w:rsid w:val="00C836CD"/>
    <w:pPr>
      <w:numPr>
        <w:ilvl w:val="5"/>
      </w:numPr>
      <w:spacing w:before="240" w:after="60"/>
      <w:outlineLvl w:val="5"/>
    </w:pPr>
    <w:rPr>
      <w:szCs w:val="22"/>
    </w:rPr>
  </w:style>
  <w:style w:type="paragraph" w:styleId="Heading7">
    <w:name w:val="heading 7"/>
    <w:basedOn w:val="Normal"/>
    <w:next w:val="Normal"/>
    <w:qFormat/>
    <w:rsid w:val="00C836CD"/>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rsid w:val="00C836CD"/>
    <w:pPr>
      <w:numPr>
        <w:ilvl w:val="7"/>
        <w:numId w:val="1"/>
      </w:numPr>
      <w:spacing w:before="240" w:after="60"/>
      <w:outlineLvl w:val="7"/>
    </w:pPr>
    <w:rPr>
      <w:rFonts w:ascii="Times New Roman" w:hAnsi="Times New Roman"/>
      <w:i/>
      <w:sz w:val="24"/>
    </w:rPr>
  </w:style>
  <w:style w:type="paragraph" w:styleId="Heading9">
    <w:name w:val="heading 9"/>
    <w:basedOn w:val="Normal"/>
    <w:next w:val="Normal"/>
    <w:qFormat/>
    <w:rsid w:val="00C836CD"/>
    <w:pPr>
      <w:numPr>
        <w:ilvl w:val="8"/>
        <w:numId w:val="1"/>
      </w:numPr>
      <w:spacing w:before="240" w:after="60"/>
      <w:outlineLvl w:val="8"/>
    </w:pPr>
    <w:rPr>
      <w:rFonts w:ascii="Arial" w:hAnsi="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andFooter">
    <w:name w:val="Header and Footer"/>
    <w:basedOn w:val="Header"/>
    <w:next w:val="Normal"/>
    <w:rsid w:val="00C836CD"/>
    <w:pPr>
      <w:widowControl w:val="0"/>
      <w:spacing w:after="0"/>
    </w:pPr>
    <w:rPr>
      <w:sz w:val="18"/>
    </w:rPr>
  </w:style>
  <w:style w:type="paragraph" w:customStyle="1" w:styleId="MainTitle">
    <w:name w:val="Main Title"/>
    <w:basedOn w:val="Normal"/>
    <w:rsid w:val="00C836CD"/>
    <w:pPr>
      <w:spacing w:after="240"/>
    </w:pPr>
    <w:rPr>
      <w:b/>
      <w:sz w:val="36"/>
    </w:rPr>
  </w:style>
  <w:style w:type="paragraph" w:customStyle="1" w:styleId="SecondTitle">
    <w:name w:val="Second Title"/>
    <w:basedOn w:val="Normal"/>
    <w:next w:val="Normal"/>
    <w:rsid w:val="00C836CD"/>
    <w:rPr>
      <w:b/>
      <w:sz w:val="32"/>
    </w:rPr>
  </w:style>
  <w:style w:type="paragraph" w:styleId="Header">
    <w:name w:val="header"/>
    <w:basedOn w:val="Normal"/>
    <w:rsid w:val="00C836CD"/>
    <w:pPr>
      <w:tabs>
        <w:tab w:val="center" w:pos="4320"/>
        <w:tab w:val="right" w:pos="8640"/>
      </w:tabs>
    </w:pPr>
  </w:style>
  <w:style w:type="paragraph" w:styleId="Footer">
    <w:name w:val="footer"/>
    <w:basedOn w:val="Normal"/>
    <w:semiHidden/>
    <w:rsid w:val="00C836CD"/>
    <w:pPr>
      <w:tabs>
        <w:tab w:val="center" w:pos="4320"/>
        <w:tab w:val="right" w:pos="8640"/>
      </w:tabs>
    </w:pPr>
  </w:style>
  <w:style w:type="paragraph" w:customStyle="1" w:styleId="Footertabbed">
    <w:name w:val="Footer tabbed"/>
    <w:basedOn w:val="HeaderandFooter"/>
    <w:rsid w:val="00C836CD"/>
    <w:pPr>
      <w:tabs>
        <w:tab w:val="clear" w:pos="4320"/>
        <w:tab w:val="clear" w:pos="8640"/>
        <w:tab w:val="left" w:pos="1134"/>
        <w:tab w:val="left" w:pos="5670"/>
        <w:tab w:val="left" w:pos="6804"/>
      </w:tabs>
    </w:pPr>
  </w:style>
  <w:style w:type="character" w:styleId="PageNumber">
    <w:name w:val="page number"/>
    <w:basedOn w:val="DefaultParagraphFont"/>
    <w:rsid w:val="00C836CD"/>
  </w:style>
  <w:style w:type="paragraph" w:styleId="TOC1">
    <w:name w:val="toc 1"/>
    <w:basedOn w:val="Normal"/>
    <w:next w:val="Normal"/>
    <w:autoRedefine/>
    <w:uiPriority w:val="39"/>
    <w:rsid w:val="00C836CD"/>
  </w:style>
  <w:style w:type="paragraph" w:styleId="TOC2">
    <w:name w:val="toc 2"/>
    <w:basedOn w:val="Normal"/>
    <w:next w:val="Normal"/>
    <w:autoRedefine/>
    <w:uiPriority w:val="39"/>
    <w:rsid w:val="00C836CD"/>
    <w:pPr>
      <w:ind w:left="220"/>
    </w:pPr>
  </w:style>
  <w:style w:type="paragraph" w:styleId="TOC3">
    <w:name w:val="toc 3"/>
    <w:basedOn w:val="Normal"/>
    <w:next w:val="Normal"/>
    <w:autoRedefine/>
    <w:semiHidden/>
    <w:rsid w:val="00C836CD"/>
    <w:pPr>
      <w:ind w:left="440"/>
    </w:pPr>
  </w:style>
  <w:style w:type="paragraph" w:styleId="TOC4">
    <w:name w:val="toc 4"/>
    <w:basedOn w:val="Normal"/>
    <w:next w:val="Normal"/>
    <w:autoRedefine/>
    <w:semiHidden/>
    <w:rsid w:val="00C836CD"/>
    <w:pPr>
      <w:ind w:left="660"/>
    </w:pPr>
  </w:style>
  <w:style w:type="paragraph" w:styleId="TOC5">
    <w:name w:val="toc 5"/>
    <w:basedOn w:val="Normal"/>
    <w:next w:val="Normal"/>
    <w:autoRedefine/>
    <w:semiHidden/>
    <w:rsid w:val="00C836CD"/>
    <w:pPr>
      <w:ind w:left="880"/>
    </w:pPr>
  </w:style>
  <w:style w:type="paragraph" w:styleId="TOC6">
    <w:name w:val="toc 6"/>
    <w:basedOn w:val="Normal"/>
    <w:next w:val="Normal"/>
    <w:autoRedefine/>
    <w:semiHidden/>
    <w:rsid w:val="00C836CD"/>
    <w:pPr>
      <w:ind w:left="1100"/>
    </w:pPr>
  </w:style>
  <w:style w:type="paragraph" w:styleId="TOC7">
    <w:name w:val="toc 7"/>
    <w:basedOn w:val="Normal"/>
    <w:next w:val="Normal"/>
    <w:autoRedefine/>
    <w:semiHidden/>
    <w:rsid w:val="00C836CD"/>
    <w:pPr>
      <w:ind w:left="1320"/>
    </w:pPr>
  </w:style>
  <w:style w:type="paragraph" w:styleId="TOC8">
    <w:name w:val="toc 8"/>
    <w:basedOn w:val="Normal"/>
    <w:next w:val="Normal"/>
    <w:autoRedefine/>
    <w:semiHidden/>
    <w:rsid w:val="00C836CD"/>
    <w:pPr>
      <w:ind w:left="1540"/>
    </w:pPr>
  </w:style>
  <w:style w:type="paragraph" w:styleId="TOC9">
    <w:name w:val="toc 9"/>
    <w:basedOn w:val="Normal"/>
    <w:next w:val="Normal"/>
    <w:autoRedefine/>
    <w:semiHidden/>
    <w:rsid w:val="00C836CD"/>
    <w:pPr>
      <w:ind w:left="1760"/>
    </w:pPr>
  </w:style>
  <w:style w:type="table" w:styleId="TableGrid">
    <w:name w:val="Table Grid"/>
    <w:basedOn w:val="TableNormal"/>
    <w:rsid w:val="00C836CD"/>
    <w:pPr>
      <w:spacing w:after="120"/>
    </w:pPr>
    <w:rPr>
      <w:lang w:bidi="x-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C836CD"/>
    <w:rPr>
      <w:color w:val="0000FF"/>
      <w:u w:val="single"/>
    </w:rPr>
  </w:style>
  <w:style w:type="paragraph" w:styleId="DocumentMap">
    <w:name w:val="Document Map"/>
    <w:basedOn w:val="Normal"/>
    <w:link w:val="DocumentMapChar"/>
    <w:uiPriority w:val="99"/>
    <w:semiHidden/>
    <w:unhideWhenUsed/>
    <w:rsid w:val="00046A90"/>
    <w:rPr>
      <w:rFonts w:ascii="Lucida Grande" w:hAnsi="Lucida Grande"/>
      <w:sz w:val="24"/>
    </w:rPr>
  </w:style>
  <w:style w:type="character" w:customStyle="1" w:styleId="DocumentMapChar">
    <w:name w:val="Document Map Char"/>
    <w:basedOn w:val="DefaultParagraphFont"/>
    <w:link w:val="DocumentMap"/>
    <w:uiPriority w:val="99"/>
    <w:semiHidden/>
    <w:rsid w:val="00046A90"/>
    <w:rPr>
      <w:rFonts w:ascii="Lucida Grande" w:hAnsi="Lucida Grande"/>
      <w:sz w:val="24"/>
      <w:szCs w:val="24"/>
    </w:rPr>
  </w:style>
  <w:style w:type="paragraph" w:styleId="BalloonText">
    <w:name w:val="Balloon Text"/>
    <w:basedOn w:val="Normal"/>
    <w:link w:val="BalloonTextChar"/>
    <w:uiPriority w:val="99"/>
    <w:semiHidden/>
    <w:unhideWhenUsed/>
    <w:rsid w:val="00216EC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16EC8"/>
    <w:rPr>
      <w:rFonts w:ascii="Lucida Grande" w:hAnsi="Lucida Grande" w:cs="Lucida Grande"/>
      <w:sz w:val="18"/>
      <w:szCs w:val="18"/>
    </w:rPr>
  </w:style>
  <w:style w:type="paragraph" w:customStyle="1" w:styleId="Fixedwidth">
    <w:name w:val="Fixed width"/>
    <w:basedOn w:val="Normal"/>
    <w:qFormat/>
    <w:rsid w:val="00AF0E54"/>
    <w:pPr>
      <w:shd w:val="clear" w:color="auto" w:fill="E6E6E6"/>
      <w:spacing w:line="240" w:lineRule="auto"/>
      <w:contextualSpacing/>
    </w:pPr>
    <w:rPr>
      <w:rFonts w:ascii="Monaco" w:hAnsi="Monaco"/>
      <w:sz w:val="16"/>
    </w:rPr>
  </w:style>
  <w:style w:type="paragraph" w:styleId="ListParagraph">
    <w:name w:val="List Paragraph"/>
    <w:basedOn w:val="Normal"/>
    <w:uiPriority w:val="34"/>
    <w:qFormat/>
    <w:rsid w:val="001E625B"/>
    <w:pPr>
      <w:ind w:left="720"/>
      <w:contextualSpacing/>
    </w:pPr>
  </w:style>
  <w:style w:type="character" w:styleId="CommentReference">
    <w:name w:val="annotation reference"/>
    <w:basedOn w:val="DefaultParagraphFont"/>
    <w:uiPriority w:val="99"/>
    <w:semiHidden/>
    <w:unhideWhenUsed/>
    <w:rsid w:val="00C01B5A"/>
    <w:rPr>
      <w:sz w:val="18"/>
      <w:szCs w:val="18"/>
    </w:rPr>
  </w:style>
  <w:style w:type="paragraph" w:styleId="CommentText">
    <w:name w:val="annotation text"/>
    <w:basedOn w:val="Normal"/>
    <w:link w:val="CommentTextChar"/>
    <w:uiPriority w:val="99"/>
    <w:semiHidden/>
    <w:unhideWhenUsed/>
    <w:rsid w:val="00C01B5A"/>
    <w:pPr>
      <w:spacing w:line="240" w:lineRule="auto"/>
    </w:pPr>
    <w:rPr>
      <w:sz w:val="24"/>
    </w:rPr>
  </w:style>
  <w:style w:type="character" w:customStyle="1" w:styleId="CommentTextChar">
    <w:name w:val="Comment Text Char"/>
    <w:basedOn w:val="DefaultParagraphFont"/>
    <w:link w:val="CommentText"/>
    <w:uiPriority w:val="99"/>
    <w:semiHidden/>
    <w:rsid w:val="00C01B5A"/>
    <w:rPr>
      <w:rFonts w:ascii="Verdana" w:hAnsi="Verdana"/>
      <w:sz w:val="24"/>
      <w:szCs w:val="24"/>
    </w:rPr>
  </w:style>
  <w:style w:type="paragraph" w:styleId="CommentSubject">
    <w:name w:val="annotation subject"/>
    <w:basedOn w:val="CommentText"/>
    <w:next w:val="CommentText"/>
    <w:link w:val="CommentSubjectChar"/>
    <w:uiPriority w:val="99"/>
    <w:semiHidden/>
    <w:unhideWhenUsed/>
    <w:rsid w:val="00C01B5A"/>
    <w:rPr>
      <w:b/>
      <w:bCs/>
      <w:sz w:val="20"/>
      <w:szCs w:val="20"/>
    </w:rPr>
  </w:style>
  <w:style w:type="character" w:customStyle="1" w:styleId="CommentSubjectChar">
    <w:name w:val="Comment Subject Char"/>
    <w:basedOn w:val="CommentTextChar"/>
    <w:link w:val="CommentSubject"/>
    <w:uiPriority w:val="99"/>
    <w:semiHidden/>
    <w:rsid w:val="00C01B5A"/>
    <w:rPr>
      <w:rFonts w:ascii="Verdana" w:hAnsi="Verdana"/>
      <w:b/>
      <w:bCs/>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302E"/>
    <w:pPr>
      <w:spacing w:after="120" w:line="288" w:lineRule="auto"/>
    </w:pPr>
    <w:rPr>
      <w:rFonts w:ascii="Verdana" w:hAnsi="Verdana"/>
      <w:szCs w:val="24"/>
    </w:rPr>
  </w:style>
  <w:style w:type="paragraph" w:styleId="Heading1">
    <w:name w:val="heading 1"/>
    <w:basedOn w:val="Normal"/>
    <w:next w:val="Normal"/>
    <w:qFormat/>
    <w:rsid w:val="00B1302E"/>
    <w:pPr>
      <w:keepNext/>
      <w:numPr>
        <w:numId w:val="1"/>
      </w:numPr>
      <w:spacing w:before="320"/>
      <w:ind w:left="431" w:hanging="431"/>
      <w:outlineLvl w:val="0"/>
    </w:pPr>
    <w:rPr>
      <w:b/>
      <w:kern w:val="32"/>
      <w:sz w:val="32"/>
      <w:szCs w:val="32"/>
    </w:rPr>
  </w:style>
  <w:style w:type="paragraph" w:styleId="Heading2">
    <w:name w:val="heading 2"/>
    <w:basedOn w:val="Normal"/>
    <w:next w:val="Normal"/>
    <w:qFormat/>
    <w:rsid w:val="00B1302E"/>
    <w:pPr>
      <w:keepNext/>
      <w:numPr>
        <w:ilvl w:val="1"/>
        <w:numId w:val="1"/>
      </w:numPr>
      <w:tabs>
        <w:tab w:val="clear" w:pos="576"/>
        <w:tab w:val="left" w:pos="851"/>
      </w:tabs>
      <w:spacing w:before="280"/>
      <w:ind w:left="578" w:hanging="578"/>
      <w:outlineLvl w:val="1"/>
    </w:pPr>
    <w:rPr>
      <w:b/>
      <w:sz w:val="28"/>
      <w:szCs w:val="28"/>
    </w:rPr>
  </w:style>
  <w:style w:type="paragraph" w:styleId="Heading3">
    <w:name w:val="heading 3"/>
    <w:basedOn w:val="Normal"/>
    <w:next w:val="Normal"/>
    <w:qFormat/>
    <w:rsid w:val="00B1302E"/>
    <w:pPr>
      <w:keepNext/>
      <w:numPr>
        <w:ilvl w:val="2"/>
        <w:numId w:val="1"/>
      </w:numPr>
      <w:tabs>
        <w:tab w:val="clear" w:pos="720"/>
        <w:tab w:val="left" w:pos="1134"/>
      </w:tabs>
      <w:spacing w:before="260"/>
      <w:outlineLvl w:val="2"/>
    </w:pPr>
    <w:rPr>
      <w:b/>
      <w:sz w:val="26"/>
      <w:szCs w:val="26"/>
    </w:rPr>
  </w:style>
  <w:style w:type="paragraph" w:styleId="Heading4">
    <w:name w:val="heading 4"/>
    <w:basedOn w:val="Normal"/>
    <w:next w:val="Normal"/>
    <w:qFormat/>
    <w:rsid w:val="00B1302E"/>
    <w:pPr>
      <w:keepNext/>
      <w:numPr>
        <w:ilvl w:val="3"/>
        <w:numId w:val="1"/>
      </w:numPr>
      <w:tabs>
        <w:tab w:val="clear" w:pos="864"/>
        <w:tab w:val="left" w:pos="1418"/>
      </w:tabs>
      <w:spacing w:before="240"/>
      <w:ind w:left="862" w:hanging="862"/>
      <w:outlineLvl w:val="3"/>
    </w:pPr>
    <w:rPr>
      <w:b/>
      <w:sz w:val="24"/>
      <w:szCs w:val="28"/>
    </w:rPr>
  </w:style>
  <w:style w:type="paragraph" w:styleId="Heading5">
    <w:name w:val="heading 5"/>
    <w:basedOn w:val="Normal"/>
    <w:next w:val="Normal"/>
    <w:qFormat/>
    <w:rsid w:val="00B1302E"/>
    <w:pPr>
      <w:numPr>
        <w:ilvl w:val="4"/>
        <w:numId w:val="1"/>
      </w:numPr>
      <w:tabs>
        <w:tab w:val="clear" w:pos="1008"/>
        <w:tab w:val="left" w:pos="1701"/>
      </w:tabs>
      <w:spacing w:before="220"/>
      <w:ind w:left="1009" w:hanging="1009"/>
      <w:outlineLvl w:val="4"/>
    </w:pPr>
    <w:rPr>
      <w:b/>
      <w:sz w:val="22"/>
      <w:szCs w:val="26"/>
    </w:rPr>
  </w:style>
  <w:style w:type="paragraph" w:styleId="Heading6">
    <w:name w:val="heading 6"/>
    <w:basedOn w:val="Heading5"/>
    <w:next w:val="Normal"/>
    <w:qFormat/>
    <w:rsid w:val="00C836CD"/>
    <w:pPr>
      <w:numPr>
        <w:ilvl w:val="5"/>
      </w:numPr>
      <w:spacing w:before="240" w:after="60"/>
      <w:outlineLvl w:val="5"/>
    </w:pPr>
    <w:rPr>
      <w:szCs w:val="22"/>
    </w:rPr>
  </w:style>
  <w:style w:type="paragraph" w:styleId="Heading7">
    <w:name w:val="heading 7"/>
    <w:basedOn w:val="Normal"/>
    <w:next w:val="Normal"/>
    <w:qFormat/>
    <w:rsid w:val="00C836CD"/>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rsid w:val="00C836CD"/>
    <w:pPr>
      <w:numPr>
        <w:ilvl w:val="7"/>
        <w:numId w:val="1"/>
      </w:numPr>
      <w:spacing w:before="240" w:after="60"/>
      <w:outlineLvl w:val="7"/>
    </w:pPr>
    <w:rPr>
      <w:rFonts w:ascii="Times New Roman" w:hAnsi="Times New Roman"/>
      <w:i/>
      <w:sz w:val="24"/>
    </w:rPr>
  </w:style>
  <w:style w:type="paragraph" w:styleId="Heading9">
    <w:name w:val="heading 9"/>
    <w:basedOn w:val="Normal"/>
    <w:next w:val="Normal"/>
    <w:qFormat/>
    <w:rsid w:val="00C836CD"/>
    <w:pPr>
      <w:numPr>
        <w:ilvl w:val="8"/>
        <w:numId w:val="1"/>
      </w:numPr>
      <w:spacing w:before="240" w:after="60"/>
      <w:outlineLvl w:val="8"/>
    </w:pPr>
    <w:rPr>
      <w:rFonts w:ascii="Arial" w:hAnsi="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andFooter">
    <w:name w:val="Header and Footer"/>
    <w:basedOn w:val="Header"/>
    <w:next w:val="Normal"/>
    <w:rsid w:val="00C836CD"/>
    <w:pPr>
      <w:widowControl w:val="0"/>
      <w:spacing w:after="0"/>
    </w:pPr>
    <w:rPr>
      <w:sz w:val="18"/>
    </w:rPr>
  </w:style>
  <w:style w:type="paragraph" w:customStyle="1" w:styleId="MainTitle">
    <w:name w:val="Main Title"/>
    <w:basedOn w:val="Normal"/>
    <w:rsid w:val="00C836CD"/>
    <w:pPr>
      <w:spacing w:after="240"/>
    </w:pPr>
    <w:rPr>
      <w:b/>
      <w:sz w:val="36"/>
    </w:rPr>
  </w:style>
  <w:style w:type="paragraph" w:customStyle="1" w:styleId="SecondTitle">
    <w:name w:val="Second Title"/>
    <w:basedOn w:val="Normal"/>
    <w:next w:val="Normal"/>
    <w:rsid w:val="00C836CD"/>
    <w:rPr>
      <w:b/>
      <w:sz w:val="32"/>
    </w:rPr>
  </w:style>
  <w:style w:type="paragraph" w:styleId="Header">
    <w:name w:val="header"/>
    <w:basedOn w:val="Normal"/>
    <w:rsid w:val="00C836CD"/>
    <w:pPr>
      <w:tabs>
        <w:tab w:val="center" w:pos="4320"/>
        <w:tab w:val="right" w:pos="8640"/>
      </w:tabs>
    </w:pPr>
  </w:style>
  <w:style w:type="paragraph" w:styleId="Footer">
    <w:name w:val="footer"/>
    <w:basedOn w:val="Normal"/>
    <w:semiHidden/>
    <w:rsid w:val="00C836CD"/>
    <w:pPr>
      <w:tabs>
        <w:tab w:val="center" w:pos="4320"/>
        <w:tab w:val="right" w:pos="8640"/>
      </w:tabs>
    </w:pPr>
  </w:style>
  <w:style w:type="paragraph" w:customStyle="1" w:styleId="Footertabbed">
    <w:name w:val="Footer tabbed"/>
    <w:basedOn w:val="HeaderandFooter"/>
    <w:rsid w:val="00C836CD"/>
    <w:pPr>
      <w:tabs>
        <w:tab w:val="clear" w:pos="4320"/>
        <w:tab w:val="clear" w:pos="8640"/>
        <w:tab w:val="left" w:pos="1134"/>
        <w:tab w:val="left" w:pos="5670"/>
        <w:tab w:val="left" w:pos="6804"/>
      </w:tabs>
    </w:pPr>
  </w:style>
  <w:style w:type="character" w:styleId="PageNumber">
    <w:name w:val="page number"/>
    <w:basedOn w:val="DefaultParagraphFont"/>
    <w:rsid w:val="00C836CD"/>
  </w:style>
  <w:style w:type="paragraph" w:styleId="TOC1">
    <w:name w:val="toc 1"/>
    <w:basedOn w:val="Normal"/>
    <w:next w:val="Normal"/>
    <w:autoRedefine/>
    <w:uiPriority w:val="39"/>
    <w:rsid w:val="00C836CD"/>
  </w:style>
  <w:style w:type="paragraph" w:styleId="TOC2">
    <w:name w:val="toc 2"/>
    <w:basedOn w:val="Normal"/>
    <w:next w:val="Normal"/>
    <w:autoRedefine/>
    <w:uiPriority w:val="39"/>
    <w:rsid w:val="00C836CD"/>
    <w:pPr>
      <w:ind w:left="220"/>
    </w:pPr>
  </w:style>
  <w:style w:type="paragraph" w:styleId="TOC3">
    <w:name w:val="toc 3"/>
    <w:basedOn w:val="Normal"/>
    <w:next w:val="Normal"/>
    <w:autoRedefine/>
    <w:semiHidden/>
    <w:rsid w:val="00C836CD"/>
    <w:pPr>
      <w:ind w:left="440"/>
    </w:pPr>
  </w:style>
  <w:style w:type="paragraph" w:styleId="TOC4">
    <w:name w:val="toc 4"/>
    <w:basedOn w:val="Normal"/>
    <w:next w:val="Normal"/>
    <w:autoRedefine/>
    <w:semiHidden/>
    <w:rsid w:val="00C836CD"/>
    <w:pPr>
      <w:ind w:left="660"/>
    </w:pPr>
  </w:style>
  <w:style w:type="paragraph" w:styleId="TOC5">
    <w:name w:val="toc 5"/>
    <w:basedOn w:val="Normal"/>
    <w:next w:val="Normal"/>
    <w:autoRedefine/>
    <w:semiHidden/>
    <w:rsid w:val="00C836CD"/>
    <w:pPr>
      <w:ind w:left="880"/>
    </w:pPr>
  </w:style>
  <w:style w:type="paragraph" w:styleId="TOC6">
    <w:name w:val="toc 6"/>
    <w:basedOn w:val="Normal"/>
    <w:next w:val="Normal"/>
    <w:autoRedefine/>
    <w:semiHidden/>
    <w:rsid w:val="00C836CD"/>
    <w:pPr>
      <w:ind w:left="1100"/>
    </w:pPr>
  </w:style>
  <w:style w:type="paragraph" w:styleId="TOC7">
    <w:name w:val="toc 7"/>
    <w:basedOn w:val="Normal"/>
    <w:next w:val="Normal"/>
    <w:autoRedefine/>
    <w:semiHidden/>
    <w:rsid w:val="00C836CD"/>
    <w:pPr>
      <w:ind w:left="1320"/>
    </w:pPr>
  </w:style>
  <w:style w:type="paragraph" w:styleId="TOC8">
    <w:name w:val="toc 8"/>
    <w:basedOn w:val="Normal"/>
    <w:next w:val="Normal"/>
    <w:autoRedefine/>
    <w:semiHidden/>
    <w:rsid w:val="00C836CD"/>
    <w:pPr>
      <w:ind w:left="1540"/>
    </w:pPr>
  </w:style>
  <w:style w:type="paragraph" w:styleId="TOC9">
    <w:name w:val="toc 9"/>
    <w:basedOn w:val="Normal"/>
    <w:next w:val="Normal"/>
    <w:autoRedefine/>
    <w:semiHidden/>
    <w:rsid w:val="00C836CD"/>
    <w:pPr>
      <w:ind w:left="1760"/>
    </w:pPr>
  </w:style>
  <w:style w:type="table" w:styleId="TableGrid">
    <w:name w:val="Table Grid"/>
    <w:basedOn w:val="TableNormal"/>
    <w:rsid w:val="00C836CD"/>
    <w:pPr>
      <w:spacing w:after="120"/>
    </w:pPr>
    <w:rPr>
      <w:lang w:bidi="x-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C836CD"/>
    <w:rPr>
      <w:color w:val="0000FF"/>
      <w:u w:val="single"/>
    </w:rPr>
  </w:style>
  <w:style w:type="paragraph" w:styleId="DocumentMap">
    <w:name w:val="Document Map"/>
    <w:basedOn w:val="Normal"/>
    <w:link w:val="DocumentMapChar"/>
    <w:uiPriority w:val="99"/>
    <w:semiHidden/>
    <w:unhideWhenUsed/>
    <w:rsid w:val="00046A90"/>
    <w:rPr>
      <w:rFonts w:ascii="Lucida Grande" w:hAnsi="Lucida Grande"/>
      <w:sz w:val="24"/>
    </w:rPr>
  </w:style>
  <w:style w:type="character" w:customStyle="1" w:styleId="DocumentMapChar">
    <w:name w:val="Document Map Char"/>
    <w:basedOn w:val="DefaultParagraphFont"/>
    <w:link w:val="DocumentMap"/>
    <w:uiPriority w:val="99"/>
    <w:semiHidden/>
    <w:rsid w:val="00046A90"/>
    <w:rPr>
      <w:rFonts w:ascii="Lucida Grande" w:hAnsi="Lucida Grande"/>
      <w:sz w:val="24"/>
      <w:szCs w:val="24"/>
    </w:rPr>
  </w:style>
  <w:style w:type="paragraph" w:styleId="BalloonText">
    <w:name w:val="Balloon Text"/>
    <w:basedOn w:val="Normal"/>
    <w:link w:val="BalloonTextChar"/>
    <w:uiPriority w:val="99"/>
    <w:semiHidden/>
    <w:unhideWhenUsed/>
    <w:rsid w:val="00216EC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16EC8"/>
    <w:rPr>
      <w:rFonts w:ascii="Lucida Grande" w:hAnsi="Lucida Grande" w:cs="Lucida Grande"/>
      <w:sz w:val="18"/>
      <w:szCs w:val="18"/>
    </w:rPr>
  </w:style>
  <w:style w:type="paragraph" w:customStyle="1" w:styleId="Fixedwidth">
    <w:name w:val="Fixed width"/>
    <w:basedOn w:val="Normal"/>
    <w:qFormat/>
    <w:rsid w:val="00AF0E54"/>
    <w:pPr>
      <w:shd w:val="clear" w:color="auto" w:fill="E6E6E6"/>
      <w:spacing w:line="240" w:lineRule="auto"/>
      <w:contextualSpacing/>
    </w:pPr>
    <w:rPr>
      <w:rFonts w:ascii="Monaco" w:hAnsi="Monaco"/>
      <w:sz w:val="16"/>
    </w:rPr>
  </w:style>
  <w:style w:type="paragraph" w:styleId="ListParagraph">
    <w:name w:val="List Paragraph"/>
    <w:basedOn w:val="Normal"/>
    <w:uiPriority w:val="34"/>
    <w:qFormat/>
    <w:rsid w:val="001E625B"/>
    <w:pPr>
      <w:ind w:left="720"/>
      <w:contextualSpacing/>
    </w:pPr>
  </w:style>
  <w:style w:type="character" w:styleId="CommentReference">
    <w:name w:val="annotation reference"/>
    <w:basedOn w:val="DefaultParagraphFont"/>
    <w:uiPriority w:val="99"/>
    <w:semiHidden/>
    <w:unhideWhenUsed/>
    <w:rsid w:val="00C01B5A"/>
    <w:rPr>
      <w:sz w:val="18"/>
      <w:szCs w:val="18"/>
    </w:rPr>
  </w:style>
  <w:style w:type="paragraph" w:styleId="CommentText">
    <w:name w:val="annotation text"/>
    <w:basedOn w:val="Normal"/>
    <w:link w:val="CommentTextChar"/>
    <w:uiPriority w:val="99"/>
    <w:semiHidden/>
    <w:unhideWhenUsed/>
    <w:rsid w:val="00C01B5A"/>
    <w:pPr>
      <w:spacing w:line="240" w:lineRule="auto"/>
    </w:pPr>
    <w:rPr>
      <w:sz w:val="24"/>
    </w:rPr>
  </w:style>
  <w:style w:type="character" w:customStyle="1" w:styleId="CommentTextChar">
    <w:name w:val="Comment Text Char"/>
    <w:basedOn w:val="DefaultParagraphFont"/>
    <w:link w:val="CommentText"/>
    <w:uiPriority w:val="99"/>
    <w:semiHidden/>
    <w:rsid w:val="00C01B5A"/>
    <w:rPr>
      <w:rFonts w:ascii="Verdana" w:hAnsi="Verdana"/>
      <w:sz w:val="24"/>
      <w:szCs w:val="24"/>
    </w:rPr>
  </w:style>
  <w:style w:type="paragraph" w:styleId="CommentSubject">
    <w:name w:val="annotation subject"/>
    <w:basedOn w:val="CommentText"/>
    <w:next w:val="CommentText"/>
    <w:link w:val="CommentSubjectChar"/>
    <w:uiPriority w:val="99"/>
    <w:semiHidden/>
    <w:unhideWhenUsed/>
    <w:rsid w:val="00C01B5A"/>
    <w:rPr>
      <w:b/>
      <w:bCs/>
      <w:sz w:val="20"/>
      <w:szCs w:val="20"/>
    </w:rPr>
  </w:style>
  <w:style w:type="character" w:customStyle="1" w:styleId="CommentSubjectChar">
    <w:name w:val="Comment Subject Char"/>
    <w:basedOn w:val="CommentTextChar"/>
    <w:link w:val="CommentSubject"/>
    <w:uiPriority w:val="99"/>
    <w:semiHidden/>
    <w:rsid w:val="00C01B5A"/>
    <w:rPr>
      <w:rFonts w:ascii="Verdana" w:hAnsi="Verdana"/>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comments" Target="comments.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vizigoth2:Library:Application%20Support:Microsoft:Office:User%20Templates:My%20Templates:qTechnica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qTechnical.dotx</Template>
  <TotalTime>0</TotalTime>
  <Pages>18</Pages>
  <Words>6487</Words>
  <Characters>36980</Characters>
  <Application>Microsoft Macintosh Word</Application>
  <DocSecurity>0</DocSecurity>
  <Lines>308</Lines>
  <Paragraphs>86</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FIMS v1.2</vt:lpstr>
      <vt:lpstr>Introduction</vt:lpstr>
      <vt:lpstr>Proposal</vt:lpstr>
      <vt:lpstr>    XSD definitions</vt:lpstr>
      <vt:lpstr>Next steps</vt:lpstr>
      <vt:lpstr>    Open Questions</vt:lpstr>
      <vt:lpstr>    Tasks</vt:lpstr>
      <vt:lpstr>Example</vt:lpstr>
    </vt:vector>
  </TitlesOfParts>
  <Manager/>
  <Company>Quantel</Company>
  <LinksUpToDate>false</LinksUpToDate>
  <CharactersWithSpaces>43381</CharactersWithSpaces>
  <SharedDoc>false</SharedDoc>
  <HyperlinkBase/>
  <HLinks>
    <vt:vector size="24" baseType="variant">
      <vt:variant>
        <vt:i4>5701704</vt:i4>
      </vt:variant>
      <vt:variant>
        <vt:i4>30</vt:i4>
      </vt:variant>
      <vt:variant>
        <vt:i4>0</vt:i4>
      </vt:variant>
      <vt:variant>
        <vt:i4>5</vt:i4>
      </vt:variant>
      <vt:variant>
        <vt:lpwstr>http://www.portability4media.com</vt:lpwstr>
      </vt:variant>
      <vt:variant>
        <vt:lpwstr/>
      </vt:variant>
      <vt:variant>
        <vt:i4>655457</vt:i4>
      </vt:variant>
      <vt:variant>
        <vt:i4>27</vt:i4>
      </vt:variant>
      <vt:variant>
        <vt:i4>0</vt:i4>
      </vt:variant>
      <vt:variant>
        <vt:i4>5</vt:i4>
      </vt:variant>
      <vt:variant>
        <vt:lpwstr>mailto:richard@portability4media.com</vt:lpwstr>
      </vt:variant>
      <vt:variant>
        <vt:lpwstr/>
      </vt:variant>
      <vt:variant>
        <vt:i4>4522091</vt:i4>
      </vt:variant>
      <vt:variant>
        <vt:i4>2048</vt:i4>
      </vt:variant>
      <vt:variant>
        <vt:i4>1025</vt:i4>
      </vt:variant>
      <vt:variant>
        <vt:i4>1</vt:i4>
      </vt:variant>
      <vt:variant>
        <vt:lpwstr>first_logo</vt:lpwstr>
      </vt:variant>
      <vt:variant>
        <vt:lpwstr/>
      </vt:variant>
      <vt:variant>
        <vt:i4>3735660</vt:i4>
      </vt:variant>
      <vt:variant>
        <vt:i4>-1</vt:i4>
      </vt:variant>
      <vt:variant>
        <vt:i4>2051</vt:i4>
      </vt:variant>
      <vt:variant>
        <vt:i4>1</vt:i4>
      </vt:variant>
      <vt:variant>
        <vt:lpwstr>p4m_white_left</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FIMS v1.2</dc:title>
  <dc:subject>MDCF Capabilities in FIMS</dc:subject>
  <dc:creator>Richard Cartwright &amp; Steve Posick</dc:creator>
  <cp:keywords/>
  <dc:description/>
  <cp:lastModifiedBy>Richard Cartwright</cp:lastModifiedBy>
  <cp:revision>2</cp:revision>
  <cp:lastPrinted>2007-04-24T10:22:00Z</cp:lastPrinted>
  <dcterms:created xsi:type="dcterms:W3CDTF">2015-03-27T21:01:00Z</dcterms:created>
  <dcterms:modified xsi:type="dcterms:W3CDTF">2015-03-27T21:01:00Z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0.1 DRAFT</vt:lpwstr>
  </property>
  <property fmtid="{D5CDD505-2E9C-101B-9397-08002B2CF9AE}" pid="3" name="Client">
    <vt:lpwstr>FIMS Technical Board</vt:lpwstr>
  </property>
  <property fmtid="{D5CDD505-2E9C-101B-9397-08002B2CF9AE}" pid="4" name="Contact">
    <vt:lpwstr>richard@portability4media.com</vt:lpwstr>
  </property>
</Properties>
</file>